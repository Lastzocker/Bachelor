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152C5">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bookmarkStart w:id="0" w:name="_GoBack"/>
      <w:bookmarkEnd w:id="0"/>
      <w:r>
        <w:rPr>
          <w:noProof/>
        </w:rPr>
        <w:fldChar w:fldCharType="begin"/>
      </w:r>
      <w:r w:rsidRPr="00033B55">
        <w:rPr>
          <w:noProof/>
          <w:lang w:val="en-US"/>
        </w:rPr>
        <w:instrText xml:space="preserve"> PAGEREF _Toc473744116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0152C5">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0152C5">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0152C5">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0152C5">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0152C5">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0152C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0152C5">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0152C5">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0152C5">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0152C5">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0152C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0152C5">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0152C5">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0152C5">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0152C5">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0152C5">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0152C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0152C5">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0152C5">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0152C5">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0152C5">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1" w:name="_Toc473744115"/>
      <w:r w:rsidR="00966620">
        <w:br w:type="page"/>
      </w:r>
    </w:p>
    <w:p w:rsidR="000A6530" w:rsidRPr="00FE4109" w:rsidRDefault="00C4539F" w:rsidP="00BB35FF">
      <w:pPr>
        <w:pStyle w:val="berschrift1"/>
      </w:pPr>
      <w:r w:rsidRPr="00FE4109">
        <w:lastRenderedPageBreak/>
        <w:t>Background</w:t>
      </w:r>
      <w:bookmarkEnd w:id="1"/>
    </w:p>
    <w:p w:rsidR="00C4539F" w:rsidRPr="00FE4109" w:rsidRDefault="00C4539F" w:rsidP="00C4539F">
      <w:pPr>
        <w:pStyle w:val="berschrift2"/>
        <w:rPr>
          <w:lang w:val="en-US"/>
        </w:rPr>
      </w:pPr>
      <w:bookmarkStart w:id="2" w:name="_Toc473744116"/>
      <w:r w:rsidRPr="00FE4109">
        <w:rPr>
          <w:lang w:val="en-US"/>
        </w:rPr>
        <w:t>Introduction</w:t>
      </w:r>
      <w:bookmarkEnd w:id="2"/>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744117"/>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744118"/>
      <w:r w:rsidRPr="00FE4109">
        <w:rPr>
          <w:lang w:val="en-US"/>
        </w:rPr>
        <w:t>Related Work</w:t>
      </w:r>
      <w:bookmarkEnd w:id="4"/>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744119"/>
      <w:r w:rsidRPr="00FE4109">
        <w:lastRenderedPageBreak/>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744120"/>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Ref473743650"/>
      <w:bookmarkStart w:id="8" w:name="_Toc473744121"/>
      <w:r w:rsidRPr="00FE4109">
        <w:t>Definitions</w:t>
      </w:r>
      <w:r w:rsidR="004E265D" w:rsidRPr="00FE4109">
        <w:t xml:space="preserve"> and classifications</w:t>
      </w:r>
      <w:bookmarkEnd w:id="7"/>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4BBDC8B9" wp14:editId="4ACA2D42">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9" w:name="_Toc473744122"/>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Ref473743495"/>
      <w:bookmarkStart w:id="11" w:name="_Ref473743576"/>
      <w:bookmarkStart w:id="12" w:name="_Ref473743907"/>
      <w:bookmarkStart w:id="13" w:name="_Toc473744123"/>
      <w:r w:rsidRPr="00FE4109">
        <w:t>Augmentation b</w:t>
      </w:r>
      <w:r w:rsidR="00A1445D" w:rsidRPr="00FE4109">
        <w:t>asis</w:t>
      </w:r>
      <w:bookmarkEnd w:id="10"/>
      <w:bookmarkEnd w:id="11"/>
      <w:bookmarkEnd w:id="12"/>
      <w:bookmarkEnd w:id="13"/>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4" w:name="_Ref473743522"/>
      <w:bookmarkStart w:id="15" w:name="_Ref473743549"/>
      <w:bookmarkStart w:id="16" w:name="_Toc473744124"/>
      <w:r w:rsidRPr="00FE4109">
        <w:t>Technolog</w:t>
      </w:r>
      <w:r w:rsidR="009C3093" w:rsidRPr="00FE4109">
        <w:t>y</w:t>
      </w:r>
      <w:bookmarkEnd w:id="14"/>
      <w:bookmarkEnd w:id="15"/>
      <w:bookmarkEnd w:id="16"/>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lastRenderedPageBreak/>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t>Outlook</w:t>
      </w:r>
      <w:bookmarkEnd w:id="23"/>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1B7C71">
        <w:t>the authors</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1B7C71">
        <w:fldChar w:fldCharType="begin" w:fldLock="1"/>
      </w:r>
      <w:r w:rsidR="00924F5B">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"uris" : [ "http://www.mendeley.com/documents/?uuid=2e53e214-0587-4253-9170-aae347737643" ] } ], "mendeley" : { "formattedCitation" : "(Sharma et al., 2016, pp. 37\u201338)", "plainTextFormattedCitation" : "(Sharma et al., 2016, pp. 37\u201338)", "previouslyFormattedCitation" : "(Sharma et al., 2016, pp. 37\u201338)" }, "properties" : { "noteIndex" : 0 }, "schema" : "https://github.com/citation-style-language/schema/raw/master/csl-citation.json" }</w:instrText>
      </w:r>
      <w:r w:rsidR="001B7C71">
        <w:fldChar w:fldCharType="separate"/>
      </w:r>
      <w:r w:rsidR="001B7C71" w:rsidRPr="001B7C71">
        <w:rPr>
          <w:noProof/>
        </w:rPr>
        <w:t>(Sharma et al., 2016, pp. 37–38)</w:t>
      </w:r>
      <w:r w:rsidR="001B7C71">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informed by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t is important to emphasize that the approach taken in this 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lastRenderedPageBreak/>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lastRenderedPageBreak/>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lastRenderedPageBreak/>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30F3F">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D4022C" w:rsidRPr="00136F45">
        <w:t xml:space="preserve">Figure </w:t>
      </w:r>
      <w:r w:rsidR="00D4022C">
        <w:rPr>
          <w:noProof/>
        </w:rPr>
        <w:t>2</w:t>
      </w:r>
      <w:r w:rsidR="00D4022C">
        <w:fldChar w:fldCharType="end"/>
      </w:r>
      <w:r w:rsidR="00D4022C">
        <w:t xml:space="preserve"> shows the relations between the core scripts.</w:t>
      </w:r>
    </w:p>
    <w:p w:rsidR="00C25C8E" w:rsidRDefault="00C25C8E" w:rsidP="00C25C8E">
      <w:pPr>
        <w:jc w:val="left"/>
      </w:pPr>
      <w:r>
        <w:rPr>
          <w:noProof/>
        </w:rPr>
        <w:drawing>
          <wp:inline distT="0" distB="0" distL="0" distR="0" wp14:anchorId="04D7B2B9" wp14:editId="61F00825">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bookmarkStart w:id="45"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bookmarkEnd w:id="45"/>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lastRenderedPageBreak/>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6" w:name="_Toc473744145"/>
      <w:r w:rsidRPr="00FE4109">
        <w:rPr>
          <w:lang w:val="en-US"/>
        </w:rPr>
        <w:t>Result</w:t>
      </w:r>
      <w:r w:rsidR="004724A9" w:rsidRPr="00FE4109">
        <w:rPr>
          <w:lang w:val="en-US"/>
        </w:rPr>
        <w:t>s</w:t>
      </w:r>
      <w:bookmarkEnd w:id="46"/>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 xml:space="preserve">precedes </w:t>
      </w:r>
      <w:r w:rsidR="00071167">
        <w:lastRenderedPageBreak/>
        <w:t>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293A5E1F" wp14:editId="3F398BED">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p>
    <w:p w:rsidR="00264789" w:rsidRPr="00FE4109" w:rsidRDefault="00264789" w:rsidP="00BB35FF">
      <w:pPr>
        <w:pStyle w:val="berschrift1"/>
      </w:pPr>
      <w:bookmarkStart w:id="48" w:name="_Toc47374414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3744147"/>
      <w:r w:rsidRPr="00FE4109">
        <w:lastRenderedPageBreak/>
        <w:t>References</w:t>
      </w:r>
      <w:bookmarkEnd w:id="49"/>
    </w:p>
    <w:p w:rsidR="00E30F3F" w:rsidRPr="00E30F3F" w:rsidRDefault="006B7192" w:rsidP="00E30F3F">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E30F3F" w:rsidRPr="00E30F3F">
        <w:rPr>
          <w:noProof/>
          <w:szCs w:val="24"/>
        </w:rPr>
        <w:t xml:space="preserve">Antonaci, A., Klemke, R., &amp; Specht, M. (2015). Towards Design Patterns for Augmented Reality Serious Games. In </w:t>
      </w:r>
      <w:r w:rsidR="00E30F3F" w:rsidRPr="00E30F3F">
        <w:rPr>
          <w:i/>
          <w:iCs/>
          <w:noProof/>
          <w:szCs w:val="24"/>
        </w:rPr>
        <w:t>The Mobile Learning Voyage - From Small Ripples to Massive Open Waters</w:t>
      </w:r>
      <w:r w:rsidR="00E30F3F" w:rsidRPr="00E30F3F">
        <w:rPr>
          <w:noProof/>
          <w:szCs w:val="24"/>
        </w:rPr>
        <w:t xml:space="preserve"> (pp. 273–282). https://doi.org/10.1007/978-3-319-25684-9_20</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Asobo Studio. (2016a). Fragments. Redmond, WA: Microsoft.</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Asobo Studio. (2016b). Young Conker. Redmond, WA: Microsoft.</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Azuma, R. T. (1997). A Survey of Augmented Reality. </w:t>
      </w:r>
      <w:r w:rsidRPr="00E30F3F">
        <w:rPr>
          <w:i/>
          <w:iCs/>
          <w:noProof/>
          <w:szCs w:val="24"/>
        </w:rPr>
        <w:t>Presence: Teleoperators and Virtual Environments</w:t>
      </w:r>
      <w:r w:rsidRPr="00E30F3F">
        <w:rPr>
          <w:noProof/>
          <w:szCs w:val="24"/>
        </w:rPr>
        <w:t xml:space="preserve">, </w:t>
      </w:r>
      <w:r w:rsidRPr="00E30F3F">
        <w:rPr>
          <w:i/>
          <w:iCs/>
          <w:noProof/>
          <w:szCs w:val="24"/>
        </w:rPr>
        <w:t>6</w:t>
      </w:r>
      <w:r w:rsidRPr="00E30F3F">
        <w:rPr>
          <w:noProof/>
          <w:szCs w:val="24"/>
        </w:rPr>
        <w:t>(4), 355–385. Retrieved from http://www.dca.fee.unicamp.br/~leopini/DISCIPLINAS/IA369T-22014/Seminarios-entregues/Grupos-Visualização/Visualizacao-Gr-LuisPattam-paperdeapoio-1.pdf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Azuma, R. T., Baillot, Y., Behringer, R., Feiner, S., Julier, S., &amp; MacIntyre, B. (2001). Recent advances in augmented reality. </w:t>
      </w:r>
      <w:r w:rsidRPr="00E30F3F">
        <w:rPr>
          <w:i/>
          <w:iCs/>
          <w:noProof/>
          <w:szCs w:val="24"/>
        </w:rPr>
        <w:t>IEEE Computer Graphics and Applications</w:t>
      </w:r>
      <w:r w:rsidRPr="00E30F3F">
        <w:rPr>
          <w:noProof/>
          <w:szCs w:val="24"/>
        </w:rPr>
        <w:t xml:space="preserve">, </w:t>
      </w:r>
      <w:r w:rsidRPr="00E30F3F">
        <w:rPr>
          <w:i/>
          <w:iCs/>
          <w:noProof/>
          <w:szCs w:val="24"/>
        </w:rPr>
        <w:t>21</w:t>
      </w:r>
      <w:r w:rsidRPr="00E30F3F">
        <w:rPr>
          <w:noProof/>
          <w:szCs w:val="24"/>
        </w:rPr>
        <w:t>(6), 34–47. https://doi.org/10.4061/2011/908468</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Bauer, S., Wasza, J., Haase, S., Marosi, N., &amp; Hornegger, J. (2011). Multi-modal Surface Registration for Markerless Initial Patient Setup in Radiation Therapy using Microsoft’s Kinect Sensor. In </w:t>
      </w:r>
      <w:r w:rsidRPr="00E30F3F">
        <w:rPr>
          <w:i/>
          <w:iCs/>
          <w:noProof/>
          <w:szCs w:val="24"/>
        </w:rPr>
        <w:t>Proc. IEEE Workshop on Consumer Depth Cameras for Computer Vision (CDC4CV)</w:t>
      </w:r>
      <w:r w:rsidRPr="00E30F3F">
        <w:rPr>
          <w:noProof/>
          <w:szCs w:val="24"/>
        </w:rPr>
        <w:t xml:space="preserve"> (pp. 1175–1181). IEEE Press. Retrieved from http://www5.informatik.uni-erlangen.de/Forschung/Publikationen/2011/Bauer11-MSR.pdf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Benko, H., Holz, C., Sinclair, M., &amp; Ofek, E. (2016). NormalTouch and TextureTouch : High-fidelity 3D Haptic Shape Rendering on Handheld Virtual Reality Controllers. In </w:t>
      </w:r>
      <w:r w:rsidRPr="00E30F3F">
        <w:rPr>
          <w:i/>
          <w:iCs/>
          <w:noProof/>
          <w:szCs w:val="24"/>
        </w:rPr>
        <w:t>Proceedings of the 29th Annual Symposium on User Interface Software and Technology</w:t>
      </w:r>
      <w:r w:rsidRPr="00E30F3F">
        <w:rPr>
          <w:noProof/>
          <w:szCs w:val="24"/>
        </w:rPr>
        <w:t xml:space="preserve"> (pp. 717–728). ACM. https://doi.org/10.1145/2984511.2984526</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Biocca, F. A., &amp; Rolland, J. P. (1998). Virtual Eyes Can Rearrange Your Body: Adaptation to Visual Displacement in See-Through, Head-Mounted Displays. </w:t>
      </w:r>
      <w:r w:rsidRPr="00E30F3F">
        <w:rPr>
          <w:i/>
          <w:iCs/>
          <w:noProof/>
          <w:szCs w:val="24"/>
        </w:rPr>
        <w:t>Presence: Teleoperators and Virtual Environments</w:t>
      </w:r>
      <w:r w:rsidRPr="00E30F3F">
        <w:rPr>
          <w:noProof/>
          <w:szCs w:val="24"/>
        </w:rPr>
        <w:t xml:space="preserve">, </w:t>
      </w:r>
      <w:r w:rsidRPr="00E30F3F">
        <w:rPr>
          <w:i/>
          <w:iCs/>
          <w:noProof/>
          <w:szCs w:val="24"/>
        </w:rPr>
        <w:t>7</w:t>
      </w:r>
      <w:r w:rsidRPr="00E30F3F">
        <w:rPr>
          <w:noProof/>
          <w:szCs w:val="24"/>
        </w:rPr>
        <w:t>(3), 262–277. Retrieved from http://citeseerx.ist.psu.edu/viewdoc/download?doi=10.1.1.541.8417&amp;rep=rep1&amp;type=pdf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Björk, S., &amp; Holopainen, J. (2004). </w:t>
      </w:r>
      <w:r w:rsidRPr="00E30F3F">
        <w:rPr>
          <w:i/>
          <w:iCs/>
          <w:noProof/>
          <w:szCs w:val="24"/>
        </w:rPr>
        <w:t>Patterns in Game Design</w:t>
      </w:r>
      <w:r w:rsidRPr="00E30F3F">
        <w:rPr>
          <w:noProof/>
          <w:szCs w:val="24"/>
        </w:rPr>
        <w:t xml:space="preserve"> (1st ed.). Hingham, MA: Charles River Media.</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Björk, S., Lundgren, S., &amp; Holopainen, J. (2003). Game Design Patterns. In </w:t>
      </w:r>
      <w:r w:rsidRPr="00E30F3F">
        <w:rPr>
          <w:i/>
          <w:iCs/>
          <w:noProof/>
          <w:szCs w:val="24"/>
        </w:rPr>
        <w:t>Level Up: Digital Games Research Conference 2003</w:t>
      </w:r>
      <w:r w:rsidRPr="00E30F3F">
        <w:rPr>
          <w:noProof/>
          <w:szCs w:val="24"/>
        </w:rPr>
        <w:t>. Retrieved from http://citeseerx.ist.psu.edu/viewdoc/download?doi=10.1.1.10.4097&amp;rep=rep1&amp;type=pdf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lastRenderedPageBreak/>
        <w:t xml:space="preserve">Borchers, J. O. (2001). A Pattern Approach to Interaction Design. </w:t>
      </w:r>
      <w:r w:rsidRPr="00E30F3F">
        <w:rPr>
          <w:i/>
          <w:iCs/>
          <w:noProof/>
          <w:szCs w:val="24"/>
        </w:rPr>
        <w:t>AI &amp; Society</w:t>
      </w:r>
      <w:r w:rsidRPr="00E30F3F">
        <w:rPr>
          <w:noProof/>
          <w:szCs w:val="24"/>
        </w:rPr>
        <w:t xml:space="preserve">, </w:t>
      </w:r>
      <w:r w:rsidRPr="00E30F3F">
        <w:rPr>
          <w:i/>
          <w:iCs/>
          <w:noProof/>
          <w:szCs w:val="24"/>
        </w:rPr>
        <w:t>15</w:t>
      </w:r>
      <w:r w:rsidRPr="00E30F3F">
        <w:rPr>
          <w:noProof/>
          <w:szCs w:val="24"/>
        </w:rPr>
        <w:t>(4), 359–376. Retrieved from https://guzdial.cc.gatech.edu/hci-seminar/uploads/1/BorchersInteractionPatterns.pdf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Bower, M., Howe, C., McCredie, N., Robinson, A., &amp; Grover, D. (2014). Augmented Reality in education – cases, places and potentials. </w:t>
      </w:r>
      <w:r w:rsidRPr="00E30F3F">
        <w:rPr>
          <w:i/>
          <w:iCs/>
          <w:noProof/>
          <w:szCs w:val="24"/>
        </w:rPr>
        <w:t>Educational Media International</w:t>
      </w:r>
      <w:r w:rsidRPr="00E30F3F">
        <w:rPr>
          <w:noProof/>
          <w:szCs w:val="24"/>
        </w:rPr>
        <w:t xml:space="preserve">, </w:t>
      </w:r>
      <w:r w:rsidRPr="00E30F3F">
        <w:rPr>
          <w:i/>
          <w:iCs/>
          <w:noProof/>
          <w:szCs w:val="24"/>
        </w:rPr>
        <w:t>51</w:t>
      </w:r>
      <w:r w:rsidRPr="00E30F3F">
        <w:rPr>
          <w:noProof/>
          <w:szCs w:val="24"/>
        </w:rPr>
        <w:t>(1), 1–15. https://doi.org/10.1080/09523987.2014.889400</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Calo, R., Denning, T., Friedman, B., Kohno, T., Magassa, L., McReynolds, E., … Woo, J. (2015). Augmented Reality: A Technology and Policy Primer. Retrieved from http://techpolicylab.org/wp-content/uploads/2016/02/Augmented_Reality_Primer-TechPolicyLab.pdf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Chandler, D., &amp; Munday, R. (2011). augmented reality. In </w:t>
      </w:r>
      <w:r w:rsidRPr="00E30F3F">
        <w:rPr>
          <w:i/>
          <w:iCs/>
          <w:noProof/>
          <w:szCs w:val="24"/>
        </w:rPr>
        <w:t>A Dictionary of Media and Communication</w:t>
      </w:r>
      <w:r w:rsidRPr="00E30F3F">
        <w:rPr>
          <w:noProof/>
          <w:szCs w:val="24"/>
        </w:rPr>
        <w:t>. Oxford University Press. Retrieved from http://www.oxfordreference.com/view/10.1093/acref/9780199568758.001.0001/acref-9780199568758-e-0171</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Crecente, B. (2016). Pokémon Go breaks iTunes record, Apple confirms. Retrieved December 27, 2016, from http://www.polygon.com/2016/7/22/12258490/pokemon-go-itunes-record-apple-confirms</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Dasarathy, B. V. (1997). Sensor fusion potential exploitation-innovative architectures and illustrative applications. </w:t>
      </w:r>
      <w:r w:rsidRPr="00E30F3F">
        <w:rPr>
          <w:i/>
          <w:iCs/>
          <w:noProof/>
          <w:szCs w:val="24"/>
        </w:rPr>
        <w:t>Proceedings of the IEEE</w:t>
      </w:r>
      <w:r w:rsidRPr="00E30F3F">
        <w:rPr>
          <w:noProof/>
          <w:szCs w:val="24"/>
        </w:rPr>
        <w:t xml:space="preserve">, </w:t>
      </w:r>
      <w:r w:rsidRPr="00E30F3F">
        <w:rPr>
          <w:i/>
          <w:iCs/>
          <w:noProof/>
          <w:szCs w:val="24"/>
        </w:rPr>
        <w:t>85</w:t>
      </w:r>
      <w:r w:rsidRPr="00E30F3F">
        <w:rPr>
          <w:noProof/>
          <w:szCs w:val="24"/>
        </w:rPr>
        <w:t>(1), 24–38. https://doi.org/10.1109/5.554206</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Development overview. (n.d.). Retrieved January 19, 2017, from https://developer.microsoft.com/en-us/windows/holographic/development_overview</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Dunleavy, M. (2014). Design Principles for Augmented Reality Learning. </w:t>
      </w:r>
      <w:r w:rsidRPr="00E30F3F">
        <w:rPr>
          <w:i/>
          <w:iCs/>
          <w:noProof/>
          <w:szCs w:val="24"/>
        </w:rPr>
        <w:t>TechTrends</w:t>
      </w:r>
      <w:r w:rsidRPr="00E30F3F">
        <w:rPr>
          <w:noProof/>
          <w:szCs w:val="24"/>
        </w:rPr>
        <w:t xml:space="preserve">, </w:t>
      </w:r>
      <w:r w:rsidRPr="00E30F3F">
        <w:rPr>
          <w:i/>
          <w:iCs/>
          <w:noProof/>
          <w:szCs w:val="24"/>
        </w:rPr>
        <w:t>58</w:t>
      </w:r>
      <w:r w:rsidRPr="00E30F3F">
        <w:rPr>
          <w:noProof/>
          <w:szCs w:val="24"/>
        </w:rPr>
        <w:t>(1), 28–34. https://doi.org/10.1007/s11528-013-0717-2</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Dunleavy, M., Dede, C., &amp; Mitchell, R. (2009). Affordances and limitations of immersive participatory augmented reality simulations for teaching and learning. </w:t>
      </w:r>
      <w:r w:rsidRPr="00E30F3F">
        <w:rPr>
          <w:i/>
          <w:iCs/>
          <w:noProof/>
          <w:szCs w:val="24"/>
        </w:rPr>
        <w:t>Journal of Science Education and Technology</w:t>
      </w:r>
      <w:r w:rsidRPr="00E30F3F">
        <w:rPr>
          <w:noProof/>
          <w:szCs w:val="24"/>
        </w:rPr>
        <w:t xml:space="preserve">, </w:t>
      </w:r>
      <w:r w:rsidRPr="00E30F3F">
        <w:rPr>
          <w:i/>
          <w:iCs/>
          <w:noProof/>
          <w:szCs w:val="24"/>
        </w:rPr>
        <w:t>18</w:t>
      </w:r>
      <w:r w:rsidRPr="00E30F3F">
        <w:rPr>
          <w:noProof/>
          <w:szCs w:val="24"/>
        </w:rPr>
        <w:t>(1), 7–22. https://doi.org/10.1007/s10956-008-9119-1</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Feiner, S., MacIntyre, B., Höllerer, T., &amp; Webster, A. (1997). A Touring Machine: Prototyping 3D Mobile Augmented Reality Systems for Exploring the Urban Environment. </w:t>
      </w:r>
      <w:r w:rsidRPr="00E30F3F">
        <w:rPr>
          <w:i/>
          <w:iCs/>
          <w:noProof/>
          <w:szCs w:val="24"/>
        </w:rPr>
        <w:t>Personal Technologies</w:t>
      </w:r>
      <w:r w:rsidRPr="00E30F3F">
        <w:rPr>
          <w:noProof/>
          <w:szCs w:val="24"/>
        </w:rPr>
        <w:t xml:space="preserve">, </w:t>
      </w:r>
      <w:r w:rsidRPr="00E30F3F">
        <w:rPr>
          <w:i/>
          <w:iCs/>
          <w:noProof/>
          <w:szCs w:val="24"/>
        </w:rPr>
        <w:t>1</w:t>
      </w:r>
      <w:r w:rsidRPr="00E30F3F">
        <w:rPr>
          <w:noProof/>
          <w:szCs w:val="24"/>
        </w:rPr>
        <w:t>(4), 208–217. Retrieved from https://www.researchgate.net/profile/Blair_Macintyre/publication/221240775_A_Touring_Machine_Prototyping_3D_Mobile_Augmented_Reality_Systems_for_Exploring_the_Urban_Environment/links/0f31753c5290d35949000000.pdf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lastRenderedPageBreak/>
        <w:t xml:space="preserve">FitzGerald, E., Ferguson, R., Adams, A., Gaved, M., Mor, Y., &amp; Thomas, R. (2013). Augmented reality and mobile learning: the state of the art. </w:t>
      </w:r>
      <w:r w:rsidRPr="00E30F3F">
        <w:rPr>
          <w:i/>
          <w:iCs/>
          <w:noProof/>
          <w:szCs w:val="24"/>
        </w:rPr>
        <w:t>International Journal of Mobile and Blended Learning</w:t>
      </w:r>
      <w:r w:rsidRPr="00E30F3F">
        <w:rPr>
          <w:noProof/>
          <w:szCs w:val="24"/>
        </w:rPr>
        <w:t xml:space="preserve">, </w:t>
      </w:r>
      <w:r w:rsidRPr="00E30F3F">
        <w:rPr>
          <w:i/>
          <w:iCs/>
          <w:noProof/>
          <w:szCs w:val="24"/>
        </w:rPr>
        <w:t>5</w:t>
      </w:r>
      <w:r w:rsidRPr="00E30F3F">
        <w:rPr>
          <w:noProof/>
          <w:szCs w:val="24"/>
        </w:rPr>
        <w:t>(4), 43–58. Retrieved from http://oro.open.ac.uk/38386/8/__userdata_documents4_ctb44_Desktop_FitzGerald paper-IJMBL 5%284%29.pdf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Fitzgerald, E., Taylor, C., &amp; Craven, M. (2013). To the Castle! A comparison of two audio guides to enable public discovery of historical events. </w:t>
      </w:r>
      <w:r w:rsidRPr="00E30F3F">
        <w:rPr>
          <w:i/>
          <w:iCs/>
          <w:noProof/>
          <w:szCs w:val="24"/>
        </w:rPr>
        <w:t>Personal and Ubiquitous Computing</w:t>
      </w:r>
      <w:r w:rsidRPr="00E30F3F">
        <w:rPr>
          <w:noProof/>
          <w:szCs w:val="24"/>
        </w:rPr>
        <w:t xml:space="preserve">, </w:t>
      </w:r>
      <w:r w:rsidRPr="00E30F3F">
        <w:rPr>
          <w:i/>
          <w:iCs/>
          <w:noProof/>
          <w:szCs w:val="24"/>
        </w:rPr>
        <w:t>17</w:t>
      </w:r>
      <w:r w:rsidRPr="00E30F3F">
        <w:rPr>
          <w:noProof/>
          <w:szCs w:val="24"/>
        </w:rPr>
        <w:t>(4), 749–760. https://doi.org/10.1007/s00779-012-0624-0</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Furmanski, C., Azuma, R. T., &amp; Daily, M. (2002). Augmented-reality visualizations guided by cognition: Perceptual heuristics for combining visible and obscured information. In </w:t>
      </w:r>
      <w:r w:rsidRPr="00E30F3F">
        <w:rPr>
          <w:i/>
          <w:iCs/>
          <w:noProof/>
          <w:szCs w:val="24"/>
        </w:rPr>
        <w:t>Proceedings of the International Symposium on Mixed and Augmented Reality (ISMAR’02)</w:t>
      </w:r>
      <w:r w:rsidRPr="00E30F3F">
        <w:rPr>
          <w:noProof/>
          <w:szCs w:val="24"/>
        </w:rPr>
        <w:t>. IEEE. https://doi.org/10.1109/ISMAR.2002.1115091</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Henderson, S. J., &amp; Feiner, S. (2009). Evaluating the benefits of augmented reality for task localization in maintenance of an armored personnel carrier turret. In </w:t>
      </w:r>
      <w:r w:rsidRPr="00E30F3F">
        <w:rPr>
          <w:i/>
          <w:iCs/>
          <w:noProof/>
          <w:szCs w:val="24"/>
        </w:rPr>
        <w:t>IEEE International Symposium on Mixed and Augmented Reality 2009</w:t>
      </w:r>
      <w:r w:rsidRPr="00E30F3F">
        <w:rPr>
          <w:noProof/>
          <w:szCs w:val="24"/>
        </w:rPr>
        <w:t xml:space="preserve"> (pp. 135–144). IEEE. https://doi.org/10.1109/ISMAR.2009.5336486</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Hol, J. D., Schön, T. B., Gustafsson, F., &amp; Slycke, P. J. (2006). Sensor Fusion for Augmented Reality. In </w:t>
      </w:r>
      <w:r w:rsidRPr="00E30F3F">
        <w:rPr>
          <w:i/>
          <w:iCs/>
          <w:noProof/>
          <w:szCs w:val="24"/>
        </w:rPr>
        <w:t>2006 9th International Conference on Information Fusion</w:t>
      </w:r>
      <w:r w:rsidRPr="00E30F3F">
        <w:rPr>
          <w:noProof/>
          <w:szCs w:val="24"/>
        </w:rPr>
        <w:t xml:space="preserve"> (pp. 1–6). IEEE. https://doi.org/10.1109/ICIF.2006.301604</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HoloToolkit. (n.d.). Retrieved January 18, 2017, from https://github.com/Microsoft/HoloToolkit</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Introducing the Microsoft HoloLens Development Edition. (2016). Retrieved December 29, 2016, from https://www.microsoft.com/microsoft-hololens/de-de/development-edition</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Ishii, H., Wisneski, C., Orbanes, J., Chun, B., &amp; Paradiso, J. (1999). PingPongPlus: design of an athletic-tangible interface for computer-supported cooperative play. In </w:t>
      </w:r>
      <w:r w:rsidRPr="00E30F3F">
        <w:rPr>
          <w:i/>
          <w:iCs/>
          <w:noProof/>
          <w:szCs w:val="24"/>
        </w:rPr>
        <w:t>Proceedings of the SIGCHI conference on Human factors in computing systems</w:t>
      </w:r>
      <w:r w:rsidRPr="00E30F3F">
        <w:rPr>
          <w:noProof/>
          <w:szCs w:val="24"/>
        </w:rPr>
        <w:t>. ACM. https://doi.org/http://doi.acm.org/10.1145/302979.303115</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Johnson, D. M., &amp; Wiles, J. (2003). Effective Affective User Interface Design in Games. </w:t>
      </w:r>
      <w:r w:rsidRPr="00E30F3F">
        <w:rPr>
          <w:i/>
          <w:iCs/>
          <w:noProof/>
          <w:szCs w:val="24"/>
        </w:rPr>
        <w:t>Ergonomics</w:t>
      </w:r>
      <w:r w:rsidRPr="00E30F3F">
        <w:rPr>
          <w:noProof/>
          <w:szCs w:val="24"/>
        </w:rPr>
        <w:t xml:space="preserve">, </w:t>
      </w:r>
      <w:r w:rsidRPr="00E30F3F">
        <w:rPr>
          <w:i/>
          <w:iCs/>
          <w:noProof/>
          <w:szCs w:val="24"/>
        </w:rPr>
        <w:t>46</w:t>
      </w:r>
      <w:r w:rsidRPr="00E30F3F">
        <w:rPr>
          <w:noProof/>
          <w:szCs w:val="24"/>
        </w:rPr>
        <w:t>(13/14), 1332–1345. Retrieved from http://eprints.qut.edu.au/6693/1/6693.pdf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Johnson, L., Adams Becker, S., Cummins, M., Estrada, V., Freeman, A., &amp; Hall, C. (2016). </w:t>
      </w:r>
      <w:r w:rsidRPr="00E30F3F">
        <w:rPr>
          <w:i/>
          <w:iCs/>
          <w:noProof/>
          <w:szCs w:val="24"/>
        </w:rPr>
        <w:t>NMC Horizon Report: 2016 Higher Education Edition.</w:t>
      </w:r>
      <w:r w:rsidRPr="00E30F3F">
        <w:rPr>
          <w:noProof/>
          <w:szCs w:val="24"/>
        </w:rPr>
        <w:t xml:space="preserve"> Austin, Texas: The New Media Consortium. Retrieved from http://cdn.nmc.org/media/2016-nmc-horizon-report-he-</w:t>
      </w:r>
      <w:r w:rsidRPr="00E30F3F">
        <w:rPr>
          <w:noProof/>
          <w:szCs w:val="24"/>
        </w:rPr>
        <w:lastRenderedPageBreak/>
        <w:t>EN.pdf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Johnson, L., Smith, R., Willis, H., Levine, A., &amp; Haywood, K. (2011). </w:t>
      </w:r>
      <w:r w:rsidRPr="00E30F3F">
        <w:rPr>
          <w:i/>
          <w:iCs/>
          <w:noProof/>
          <w:szCs w:val="24"/>
        </w:rPr>
        <w:t>The 2011 Horizon Report</w:t>
      </w:r>
      <w:r w:rsidRPr="00E30F3F">
        <w:rPr>
          <w:noProof/>
          <w:szCs w:val="24"/>
        </w:rPr>
        <w:t>. Austin, Texas: The New Media Consortium. Retrieved from http://www.nmc.org/pdf/2011-Horizon-Report.pdf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Julier, S., Lanzagorta, M., Baillot, Y., Rosenblum, L., Feiner, S., Höllerer, T., &amp; Sestito, S. (2000). Information filtering for mobile augmented reality. In </w:t>
      </w:r>
      <w:r w:rsidRPr="00E30F3F">
        <w:rPr>
          <w:i/>
          <w:iCs/>
          <w:noProof/>
          <w:szCs w:val="24"/>
        </w:rPr>
        <w:t>Proceedings - IEEE and ACM International Symposium on Augmented Reality, ISAR 2000</w:t>
      </w:r>
      <w:r w:rsidRPr="00E30F3F">
        <w:rPr>
          <w:noProof/>
          <w:szCs w:val="24"/>
        </w:rPr>
        <w:t xml:space="preserve"> (pp. 3–11). IEEE. https://doi.org/10.1109/ISAR.2000.880917</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Kreimeier, B. (2002). The Case For Game Design Patterns. Retrieved December 14, 2016, from http://www.gamasutra.com/view/feature/4261/the_case_for</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Kruijff, E., Swan II, J. E., &amp; Feiner, S. (2010). Perceptual Issues in Augmented Reality Revisited. Retrieved from http://www.icg.tu-graz.ac.at/Members/kruijff/perceptual_issues_AR.pdf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Lamantia, J. (2009). Inside Out: Interaction Design for Augmented Reality. Retrieved December 19, 2016, from http://www.uxmatters.com/mt/archives/2009/08/inside-out-interaction-design-for-augmented-reality.php</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Lundgren, S., &amp; Björk, S. (2003). Game Mechanics: Describing Computer-Augmented Games in Terms of Interaction. In </w:t>
      </w:r>
      <w:r w:rsidRPr="00E30F3F">
        <w:rPr>
          <w:i/>
          <w:iCs/>
          <w:noProof/>
          <w:szCs w:val="24"/>
        </w:rPr>
        <w:t>Proceedings of TIDSE ’03</w:t>
      </w:r>
      <w:r w:rsidRPr="00E30F3F">
        <w:rPr>
          <w:noProof/>
          <w:szCs w:val="24"/>
        </w:rPr>
        <w:t>. Retrieved from http://www.cse.chalmers.se/research/group/idc/publication/pdf/lundgren_bjork_game_mechanics.pdf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Mattern, F., &amp; Floerkemeier, C. (2010). From the Internet of Computers to the Internet of Things. In K. Sachs, I. Petrov, &amp; P. Guerrero (Eds.), </w:t>
      </w:r>
      <w:r w:rsidRPr="00E30F3F">
        <w:rPr>
          <w:i/>
          <w:iCs/>
          <w:noProof/>
          <w:szCs w:val="24"/>
        </w:rPr>
        <w:t>From Active Data Management to Event-Based Systems and More (Lecture Notes in Computer Science, 6462)</w:t>
      </w:r>
      <w:r w:rsidRPr="00E30F3F">
        <w:rPr>
          <w:noProof/>
          <w:szCs w:val="24"/>
        </w:rPr>
        <w:t xml:space="preserve"> (pp. 242–259). Springer Berlin Heidelberg. Retrieved from http://ruangbacafmipa.staff.ub.ac.id/files/2012/02/ebooksclub.org__From_Active_Data_Management_to_Event_Based_Systems_and_More.pdf#page=258</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McGee, K. (2007). Patterns and Computer Game Design Innovation. In </w:t>
      </w:r>
      <w:r w:rsidRPr="00E30F3F">
        <w:rPr>
          <w:i/>
          <w:iCs/>
          <w:noProof/>
          <w:szCs w:val="24"/>
        </w:rPr>
        <w:t>Proceedings of the 4th Australasian conference on Interactive entertainment</w:t>
      </w:r>
      <w:r w:rsidRPr="00E30F3F">
        <w:rPr>
          <w:noProof/>
          <w:szCs w:val="24"/>
        </w:rPr>
        <w:t>. RMIT University. Retrieved from http://citeseerx.ist.psu.edu/viewdoc/download?doi=10.1.1.90.29&amp;rep=rep1&amp;type=pdf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Microsoft. (2016). RoboRaid. Redmond, WA: Microsoft.</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Milgram, P., &amp; Kishino, F. (1994). A Taxonomy of Mixed Reality Visual Displays. </w:t>
      </w:r>
      <w:r w:rsidRPr="00E30F3F">
        <w:rPr>
          <w:i/>
          <w:iCs/>
          <w:noProof/>
          <w:szCs w:val="24"/>
        </w:rPr>
        <w:t>IEICE Transactions on Information and Systems</w:t>
      </w:r>
      <w:r w:rsidRPr="00E30F3F">
        <w:rPr>
          <w:noProof/>
          <w:szCs w:val="24"/>
        </w:rPr>
        <w:t xml:space="preserve">, </w:t>
      </w:r>
      <w:r w:rsidRPr="00E30F3F">
        <w:rPr>
          <w:i/>
          <w:iCs/>
          <w:noProof/>
          <w:szCs w:val="24"/>
        </w:rPr>
        <w:t>77</w:t>
      </w:r>
      <w:r w:rsidRPr="00E30F3F">
        <w:rPr>
          <w:noProof/>
          <w:szCs w:val="24"/>
        </w:rPr>
        <w:t xml:space="preserve">(12), 1321–1329. Retrieved from </w:t>
      </w:r>
      <w:r w:rsidRPr="00E30F3F">
        <w:rPr>
          <w:noProof/>
          <w:szCs w:val="24"/>
        </w:rPr>
        <w:lastRenderedPageBreak/>
        <w:t>https://cs.gmu.edu/~zduric/cs499/Readings/r76JBo-Milgram_IEICE_1994.pdf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Mulloni, A., Dünser, A., &amp; Schmalstieg, D. (2010). Zooming Interfaces for Augmented Reality Browsers. In </w:t>
      </w:r>
      <w:r w:rsidRPr="00E30F3F">
        <w:rPr>
          <w:i/>
          <w:iCs/>
          <w:noProof/>
          <w:szCs w:val="24"/>
        </w:rPr>
        <w:t>Proceedings of the 12th international conference on Human computer interaction with mobile devices and services</w:t>
      </w:r>
      <w:r w:rsidRPr="00E30F3F">
        <w:rPr>
          <w:noProof/>
          <w:szCs w:val="24"/>
        </w:rPr>
        <w:t xml:space="preserve"> (pp. 161–170). New York: ACM. https://doi.org/10.1145/1851600.1851629</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Munnerley, D., Bacon, M., Wilson, A., Steele, J., Hedberg, J., &amp; Fitzgerald, R. (2012). Confronting an augmented reality. </w:t>
      </w:r>
      <w:r w:rsidRPr="00E30F3F">
        <w:rPr>
          <w:i/>
          <w:iCs/>
          <w:noProof/>
          <w:szCs w:val="24"/>
        </w:rPr>
        <w:t>Research in Lerning Technology</w:t>
      </w:r>
      <w:r w:rsidRPr="00E30F3F">
        <w:rPr>
          <w:noProof/>
          <w:szCs w:val="24"/>
        </w:rPr>
        <w:t xml:space="preserve">, </w:t>
      </w:r>
      <w:r w:rsidRPr="00E30F3F">
        <w:rPr>
          <w:i/>
          <w:iCs/>
          <w:noProof/>
          <w:szCs w:val="24"/>
        </w:rPr>
        <w:t>20</w:t>
      </w:r>
      <w:r w:rsidRPr="00E30F3F">
        <w:rPr>
          <w:noProof/>
          <w:szCs w:val="24"/>
        </w:rPr>
        <w:t>, 39–48. https://doi.org/10.3402/rlt.v20i0.19189</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Niantic. (2013). Ingress. San Francisco, CA: Niantic.</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Niantic. (2016). Pokémon GO. San Francisco, CA: Niantic.</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Nilsson, S., Johansson, B., &amp; Jönsson, A. (2009). Using AR to support cross-organisational collaboration in dynamic tasks. In </w:t>
      </w:r>
      <w:r w:rsidRPr="00E30F3F">
        <w:rPr>
          <w:i/>
          <w:iCs/>
          <w:noProof/>
          <w:szCs w:val="24"/>
        </w:rPr>
        <w:t>In Proceedings of the 8th IEEE International Symposium on Mixed and Augmented Reality, ISMAR</w:t>
      </w:r>
      <w:r w:rsidRPr="00E30F3F">
        <w:rPr>
          <w:noProof/>
          <w:szCs w:val="24"/>
        </w:rPr>
        <w:t xml:space="preserve"> (pp. 3–12). Washington, DC: IEEE Computer Society. https://doi.org/10.1109/ISMAR.2009.5336522</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Olshannikova, E., Ometov, A., Koucheryavy, Y., &amp; Olsson, T. (2015). Visualizing Big Data with augmented and virtual reality: challenges and research agenda. </w:t>
      </w:r>
      <w:r w:rsidRPr="00E30F3F">
        <w:rPr>
          <w:i/>
          <w:iCs/>
          <w:noProof/>
          <w:szCs w:val="24"/>
        </w:rPr>
        <w:t>Journal of Big Data</w:t>
      </w:r>
      <w:r w:rsidRPr="00E30F3F">
        <w:rPr>
          <w:noProof/>
          <w:szCs w:val="24"/>
        </w:rPr>
        <w:t xml:space="preserve">, </w:t>
      </w:r>
      <w:r w:rsidRPr="00E30F3F">
        <w:rPr>
          <w:i/>
          <w:iCs/>
          <w:noProof/>
          <w:szCs w:val="24"/>
        </w:rPr>
        <w:t>2</w:t>
      </w:r>
      <w:r w:rsidRPr="00E30F3F">
        <w:rPr>
          <w:noProof/>
          <w:szCs w:val="24"/>
        </w:rPr>
        <w:t>(1). https://doi.org/10.1186/s40537-015-0031-2</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Radu, I. (2014). Augmented reality in education: a meta-review and cross-media analysis. </w:t>
      </w:r>
      <w:r w:rsidRPr="00E30F3F">
        <w:rPr>
          <w:i/>
          <w:iCs/>
          <w:noProof/>
          <w:szCs w:val="24"/>
        </w:rPr>
        <w:t>Personal and Ubiquitous Computing</w:t>
      </w:r>
      <w:r w:rsidRPr="00E30F3F">
        <w:rPr>
          <w:noProof/>
          <w:szCs w:val="24"/>
        </w:rPr>
        <w:t xml:space="preserve">, </w:t>
      </w:r>
      <w:r w:rsidRPr="00E30F3F">
        <w:rPr>
          <w:i/>
          <w:iCs/>
          <w:noProof/>
          <w:szCs w:val="24"/>
        </w:rPr>
        <w:t>18</w:t>
      </w:r>
      <w:r w:rsidRPr="00E30F3F">
        <w:rPr>
          <w:noProof/>
          <w:szCs w:val="24"/>
        </w:rPr>
        <w:t>(6), 1533–1543. https://doi.org/10.1007/s00779-013-0747-y</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Robinett, W. (1992). Synthetic experience: a proposed taxonomy. </w:t>
      </w:r>
      <w:r w:rsidRPr="00E30F3F">
        <w:rPr>
          <w:i/>
          <w:iCs/>
          <w:noProof/>
          <w:szCs w:val="24"/>
        </w:rPr>
        <w:t>Presence: Teleoperators and Virtual Environments</w:t>
      </w:r>
      <w:r w:rsidRPr="00E30F3F">
        <w:rPr>
          <w:noProof/>
          <w:szCs w:val="24"/>
        </w:rPr>
        <w:t xml:space="preserve">, </w:t>
      </w:r>
      <w:r w:rsidRPr="00E30F3F">
        <w:rPr>
          <w:i/>
          <w:iCs/>
          <w:noProof/>
          <w:szCs w:val="24"/>
        </w:rPr>
        <w:t>1</w:t>
      </w:r>
      <w:r w:rsidRPr="00E30F3F">
        <w:rPr>
          <w:noProof/>
          <w:szCs w:val="24"/>
        </w:rPr>
        <w:t>(2), 229–247.</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Schall, G., Wagner, D., Reitmayr, G., Taichmann, E., Wieser, M., Schmalstieg, D., &amp; Hofmann-Wellenhof, B. (2009). Global Pose Estimation using Multi-Sensor Fusion for Outdoor Augmented Reality. In </w:t>
      </w:r>
      <w:r w:rsidRPr="00E30F3F">
        <w:rPr>
          <w:i/>
          <w:iCs/>
          <w:noProof/>
          <w:szCs w:val="24"/>
        </w:rPr>
        <w:t>Proceedings of the 2009 8th IEEE International Symposium on Mixed and Augmented Reality</w:t>
      </w:r>
      <w:r w:rsidRPr="00E30F3F">
        <w:rPr>
          <w:noProof/>
          <w:szCs w:val="24"/>
        </w:rPr>
        <w:t xml:space="preserve"> (pp. 153–162). Retrieved from http://citeseerx.ist.psu.edu/viewdoc/download?doi=10.1.1.156.6860&amp;rep=rep1&amp;type=pdf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Schmitz, B., Specht, M., &amp; Klemke, R. (2012). An Analysis of the Educational Potential of </w:t>
      </w:r>
      <w:r w:rsidRPr="00E30F3F">
        <w:rPr>
          <w:noProof/>
          <w:szCs w:val="24"/>
        </w:rPr>
        <w:lastRenderedPageBreak/>
        <w:t xml:space="preserve">Augmented Reality Games for Learning. In M. Specht, J. Multisilta, &amp; M. Sharples (Eds.), </w:t>
      </w:r>
      <w:r w:rsidRPr="00E30F3F">
        <w:rPr>
          <w:i/>
          <w:iCs/>
          <w:noProof/>
          <w:szCs w:val="24"/>
        </w:rPr>
        <w:t>Proceedings of the 11th World Conference on Mobile and Contextual Learning 2012</w:t>
      </w:r>
      <w:r w:rsidRPr="00E30F3F">
        <w:rPr>
          <w:noProof/>
          <w:szCs w:val="24"/>
        </w:rPr>
        <w:t xml:space="preserve"> (pp. 140–147). Retrieved from http://dspace.ou.nl/handle/1820/4790</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Sensor. (2017). Retrieved February 5, 2017, from https://www.merriam-webster.com/dictionary/sensor</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Sharma, P., Wild, F., Klemke, R., Helin, K., &amp; Azam, T. (2016). </w:t>
      </w:r>
      <w:r w:rsidRPr="00E30F3F">
        <w:rPr>
          <w:i/>
          <w:iCs/>
          <w:noProof/>
          <w:szCs w:val="24"/>
        </w:rPr>
        <w:t>D3.1 Requirement analysis and sensor specifications – First version</w:t>
      </w:r>
      <w:r w:rsidRPr="00E30F3F">
        <w:rPr>
          <w:noProof/>
          <w:szCs w:val="24"/>
        </w:rPr>
        <w:t>. (F. Wild &amp; P. Sharma, Eds.). Internal WEKIT project document, London.</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Spatial mapping. (n.d.). Retrieved January 4, 2017, from https://developer.microsoft.com/en-us/windows/holographic/spatial_mapping</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Specht, M., Ternier, S., &amp; Greller, W. (2011). Dimensions of Mobile Augmented Reality for Learning: A First Inventory. </w:t>
      </w:r>
      <w:r w:rsidRPr="00E30F3F">
        <w:rPr>
          <w:i/>
          <w:iCs/>
          <w:noProof/>
          <w:szCs w:val="24"/>
        </w:rPr>
        <w:t>Journal of the Research Center for Educational Technology (RCET)</w:t>
      </w:r>
      <w:r w:rsidRPr="00E30F3F">
        <w:rPr>
          <w:noProof/>
          <w:szCs w:val="24"/>
        </w:rPr>
        <w:t xml:space="preserve">, </w:t>
      </w:r>
      <w:r w:rsidRPr="00E30F3F">
        <w:rPr>
          <w:i/>
          <w:iCs/>
          <w:noProof/>
          <w:szCs w:val="24"/>
        </w:rPr>
        <w:t>7</w:t>
      </w:r>
      <w:r w:rsidRPr="00E30F3F">
        <w:rPr>
          <w:noProof/>
          <w:szCs w:val="24"/>
        </w:rPr>
        <w:t>(1), 117–127. Retrieved from http://rcetj.org/index.php/rcetj/article/viewFile/151/241</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Sutherland, I. E. (1968). A head-mounted three dimensional display. In </w:t>
      </w:r>
      <w:r w:rsidRPr="00E30F3F">
        <w:rPr>
          <w:i/>
          <w:iCs/>
          <w:noProof/>
          <w:szCs w:val="24"/>
        </w:rPr>
        <w:t>Proceedings of the December 9-11, 1968, fall joint computer conference, part I</w:t>
      </w:r>
      <w:r w:rsidRPr="00E30F3F">
        <w:rPr>
          <w:noProof/>
          <w:szCs w:val="24"/>
        </w:rPr>
        <w:t xml:space="preserve"> (pp. 757–764). https://doi.org/10.1145/1476589.1476686</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Ternier, S., De Vries, F., Börner, D., &amp; Specht, M. (2012). Mobile augmented reality with audio, supporting fieldwork of Cultural Sciences students in Florence. In G. Eleftherakis, M. Hinchey, &amp; M. Holcombe (Eds.), </w:t>
      </w:r>
      <w:r w:rsidRPr="00E30F3F">
        <w:rPr>
          <w:i/>
          <w:iCs/>
          <w:noProof/>
          <w:szCs w:val="24"/>
        </w:rPr>
        <w:t>Software Engineering and Formal Methods - Proceedings of 10th International Conference, SEFM 2012</w:t>
      </w:r>
      <w:r w:rsidRPr="00E30F3F">
        <w:rPr>
          <w:noProof/>
          <w:szCs w:val="24"/>
        </w:rPr>
        <w:t xml:space="preserve"> (pp. 367–379). Springer. Retrieved from http://dspace.ou.nl/handle/1820/5034</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Ternier, S., Klemke, R., Kalz, M., van Ulzen, P., &amp; Specht, M. (2012). ARLearn: Augmented reality meets augmented virtuality. </w:t>
      </w:r>
      <w:r w:rsidRPr="00E30F3F">
        <w:rPr>
          <w:i/>
          <w:iCs/>
          <w:noProof/>
          <w:szCs w:val="24"/>
        </w:rPr>
        <w:t>Journal of Universal Computer Science</w:t>
      </w:r>
      <w:r w:rsidRPr="00E30F3F">
        <w:rPr>
          <w:noProof/>
          <w:szCs w:val="24"/>
        </w:rPr>
        <w:t xml:space="preserve">, </w:t>
      </w:r>
      <w:r w:rsidRPr="00E30F3F">
        <w:rPr>
          <w:i/>
          <w:iCs/>
          <w:noProof/>
          <w:szCs w:val="24"/>
        </w:rPr>
        <w:t>18</w:t>
      </w:r>
      <w:r w:rsidRPr="00E30F3F">
        <w:rPr>
          <w:noProof/>
          <w:szCs w:val="24"/>
        </w:rPr>
        <w:t>(15), 2143–2164. https://doi.org/10.3217/jucs-018-15-2143</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VR Intelligence. (2015). </w:t>
      </w:r>
      <w:r w:rsidRPr="00E30F3F">
        <w:rPr>
          <w:i/>
          <w:iCs/>
          <w:noProof/>
          <w:szCs w:val="24"/>
        </w:rPr>
        <w:t>Schell Games CEO, Jesse Schell talks VR and AR in 2016, 2020 and 2025</w:t>
      </w:r>
      <w:r w:rsidRPr="00E30F3F">
        <w:rPr>
          <w:noProof/>
          <w:szCs w:val="24"/>
        </w:rPr>
        <w:t>. [Video file]. Retrieved from https://www.youtube.com/watch?v=wD0bp0r-EpI</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Wetzel, R. (2013). A Case for Design Patterns supporting the Development of Mobile Mixed Reality Games. </w:t>
      </w:r>
      <w:r w:rsidRPr="00E30F3F">
        <w:rPr>
          <w:i/>
          <w:iCs/>
          <w:noProof/>
          <w:szCs w:val="24"/>
        </w:rPr>
        <w:t>Foundations of Digital Games</w:t>
      </w:r>
      <w:r w:rsidRPr="00E30F3F">
        <w:rPr>
          <w:noProof/>
          <w:szCs w:val="24"/>
        </w:rPr>
        <w:t>. Retrieved from http://www.fdg2013.org/program/workshops/papers/DPG2013/b6-wetzel.pdf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Wetzel, R., McCall, R., Braun, A.-K., &amp; Broll, W. (2008). Guidelines for Designing Augmented Reality Games. In </w:t>
      </w:r>
      <w:r w:rsidRPr="00E30F3F">
        <w:rPr>
          <w:i/>
          <w:iCs/>
          <w:noProof/>
          <w:szCs w:val="24"/>
        </w:rPr>
        <w:t>Proceedings of the 2008 Conference on Future Play: Research, Play, Share</w:t>
      </w:r>
      <w:r w:rsidRPr="00E30F3F">
        <w:rPr>
          <w:noProof/>
          <w:szCs w:val="24"/>
        </w:rPr>
        <w:t xml:space="preserve"> (pp. 173–180). Retrieved from </w:t>
      </w:r>
      <w:r w:rsidRPr="00E30F3F">
        <w:rPr>
          <w:noProof/>
          <w:szCs w:val="24"/>
        </w:rPr>
        <w:lastRenderedPageBreak/>
        <w:t>http://eprints.lincoln.ac.uk/24599/1/Wetzel et al. - 2008 - Guidelines for designing augmented reality games.pdf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What is WEKIT? (n.d.). Retrieved January 2, 2017, from http://wekit.eu/</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White, R. M. (1987). A Sensor Classification Scheme. </w:t>
      </w:r>
      <w:r w:rsidRPr="00E30F3F">
        <w:rPr>
          <w:i/>
          <w:iCs/>
          <w:noProof/>
          <w:szCs w:val="24"/>
        </w:rPr>
        <w:t>IEEE Transactions on Ultrasonics, Ferroelectrics, and Frequency Control</w:t>
      </w:r>
      <w:r w:rsidRPr="00E30F3F">
        <w:rPr>
          <w:noProof/>
          <w:szCs w:val="24"/>
        </w:rPr>
        <w:t xml:space="preserve">, </w:t>
      </w:r>
      <w:r w:rsidRPr="00E30F3F">
        <w:rPr>
          <w:i/>
          <w:iCs/>
          <w:noProof/>
          <w:szCs w:val="24"/>
        </w:rPr>
        <w:t>34</w:t>
      </w:r>
      <w:r w:rsidRPr="00E30F3F">
        <w:rPr>
          <w:noProof/>
          <w:szCs w:val="24"/>
        </w:rPr>
        <w:t>(2), 124–126. Retrieved from http://ijlalhaider.pbworks.com/w/file/fetch/64130986/A Sensor Classification Scheme.pdf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Wild, F. (2016). </w:t>
      </w:r>
      <w:r w:rsidRPr="00E30F3F">
        <w:rPr>
          <w:i/>
          <w:iCs/>
          <w:noProof/>
          <w:szCs w:val="24"/>
        </w:rPr>
        <w:t>User Interaction Design</w:t>
      </w:r>
      <w:r w:rsidRPr="00E30F3F">
        <w:rPr>
          <w:noProof/>
          <w:szCs w:val="24"/>
        </w:rPr>
        <w:t>. Internal WEKIT project document, London.</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Xu, Z., Xiang, C., Wen-Hui, W., Ji-Hai, Y., Lantz, V., &amp; Kong-Qiao, W. (2009). Hand Gesture Recognition and Virtual Game Control Based on 3D Accelerometer and EMG Sensors. In </w:t>
      </w:r>
      <w:r w:rsidRPr="00E30F3F">
        <w:rPr>
          <w:i/>
          <w:iCs/>
          <w:noProof/>
          <w:szCs w:val="24"/>
        </w:rPr>
        <w:t>Proceedings of the 14th international conference on Intelligent user interfaces</w:t>
      </w:r>
      <w:r w:rsidRPr="00E30F3F">
        <w:rPr>
          <w:noProof/>
          <w:szCs w:val="24"/>
        </w:rPr>
        <w:t xml:space="preserve"> (pp. 401–406). ACM. Retrieved from https://pdfs.semanticscholar.org/6878/79899cb5c520970fd76eaca8b79e4aee820d.pdf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Yamabe, T., &amp; Nakajima, T. (2013). Playful training with augmented reality games: Case studies towards reality-oriented system design. </w:t>
      </w:r>
      <w:r w:rsidRPr="00E30F3F">
        <w:rPr>
          <w:i/>
          <w:iCs/>
          <w:noProof/>
          <w:szCs w:val="24"/>
        </w:rPr>
        <w:t>Multimedia Tools and Applications</w:t>
      </w:r>
      <w:r w:rsidRPr="00E30F3F">
        <w:rPr>
          <w:noProof/>
          <w:szCs w:val="24"/>
        </w:rPr>
        <w:t xml:space="preserve">, </w:t>
      </w:r>
      <w:r w:rsidRPr="00E30F3F">
        <w:rPr>
          <w:i/>
          <w:iCs/>
          <w:noProof/>
          <w:szCs w:val="24"/>
        </w:rPr>
        <w:t>62</w:t>
      </w:r>
      <w:r w:rsidRPr="00E30F3F">
        <w:rPr>
          <w:noProof/>
          <w:szCs w:val="24"/>
        </w:rPr>
        <w:t>(1), 259–286. https://doi.org/10.1007/s11042-011-0979-7</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You, S., &amp; Neumann, U. (2001). </w:t>
      </w:r>
      <w:r w:rsidRPr="00E30F3F">
        <w:rPr>
          <w:i/>
          <w:iCs/>
          <w:noProof/>
          <w:szCs w:val="24"/>
        </w:rPr>
        <w:t>Fusion of Vision and Gyro Tracking for Robust Augmented Reality Registration</w:t>
      </w:r>
      <w:r w:rsidRPr="00E30F3F">
        <w:rPr>
          <w:noProof/>
          <w:szCs w:val="24"/>
        </w:rPr>
        <w:t>. Retrieved from https://trac.v2.nl/export/5432/andres/Documentation/INS Kalman/fusion of vision and gyro tracking for AR.pdf</w:t>
      </w:r>
    </w:p>
    <w:p w:rsidR="00E30F3F" w:rsidRPr="00E30F3F" w:rsidRDefault="00E30F3F" w:rsidP="00E30F3F">
      <w:pPr>
        <w:widowControl w:val="0"/>
        <w:autoSpaceDE w:val="0"/>
        <w:autoSpaceDN w:val="0"/>
        <w:adjustRightInd w:val="0"/>
        <w:ind w:left="480" w:hanging="480"/>
        <w:rPr>
          <w:noProof/>
          <w:szCs w:val="24"/>
        </w:rPr>
      </w:pPr>
      <w:r w:rsidRPr="00E30F3F">
        <w:rPr>
          <w:noProof/>
          <w:szCs w:val="24"/>
        </w:rPr>
        <w:t xml:space="preserve">Zagal, J. P., Mateas, M., Fernández-Vara, C., Hochhalter, B., &amp; Lichti, N. (2005). Towards an Ontological Language for Game Analysis. In </w:t>
      </w:r>
      <w:r w:rsidRPr="00E30F3F">
        <w:rPr>
          <w:i/>
          <w:iCs/>
          <w:noProof/>
          <w:szCs w:val="24"/>
        </w:rPr>
        <w:t>Proceedings of DiGRA 2005 Conference</w:t>
      </w:r>
      <w:r w:rsidRPr="00E30F3F">
        <w:rPr>
          <w:noProof/>
          <w:szCs w:val="24"/>
        </w:rPr>
        <w:t xml:space="preserve"> (pp. 3–14). Retrieved from https://users.soe.ucsc.edu/~michaelm/publications/zagal-worlds-in-play-2007.pdf</w:t>
      </w:r>
    </w:p>
    <w:p w:rsidR="00E30F3F" w:rsidRPr="00E30F3F" w:rsidRDefault="00E30F3F" w:rsidP="00E30F3F">
      <w:pPr>
        <w:widowControl w:val="0"/>
        <w:autoSpaceDE w:val="0"/>
        <w:autoSpaceDN w:val="0"/>
        <w:adjustRightInd w:val="0"/>
        <w:ind w:left="480" w:hanging="480"/>
        <w:rPr>
          <w:noProof/>
        </w:rPr>
      </w:pPr>
      <w:r w:rsidRPr="00E30F3F">
        <w:rPr>
          <w:noProof/>
          <w:szCs w:val="24"/>
        </w:rPr>
        <w:t xml:space="preserve">Zhang, Z. (2012). Microsoft Kinect Sensor and Its Effect. </w:t>
      </w:r>
      <w:r w:rsidRPr="00E30F3F">
        <w:rPr>
          <w:i/>
          <w:iCs/>
          <w:noProof/>
          <w:szCs w:val="24"/>
        </w:rPr>
        <w:t>IEEE Multimedia</w:t>
      </w:r>
      <w:r w:rsidRPr="00E30F3F">
        <w:rPr>
          <w:noProof/>
          <w:szCs w:val="24"/>
        </w:rPr>
        <w:t xml:space="preserve">, </w:t>
      </w:r>
      <w:r w:rsidRPr="00E30F3F">
        <w:rPr>
          <w:i/>
          <w:iCs/>
          <w:noProof/>
          <w:szCs w:val="24"/>
        </w:rPr>
        <w:t>19</w:t>
      </w:r>
      <w:r w:rsidRPr="00E30F3F">
        <w:rPr>
          <w:noProof/>
          <w:szCs w:val="24"/>
        </w:rPr>
        <w:t>(2), 4–10. Retrieved from https://www.researchgate.net/profile/Zhengyou_Zhang/publication/254058710_Microsoft_Kinect_Sensor_and_Its_Effect/links/00b7d53ab783285cdb000000.pdf</w:t>
      </w:r>
    </w:p>
    <w:p w:rsidR="00EF395D" w:rsidRDefault="006B7192" w:rsidP="00E30F3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FC2" w:rsidRDefault="001A6FC2">
      <w:r>
        <w:separator/>
      </w:r>
    </w:p>
  </w:endnote>
  <w:endnote w:type="continuationSeparator" w:id="0">
    <w:p w:rsidR="001A6FC2" w:rsidRDefault="001A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A00CF6" w:rsidRPr="00F51235" w:rsidRDefault="00A00CF6">
        <w:pPr>
          <w:pStyle w:val="Fuzeile"/>
          <w:jc w:val="center"/>
        </w:pPr>
        <w:r w:rsidRPr="00F51235">
          <w:fldChar w:fldCharType="begin"/>
        </w:r>
        <w:r w:rsidRPr="00F51235">
          <w:instrText>PAGE   \* MERGEFORMAT</w:instrText>
        </w:r>
        <w:r w:rsidRPr="00F51235">
          <w:fldChar w:fldCharType="separate"/>
        </w:r>
        <w:r w:rsidR="000152C5">
          <w:rPr>
            <w:noProof/>
          </w:rPr>
          <w:t>4</w:t>
        </w:r>
        <w:r w:rsidRPr="00F51235">
          <w:fldChar w:fldCharType="end"/>
        </w:r>
      </w:p>
    </w:sdtContent>
  </w:sdt>
  <w:p w:rsidR="00A00CF6" w:rsidRDefault="00A00C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FC2" w:rsidRDefault="001A6FC2">
      <w:r>
        <w:separator/>
      </w:r>
    </w:p>
  </w:footnote>
  <w:footnote w:type="continuationSeparator" w:id="0">
    <w:p w:rsidR="001A6FC2" w:rsidRDefault="001A6F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CF6" w:rsidRDefault="00A00CF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00CF6" w:rsidRDefault="00A00CF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5F9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0F3F"/>
    <w:rsid w:val="00E32CEA"/>
    <w:rsid w:val="00E33E66"/>
    <w:rsid w:val="00E35785"/>
    <w:rsid w:val="00E373BA"/>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35569-5EDF-47E7-B80B-D188D168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58170</Words>
  <Characters>366472</Characters>
  <Application>Microsoft Office Word</Application>
  <DocSecurity>0</DocSecurity>
  <Lines>3053</Lines>
  <Paragraphs>847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246</cp:revision>
  <cp:lastPrinted>2017-02-03T20:45:00Z</cp:lastPrinted>
  <dcterms:created xsi:type="dcterms:W3CDTF">2017-01-30T21:17:00Z</dcterms:created>
  <dcterms:modified xsi:type="dcterms:W3CDTF">2017-02-06T11:50:00Z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