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r w:rsidR="00BA7FB3" w:rsidRPr="00F3545F">
        <w:rPr>
          <w:color w:val="000000" w:themeColor="text1"/>
          <w:sz w:val="28"/>
          <w:szCs w:val="28"/>
          <w:lang w:val="en-US"/>
        </w:rPr>
        <w:t xml:space="preserve">Mediadesign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2658A9" w:rsidP="00612D33">
      <w:pPr>
        <w:spacing w:line="240" w:lineRule="auto"/>
        <w:jc w:val="right"/>
        <w:rPr>
          <w:sz w:val="28"/>
          <w:szCs w:val="28"/>
          <w:lang w:val="en-US"/>
        </w:rPr>
      </w:pPr>
      <w:r w:rsidRPr="00F3545F">
        <w:rPr>
          <w:sz w:val="28"/>
          <w:szCs w:val="28"/>
          <w:lang w:val="en-US"/>
        </w:rPr>
        <w:t>12</w:t>
      </w:r>
      <w:r w:rsidR="00BD6110" w:rsidRPr="00F3545F">
        <w:rPr>
          <w:sz w:val="28"/>
          <w:szCs w:val="28"/>
          <w:lang w:val="en-US"/>
        </w:rPr>
        <w:t>.09</w:t>
      </w:r>
      <w:r w:rsidR="000522D6" w:rsidRPr="00F3545F">
        <w:rPr>
          <w:sz w:val="28"/>
          <w:szCs w:val="28"/>
          <w:lang w:val="en-US"/>
        </w:rPr>
        <w:t>.2016</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Felix Emmerich</w:t>
      </w:r>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Prof. Dr. Roland Klemke</w:t>
      </w:r>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Thomas Hummes</w:t>
      </w:r>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r w:rsidR="00C4539F" w:rsidRPr="00F3545F">
        <w:rPr>
          <w:lang w:val="en-US"/>
        </w:rPr>
        <w:t>bla</w:t>
      </w:r>
    </w:p>
    <w:p w:rsidR="00C24ACC" w:rsidRPr="00A7145C" w:rsidRDefault="00C96511" w:rsidP="00D76034">
      <w:pPr>
        <w:rPr>
          <w:b/>
          <w:sz w:val="28"/>
          <w:szCs w:val="28"/>
          <w:lang w:val="en-US"/>
        </w:rPr>
      </w:pPr>
      <w:r w:rsidRPr="00A7145C">
        <w:rPr>
          <w:b/>
          <w:sz w:val="28"/>
          <w:szCs w:val="28"/>
          <w:lang w:val="en-US"/>
        </w:rPr>
        <w:t>Table of Contents</w:t>
      </w:r>
    </w:p>
    <w:p w:rsidR="00D76034" w:rsidRPr="00D76034"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r w:rsidR="00D76034" w:rsidRPr="001D6434">
        <w:rPr>
          <w:noProof/>
          <w:lang w:val="en-US"/>
        </w:rPr>
        <w:t>1</w:t>
      </w:r>
      <w:r w:rsidR="00D76034" w:rsidRPr="00D76034">
        <w:rPr>
          <w:rFonts w:asciiTheme="minorHAnsi" w:eastAsiaTheme="minorEastAsia" w:hAnsiTheme="minorHAnsi" w:cstheme="minorBidi"/>
          <w:noProof/>
          <w:sz w:val="22"/>
          <w:szCs w:val="22"/>
          <w:lang w:val="en-US"/>
        </w:rPr>
        <w:tab/>
      </w:r>
      <w:r w:rsidR="00D76034" w:rsidRPr="001D6434">
        <w:rPr>
          <w:noProof/>
          <w:lang w:val="en-US"/>
        </w:rPr>
        <w:t>Background</w:t>
      </w:r>
      <w:r w:rsidR="00D76034" w:rsidRPr="00D76034">
        <w:rPr>
          <w:noProof/>
          <w:lang w:val="en-US"/>
        </w:rPr>
        <w:tab/>
      </w:r>
      <w:r w:rsidR="00D76034">
        <w:rPr>
          <w:noProof/>
        </w:rPr>
        <w:fldChar w:fldCharType="begin"/>
      </w:r>
      <w:r w:rsidR="00D76034" w:rsidRPr="00D76034">
        <w:rPr>
          <w:noProof/>
          <w:lang w:val="en-US"/>
        </w:rPr>
        <w:instrText xml:space="preserve"> PAGEREF _Toc471055200 \h </w:instrText>
      </w:r>
      <w:r w:rsidR="00D76034">
        <w:rPr>
          <w:noProof/>
        </w:rPr>
      </w:r>
      <w:r w:rsidR="00D76034">
        <w:rPr>
          <w:noProof/>
        </w:rPr>
        <w:fldChar w:fldCharType="separate"/>
      </w:r>
      <w:r w:rsidR="00D76034" w:rsidRPr="00D76034">
        <w:rPr>
          <w:noProof/>
          <w:lang w:val="en-US"/>
        </w:rPr>
        <w:t>3</w:t>
      </w:r>
      <w:r w:rsidR="00D76034">
        <w:rPr>
          <w:noProof/>
        </w:rPr>
        <w:fldChar w:fldCharType="end"/>
      </w:r>
    </w:p>
    <w:p w:rsidR="00D76034" w:rsidRPr="00D76034" w:rsidRDefault="00D76034">
      <w:pPr>
        <w:pStyle w:val="Verzeichnis2"/>
        <w:tabs>
          <w:tab w:val="left" w:pos="880"/>
          <w:tab w:val="right" w:leader="dot" w:pos="9061"/>
        </w:tabs>
        <w:rPr>
          <w:rFonts w:asciiTheme="minorHAnsi" w:eastAsiaTheme="minorEastAsia" w:hAnsiTheme="minorHAnsi" w:cstheme="minorBidi"/>
          <w:noProof/>
          <w:sz w:val="22"/>
          <w:szCs w:val="22"/>
          <w:lang w:val="en-US"/>
        </w:rPr>
      </w:pPr>
      <w:r w:rsidRPr="001D6434">
        <w:rPr>
          <w:noProof/>
          <w:lang w:val="en-US"/>
        </w:rPr>
        <w:t>1.1</w:t>
      </w:r>
      <w:r w:rsidRPr="00D76034">
        <w:rPr>
          <w:rFonts w:asciiTheme="minorHAnsi" w:eastAsiaTheme="minorEastAsia" w:hAnsiTheme="minorHAnsi" w:cstheme="minorBidi"/>
          <w:noProof/>
          <w:sz w:val="22"/>
          <w:szCs w:val="22"/>
          <w:lang w:val="en-US"/>
        </w:rPr>
        <w:tab/>
      </w:r>
      <w:r w:rsidRPr="001D6434">
        <w:rPr>
          <w:noProof/>
          <w:lang w:val="en-US"/>
        </w:rPr>
        <w:t>Introduction</w:t>
      </w:r>
      <w:r w:rsidRPr="00D76034">
        <w:rPr>
          <w:noProof/>
          <w:lang w:val="en-US"/>
        </w:rPr>
        <w:tab/>
      </w:r>
      <w:r>
        <w:rPr>
          <w:noProof/>
        </w:rPr>
        <w:fldChar w:fldCharType="begin"/>
      </w:r>
      <w:r w:rsidRPr="00D76034">
        <w:rPr>
          <w:noProof/>
          <w:lang w:val="en-US"/>
        </w:rPr>
        <w:instrText xml:space="preserve"> PAGEREF _Toc471055201 \h </w:instrText>
      </w:r>
      <w:r>
        <w:rPr>
          <w:noProof/>
        </w:rPr>
      </w:r>
      <w:r>
        <w:rPr>
          <w:noProof/>
        </w:rPr>
        <w:fldChar w:fldCharType="separate"/>
      </w:r>
      <w:r w:rsidRPr="00D76034">
        <w:rPr>
          <w:noProof/>
          <w:lang w:val="en-US"/>
        </w:rPr>
        <w:t>3</w:t>
      </w:r>
      <w:r>
        <w:rPr>
          <w:noProof/>
        </w:rPr>
        <w:fldChar w:fldCharType="end"/>
      </w:r>
    </w:p>
    <w:p w:rsidR="00D76034" w:rsidRPr="00D76034" w:rsidRDefault="00D76034">
      <w:pPr>
        <w:pStyle w:val="Verzeichnis2"/>
        <w:tabs>
          <w:tab w:val="left" w:pos="880"/>
          <w:tab w:val="right" w:leader="dot" w:pos="9061"/>
        </w:tabs>
        <w:rPr>
          <w:rFonts w:asciiTheme="minorHAnsi" w:eastAsiaTheme="minorEastAsia" w:hAnsiTheme="minorHAnsi" w:cstheme="minorBidi"/>
          <w:noProof/>
          <w:sz w:val="22"/>
          <w:szCs w:val="22"/>
          <w:lang w:val="en-US"/>
        </w:rPr>
      </w:pPr>
      <w:r w:rsidRPr="001D6434">
        <w:rPr>
          <w:noProof/>
          <w:lang w:val="en-US"/>
        </w:rPr>
        <w:t>1.2</w:t>
      </w:r>
      <w:r w:rsidRPr="00D76034">
        <w:rPr>
          <w:rFonts w:asciiTheme="minorHAnsi" w:eastAsiaTheme="minorEastAsia" w:hAnsiTheme="minorHAnsi" w:cstheme="minorBidi"/>
          <w:noProof/>
          <w:sz w:val="22"/>
          <w:szCs w:val="22"/>
          <w:lang w:val="en-US"/>
        </w:rPr>
        <w:tab/>
      </w:r>
      <w:r w:rsidRPr="001D6434">
        <w:rPr>
          <w:noProof/>
          <w:lang w:val="en-US"/>
        </w:rPr>
        <w:t>Motivation</w:t>
      </w:r>
      <w:r w:rsidRPr="00D76034">
        <w:rPr>
          <w:noProof/>
          <w:lang w:val="en-US"/>
        </w:rPr>
        <w:tab/>
      </w:r>
      <w:r>
        <w:rPr>
          <w:noProof/>
        </w:rPr>
        <w:fldChar w:fldCharType="begin"/>
      </w:r>
      <w:r w:rsidRPr="00D76034">
        <w:rPr>
          <w:noProof/>
          <w:lang w:val="en-US"/>
        </w:rPr>
        <w:instrText xml:space="preserve"> PAGEREF _Toc471055202 \h </w:instrText>
      </w:r>
      <w:r>
        <w:rPr>
          <w:noProof/>
        </w:rPr>
      </w:r>
      <w:r>
        <w:rPr>
          <w:noProof/>
        </w:rPr>
        <w:fldChar w:fldCharType="separate"/>
      </w:r>
      <w:r w:rsidRPr="00D76034">
        <w:rPr>
          <w:noProof/>
          <w:lang w:val="en-US"/>
        </w:rPr>
        <w:t>3</w:t>
      </w:r>
      <w:r>
        <w:rPr>
          <w:noProof/>
        </w:rPr>
        <w:fldChar w:fldCharType="end"/>
      </w:r>
    </w:p>
    <w:p w:rsidR="00D76034" w:rsidRPr="00D76034" w:rsidRDefault="00D76034">
      <w:pPr>
        <w:pStyle w:val="Verzeichnis2"/>
        <w:tabs>
          <w:tab w:val="left" w:pos="880"/>
          <w:tab w:val="right" w:leader="dot" w:pos="9061"/>
        </w:tabs>
        <w:rPr>
          <w:rFonts w:asciiTheme="minorHAnsi" w:eastAsiaTheme="minorEastAsia" w:hAnsiTheme="minorHAnsi" w:cstheme="minorBidi"/>
          <w:noProof/>
          <w:sz w:val="22"/>
          <w:szCs w:val="22"/>
          <w:lang w:val="en-US"/>
        </w:rPr>
      </w:pPr>
      <w:r w:rsidRPr="001D6434">
        <w:rPr>
          <w:noProof/>
          <w:lang w:val="en-US"/>
        </w:rPr>
        <w:t>1.3</w:t>
      </w:r>
      <w:r w:rsidRPr="00D76034">
        <w:rPr>
          <w:rFonts w:asciiTheme="minorHAnsi" w:eastAsiaTheme="minorEastAsia" w:hAnsiTheme="minorHAnsi" w:cstheme="minorBidi"/>
          <w:noProof/>
          <w:sz w:val="22"/>
          <w:szCs w:val="22"/>
          <w:lang w:val="en-US"/>
        </w:rPr>
        <w:tab/>
      </w:r>
      <w:r w:rsidRPr="001D6434">
        <w:rPr>
          <w:noProof/>
          <w:lang w:val="en-US"/>
        </w:rPr>
        <w:t>Related Work</w:t>
      </w:r>
      <w:r w:rsidRPr="00D76034">
        <w:rPr>
          <w:noProof/>
          <w:lang w:val="en-US"/>
        </w:rPr>
        <w:tab/>
      </w:r>
      <w:r>
        <w:rPr>
          <w:noProof/>
        </w:rPr>
        <w:fldChar w:fldCharType="begin"/>
      </w:r>
      <w:r w:rsidRPr="00D76034">
        <w:rPr>
          <w:noProof/>
          <w:lang w:val="en-US"/>
        </w:rPr>
        <w:instrText xml:space="preserve"> PAGEREF _Toc471055203 \h </w:instrText>
      </w:r>
      <w:r>
        <w:rPr>
          <w:noProof/>
        </w:rPr>
      </w:r>
      <w:r>
        <w:rPr>
          <w:noProof/>
        </w:rPr>
        <w:fldChar w:fldCharType="separate"/>
      </w:r>
      <w:r w:rsidRPr="00D76034">
        <w:rPr>
          <w:noProof/>
          <w:lang w:val="en-US"/>
        </w:rPr>
        <w:t>4</w:t>
      </w:r>
      <w:r>
        <w:rPr>
          <w:noProof/>
        </w:rPr>
        <w:fldChar w:fldCharType="end"/>
      </w:r>
    </w:p>
    <w:p w:rsidR="00D76034" w:rsidRPr="00D76034" w:rsidRDefault="00D76034">
      <w:pPr>
        <w:pStyle w:val="Verzeichnis1"/>
        <w:tabs>
          <w:tab w:val="left" w:pos="440"/>
          <w:tab w:val="right" w:leader="dot" w:pos="9061"/>
        </w:tabs>
        <w:rPr>
          <w:rFonts w:asciiTheme="minorHAnsi" w:eastAsiaTheme="minorEastAsia" w:hAnsiTheme="minorHAnsi" w:cstheme="minorBidi"/>
          <w:noProof/>
          <w:sz w:val="22"/>
          <w:szCs w:val="22"/>
          <w:lang w:val="en-US"/>
        </w:rPr>
      </w:pPr>
      <w:r w:rsidRPr="001D6434">
        <w:rPr>
          <w:noProof/>
          <w:lang w:val="en-US"/>
        </w:rPr>
        <w:t>2</w:t>
      </w:r>
      <w:r w:rsidRPr="00D76034">
        <w:rPr>
          <w:rFonts w:asciiTheme="minorHAnsi" w:eastAsiaTheme="minorEastAsia" w:hAnsiTheme="minorHAnsi" w:cstheme="minorBidi"/>
          <w:noProof/>
          <w:sz w:val="22"/>
          <w:szCs w:val="22"/>
          <w:lang w:val="en-US"/>
        </w:rPr>
        <w:tab/>
      </w:r>
      <w:r w:rsidRPr="001D6434">
        <w:rPr>
          <w:noProof/>
          <w:lang w:val="en-US"/>
        </w:rPr>
        <w:t>Literature review</w:t>
      </w:r>
      <w:r w:rsidRPr="00D76034">
        <w:rPr>
          <w:noProof/>
          <w:lang w:val="en-US"/>
        </w:rPr>
        <w:tab/>
      </w:r>
      <w:r>
        <w:rPr>
          <w:noProof/>
        </w:rPr>
        <w:fldChar w:fldCharType="begin"/>
      </w:r>
      <w:r w:rsidRPr="00D76034">
        <w:rPr>
          <w:noProof/>
          <w:lang w:val="en-US"/>
        </w:rPr>
        <w:instrText xml:space="preserve"> PAGEREF _Toc471055204 \h </w:instrText>
      </w:r>
      <w:r>
        <w:rPr>
          <w:noProof/>
        </w:rPr>
      </w:r>
      <w:r>
        <w:rPr>
          <w:noProof/>
        </w:rPr>
        <w:fldChar w:fldCharType="separate"/>
      </w:r>
      <w:r w:rsidRPr="00D76034">
        <w:rPr>
          <w:noProof/>
          <w:lang w:val="en-US"/>
        </w:rPr>
        <w:t>4</w:t>
      </w:r>
      <w:r>
        <w:rPr>
          <w:noProof/>
        </w:rPr>
        <w:fldChar w:fldCharType="end"/>
      </w:r>
    </w:p>
    <w:p w:rsidR="00D76034" w:rsidRPr="00D76034" w:rsidRDefault="00D76034">
      <w:pPr>
        <w:pStyle w:val="Verzeichnis2"/>
        <w:tabs>
          <w:tab w:val="left" w:pos="880"/>
          <w:tab w:val="right" w:leader="dot" w:pos="9061"/>
        </w:tabs>
        <w:rPr>
          <w:rFonts w:asciiTheme="minorHAnsi" w:eastAsiaTheme="minorEastAsia" w:hAnsiTheme="minorHAnsi" w:cstheme="minorBidi"/>
          <w:noProof/>
          <w:sz w:val="22"/>
          <w:szCs w:val="22"/>
          <w:lang w:val="en-US"/>
        </w:rPr>
      </w:pPr>
      <w:r w:rsidRPr="001D6434">
        <w:rPr>
          <w:noProof/>
          <w:lang w:val="en-US"/>
        </w:rPr>
        <w:t>2.1</w:t>
      </w:r>
      <w:r w:rsidRPr="00D76034">
        <w:rPr>
          <w:rFonts w:asciiTheme="minorHAnsi" w:eastAsiaTheme="minorEastAsia" w:hAnsiTheme="minorHAnsi" w:cstheme="minorBidi"/>
          <w:noProof/>
          <w:sz w:val="22"/>
          <w:szCs w:val="22"/>
          <w:lang w:val="en-US"/>
        </w:rPr>
        <w:tab/>
      </w:r>
      <w:r w:rsidRPr="001D6434">
        <w:rPr>
          <w:noProof/>
          <w:lang w:val="en-US"/>
        </w:rPr>
        <w:t>Augmented Reality</w:t>
      </w:r>
      <w:r w:rsidRPr="00D76034">
        <w:rPr>
          <w:noProof/>
          <w:lang w:val="en-US"/>
        </w:rPr>
        <w:tab/>
      </w:r>
      <w:r>
        <w:rPr>
          <w:noProof/>
        </w:rPr>
        <w:fldChar w:fldCharType="begin"/>
      </w:r>
      <w:r w:rsidRPr="00D76034">
        <w:rPr>
          <w:noProof/>
          <w:lang w:val="en-US"/>
        </w:rPr>
        <w:instrText xml:space="preserve"> PAGEREF _Toc471055205 \h </w:instrText>
      </w:r>
      <w:r>
        <w:rPr>
          <w:noProof/>
        </w:rPr>
      </w:r>
      <w:r>
        <w:rPr>
          <w:noProof/>
        </w:rPr>
        <w:fldChar w:fldCharType="separate"/>
      </w:r>
      <w:r w:rsidRPr="00D76034">
        <w:rPr>
          <w:noProof/>
          <w:lang w:val="en-US"/>
        </w:rPr>
        <w:t>5</w:t>
      </w:r>
      <w:r>
        <w:rPr>
          <w:noProof/>
        </w:rPr>
        <w:fldChar w:fldCharType="end"/>
      </w:r>
    </w:p>
    <w:p w:rsidR="00D76034" w:rsidRPr="00D76034" w:rsidRDefault="00D76034">
      <w:pPr>
        <w:pStyle w:val="Verzeichnis3"/>
        <w:tabs>
          <w:tab w:val="left" w:pos="1320"/>
          <w:tab w:val="right" w:leader="dot" w:pos="9061"/>
        </w:tabs>
        <w:rPr>
          <w:rFonts w:asciiTheme="minorHAnsi" w:eastAsiaTheme="minorEastAsia" w:hAnsiTheme="minorHAnsi" w:cstheme="minorBidi"/>
          <w:noProof/>
          <w:sz w:val="22"/>
          <w:szCs w:val="22"/>
          <w:lang w:val="en-US"/>
        </w:rPr>
      </w:pPr>
      <w:r w:rsidRPr="00D76034">
        <w:rPr>
          <w:noProof/>
          <w:lang w:val="en-US"/>
        </w:rPr>
        <w:t>2.1.1</w:t>
      </w:r>
      <w:r w:rsidRPr="00D76034">
        <w:rPr>
          <w:rFonts w:asciiTheme="minorHAnsi" w:eastAsiaTheme="minorEastAsia" w:hAnsiTheme="minorHAnsi" w:cstheme="minorBidi"/>
          <w:noProof/>
          <w:sz w:val="22"/>
          <w:szCs w:val="22"/>
          <w:lang w:val="en-US"/>
        </w:rPr>
        <w:tab/>
      </w:r>
      <w:r w:rsidRPr="001D6434">
        <w:rPr>
          <w:noProof/>
          <w:lang w:val="en-US"/>
        </w:rPr>
        <w:t>Definitions and classifications</w:t>
      </w:r>
      <w:r w:rsidRPr="00D76034">
        <w:rPr>
          <w:noProof/>
          <w:lang w:val="en-US"/>
        </w:rPr>
        <w:tab/>
      </w:r>
      <w:r>
        <w:rPr>
          <w:noProof/>
        </w:rPr>
        <w:fldChar w:fldCharType="begin"/>
      </w:r>
      <w:r w:rsidRPr="00D76034">
        <w:rPr>
          <w:noProof/>
          <w:lang w:val="en-US"/>
        </w:rPr>
        <w:instrText xml:space="preserve"> PAGEREF _Toc471055206 \h </w:instrText>
      </w:r>
      <w:r>
        <w:rPr>
          <w:noProof/>
        </w:rPr>
      </w:r>
      <w:r>
        <w:rPr>
          <w:noProof/>
        </w:rPr>
        <w:fldChar w:fldCharType="separate"/>
      </w:r>
      <w:r w:rsidRPr="00D76034">
        <w:rPr>
          <w:noProof/>
          <w:lang w:val="en-US"/>
        </w:rPr>
        <w:t>5</w:t>
      </w:r>
      <w:r>
        <w:rPr>
          <w:noProof/>
        </w:rPr>
        <w:fldChar w:fldCharType="end"/>
      </w:r>
    </w:p>
    <w:p w:rsidR="00D76034" w:rsidRPr="00D76034" w:rsidRDefault="00D76034">
      <w:pPr>
        <w:pStyle w:val="Verzeichnis3"/>
        <w:tabs>
          <w:tab w:val="left" w:pos="1320"/>
          <w:tab w:val="right" w:leader="dot" w:pos="9061"/>
        </w:tabs>
        <w:rPr>
          <w:rFonts w:asciiTheme="minorHAnsi" w:eastAsiaTheme="minorEastAsia" w:hAnsiTheme="minorHAnsi" w:cstheme="minorBidi"/>
          <w:noProof/>
          <w:sz w:val="22"/>
          <w:szCs w:val="22"/>
          <w:lang w:val="en-US"/>
        </w:rPr>
      </w:pPr>
      <w:r w:rsidRPr="00D76034">
        <w:rPr>
          <w:noProof/>
          <w:lang w:val="en-US"/>
        </w:rPr>
        <w:t>2.1.2</w:t>
      </w:r>
      <w:r w:rsidRPr="00D76034">
        <w:rPr>
          <w:rFonts w:asciiTheme="minorHAnsi" w:eastAsiaTheme="minorEastAsia" w:hAnsiTheme="minorHAnsi" w:cstheme="minorBidi"/>
          <w:noProof/>
          <w:sz w:val="22"/>
          <w:szCs w:val="22"/>
          <w:lang w:val="en-US"/>
        </w:rPr>
        <w:tab/>
      </w:r>
      <w:r w:rsidRPr="001D6434">
        <w:rPr>
          <w:noProof/>
          <w:lang w:val="en-US"/>
        </w:rPr>
        <w:t>Approaches</w:t>
      </w:r>
      <w:r w:rsidRPr="00D76034">
        <w:rPr>
          <w:noProof/>
          <w:lang w:val="en-US"/>
        </w:rPr>
        <w:tab/>
      </w:r>
      <w:r>
        <w:rPr>
          <w:noProof/>
        </w:rPr>
        <w:fldChar w:fldCharType="begin"/>
      </w:r>
      <w:r w:rsidRPr="00D76034">
        <w:rPr>
          <w:noProof/>
          <w:lang w:val="en-US"/>
        </w:rPr>
        <w:instrText xml:space="preserve"> PAGEREF _Toc471055207 \h </w:instrText>
      </w:r>
      <w:r>
        <w:rPr>
          <w:noProof/>
        </w:rPr>
      </w:r>
      <w:r>
        <w:rPr>
          <w:noProof/>
        </w:rPr>
        <w:fldChar w:fldCharType="separate"/>
      </w:r>
      <w:r w:rsidRPr="00D76034">
        <w:rPr>
          <w:noProof/>
          <w:lang w:val="en-US"/>
        </w:rPr>
        <w:t>8</w:t>
      </w:r>
      <w:r>
        <w:rPr>
          <w:noProof/>
        </w:rPr>
        <w:fldChar w:fldCharType="end"/>
      </w:r>
    </w:p>
    <w:p w:rsidR="00D76034" w:rsidRPr="00D76034" w:rsidRDefault="00D76034">
      <w:pPr>
        <w:pStyle w:val="Verzeichnis4"/>
        <w:tabs>
          <w:tab w:val="left" w:pos="1760"/>
          <w:tab w:val="right" w:leader="dot" w:pos="9061"/>
        </w:tabs>
        <w:rPr>
          <w:rFonts w:asciiTheme="minorHAnsi" w:eastAsiaTheme="minorEastAsia" w:hAnsiTheme="minorHAnsi" w:cstheme="minorBidi"/>
          <w:noProof/>
          <w:sz w:val="22"/>
          <w:szCs w:val="22"/>
          <w:lang w:val="en-US"/>
        </w:rPr>
      </w:pPr>
      <w:r w:rsidRPr="001D6434">
        <w:rPr>
          <w:noProof/>
          <w:lang w:val="en-US"/>
        </w:rPr>
        <w:t>2.1.2.1</w:t>
      </w:r>
      <w:r w:rsidRPr="00D76034">
        <w:rPr>
          <w:rFonts w:asciiTheme="minorHAnsi" w:eastAsiaTheme="minorEastAsia" w:hAnsiTheme="minorHAnsi" w:cstheme="minorBidi"/>
          <w:noProof/>
          <w:sz w:val="22"/>
          <w:szCs w:val="22"/>
          <w:lang w:val="en-US"/>
        </w:rPr>
        <w:tab/>
      </w:r>
      <w:r w:rsidRPr="001D6434">
        <w:rPr>
          <w:noProof/>
          <w:lang w:val="en-US"/>
        </w:rPr>
        <w:t>Technology</w:t>
      </w:r>
      <w:r w:rsidRPr="00D76034">
        <w:rPr>
          <w:noProof/>
          <w:lang w:val="en-US"/>
        </w:rPr>
        <w:tab/>
      </w:r>
      <w:r>
        <w:rPr>
          <w:noProof/>
        </w:rPr>
        <w:fldChar w:fldCharType="begin"/>
      </w:r>
      <w:r w:rsidRPr="00D76034">
        <w:rPr>
          <w:noProof/>
          <w:lang w:val="en-US"/>
        </w:rPr>
        <w:instrText xml:space="preserve"> PAGEREF _Toc471055208 \h </w:instrText>
      </w:r>
      <w:r>
        <w:rPr>
          <w:noProof/>
        </w:rPr>
      </w:r>
      <w:r>
        <w:rPr>
          <w:noProof/>
        </w:rPr>
        <w:fldChar w:fldCharType="separate"/>
      </w:r>
      <w:r w:rsidRPr="00D76034">
        <w:rPr>
          <w:noProof/>
          <w:lang w:val="en-US"/>
        </w:rPr>
        <w:t>8</w:t>
      </w:r>
      <w:r>
        <w:rPr>
          <w:noProof/>
        </w:rPr>
        <w:fldChar w:fldCharType="end"/>
      </w:r>
    </w:p>
    <w:p w:rsidR="00D76034" w:rsidRPr="00D76034" w:rsidRDefault="00D76034">
      <w:pPr>
        <w:pStyle w:val="Verzeichnis4"/>
        <w:tabs>
          <w:tab w:val="left" w:pos="1760"/>
          <w:tab w:val="right" w:leader="dot" w:pos="9061"/>
        </w:tabs>
        <w:rPr>
          <w:rFonts w:asciiTheme="minorHAnsi" w:eastAsiaTheme="minorEastAsia" w:hAnsiTheme="minorHAnsi" w:cstheme="minorBidi"/>
          <w:noProof/>
          <w:sz w:val="22"/>
          <w:szCs w:val="22"/>
          <w:lang w:val="en-US"/>
        </w:rPr>
      </w:pPr>
      <w:r w:rsidRPr="001D6434">
        <w:rPr>
          <w:noProof/>
          <w:lang w:val="en-US"/>
        </w:rPr>
        <w:t>2.1.2.2</w:t>
      </w:r>
      <w:r w:rsidRPr="00D76034">
        <w:rPr>
          <w:rFonts w:asciiTheme="minorHAnsi" w:eastAsiaTheme="minorEastAsia" w:hAnsiTheme="minorHAnsi" w:cstheme="minorBidi"/>
          <w:noProof/>
          <w:sz w:val="22"/>
          <w:szCs w:val="22"/>
          <w:lang w:val="en-US"/>
        </w:rPr>
        <w:tab/>
      </w:r>
      <w:r w:rsidRPr="001D6434">
        <w:rPr>
          <w:noProof/>
          <w:lang w:val="en-US"/>
        </w:rPr>
        <w:t>Techniques</w:t>
      </w:r>
      <w:r w:rsidRPr="00D76034">
        <w:rPr>
          <w:noProof/>
          <w:lang w:val="en-US"/>
        </w:rPr>
        <w:tab/>
      </w:r>
      <w:r>
        <w:rPr>
          <w:noProof/>
        </w:rPr>
        <w:fldChar w:fldCharType="begin"/>
      </w:r>
      <w:r w:rsidRPr="00D76034">
        <w:rPr>
          <w:noProof/>
          <w:lang w:val="en-US"/>
        </w:rPr>
        <w:instrText xml:space="preserve"> PAGEREF _Toc471055209 \h </w:instrText>
      </w:r>
      <w:r>
        <w:rPr>
          <w:noProof/>
        </w:rPr>
      </w:r>
      <w:r>
        <w:rPr>
          <w:noProof/>
        </w:rPr>
        <w:fldChar w:fldCharType="separate"/>
      </w:r>
      <w:r w:rsidRPr="00D76034">
        <w:rPr>
          <w:noProof/>
          <w:lang w:val="en-US"/>
        </w:rPr>
        <w:t>9</w:t>
      </w:r>
      <w:r>
        <w:rPr>
          <w:noProof/>
        </w:rPr>
        <w:fldChar w:fldCharType="end"/>
      </w:r>
    </w:p>
    <w:p w:rsidR="00D76034" w:rsidRPr="00D76034" w:rsidRDefault="00D76034">
      <w:pPr>
        <w:pStyle w:val="Verzeichnis3"/>
        <w:tabs>
          <w:tab w:val="left" w:pos="1320"/>
          <w:tab w:val="right" w:leader="dot" w:pos="9061"/>
        </w:tabs>
        <w:rPr>
          <w:rFonts w:asciiTheme="minorHAnsi" w:eastAsiaTheme="minorEastAsia" w:hAnsiTheme="minorHAnsi" w:cstheme="minorBidi"/>
          <w:noProof/>
          <w:sz w:val="22"/>
          <w:szCs w:val="22"/>
          <w:lang w:val="en-US"/>
        </w:rPr>
      </w:pPr>
      <w:r w:rsidRPr="00D76034">
        <w:rPr>
          <w:noProof/>
          <w:lang w:val="en-US"/>
        </w:rPr>
        <w:t>2.1.3</w:t>
      </w:r>
      <w:r w:rsidRPr="00D76034">
        <w:rPr>
          <w:rFonts w:asciiTheme="minorHAnsi" w:eastAsiaTheme="minorEastAsia" w:hAnsiTheme="minorHAnsi" w:cstheme="minorBidi"/>
          <w:noProof/>
          <w:sz w:val="22"/>
          <w:szCs w:val="22"/>
          <w:lang w:val="en-US"/>
        </w:rPr>
        <w:tab/>
      </w:r>
      <w:r w:rsidRPr="001D6434">
        <w:rPr>
          <w:noProof/>
          <w:lang w:val="en-US"/>
        </w:rPr>
        <w:t>Applications</w:t>
      </w:r>
      <w:r w:rsidRPr="00D76034">
        <w:rPr>
          <w:noProof/>
          <w:lang w:val="en-US"/>
        </w:rPr>
        <w:tab/>
      </w:r>
      <w:r>
        <w:rPr>
          <w:noProof/>
        </w:rPr>
        <w:fldChar w:fldCharType="begin"/>
      </w:r>
      <w:r w:rsidRPr="00D76034">
        <w:rPr>
          <w:noProof/>
          <w:lang w:val="en-US"/>
        </w:rPr>
        <w:instrText xml:space="preserve"> PAGEREF _Toc471055210 \h </w:instrText>
      </w:r>
      <w:r>
        <w:rPr>
          <w:noProof/>
        </w:rPr>
      </w:r>
      <w:r>
        <w:rPr>
          <w:noProof/>
        </w:rPr>
        <w:fldChar w:fldCharType="separate"/>
      </w:r>
      <w:r w:rsidRPr="00D76034">
        <w:rPr>
          <w:noProof/>
          <w:lang w:val="en-US"/>
        </w:rPr>
        <w:t>10</w:t>
      </w:r>
      <w:r>
        <w:rPr>
          <w:noProof/>
        </w:rPr>
        <w:fldChar w:fldCharType="end"/>
      </w:r>
    </w:p>
    <w:p w:rsidR="00D76034" w:rsidRPr="00D76034" w:rsidRDefault="00D76034">
      <w:pPr>
        <w:pStyle w:val="Verzeichnis4"/>
        <w:tabs>
          <w:tab w:val="left" w:pos="1760"/>
          <w:tab w:val="right" w:leader="dot" w:pos="9061"/>
        </w:tabs>
        <w:rPr>
          <w:rFonts w:asciiTheme="minorHAnsi" w:eastAsiaTheme="minorEastAsia" w:hAnsiTheme="minorHAnsi" w:cstheme="minorBidi"/>
          <w:noProof/>
          <w:sz w:val="22"/>
          <w:szCs w:val="22"/>
          <w:lang w:val="en-US"/>
        </w:rPr>
      </w:pPr>
      <w:r w:rsidRPr="001D6434">
        <w:rPr>
          <w:noProof/>
          <w:lang w:val="en-US"/>
        </w:rPr>
        <w:t>2.1.3.1</w:t>
      </w:r>
      <w:r w:rsidRPr="00D76034">
        <w:rPr>
          <w:rFonts w:asciiTheme="minorHAnsi" w:eastAsiaTheme="minorEastAsia" w:hAnsiTheme="minorHAnsi" w:cstheme="minorBidi"/>
          <w:noProof/>
          <w:sz w:val="22"/>
          <w:szCs w:val="22"/>
          <w:lang w:val="en-US"/>
        </w:rPr>
        <w:tab/>
      </w:r>
      <w:r w:rsidRPr="001D6434">
        <w:rPr>
          <w:noProof/>
          <w:lang w:val="en-US"/>
        </w:rPr>
        <w:t>Commercial</w:t>
      </w:r>
      <w:r w:rsidRPr="00D76034">
        <w:rPr>
          <w:noProof/>
          <w:lang w:val="en-US"/>
        </w:rPr>
        <w:tab/>
      </w:r>
      <w:r>
        <w:rPr>
          <w:noProof/>
        </w:rPr>
        <w:fldChar w:fldCharType="begin"/>
      </w:r>
      <w:r w:rsidRPr="00D76034">
        <w:rPr>
          <w:noProof/>
          <w:lang w:val="en-US"/>
        </w:rPr>
        <w:instrText xml:space="preserve"> PAGEREF _Toc471055211 \h </w:instrText>
      </w:r>
      <w:r>
        <w:rPr>
          <w:noProof/>
        </w:rPr>
      </w:r>
      <w:r>
        <w:rPr>
          <w:noProof/>
        </w:rPr>
        <w:fldChar w:fldCharType="separate"/>
      </w:r>
      <w:r w:rsidRPr="00D76034">
        <w:rPr>
          <w:noProof/>
          <w:lang w:val="en-US"/>
        </w:rPr>
        <w:t>10</w:t>
      </w:r>
      <w:r>
        <w:rPr>
          <w:noProof/>
        </w:rPr>
        <w:fldChar w:fldCharType="end"/>
      </w:r>
    </w:p>
    <w:p w:rsidR="00D76034" w:rsidRPr="00D76034" w:rsidRDefault="00D76034">
      <w:pPr>
        <w:pStyle w:val="Verzeichnis4"/>
        <w:tabs>
          <w:tab w:val="left" w:pos="1760"/>
          <w:tab w:val="right" w:leader="dot" w:pos="9061"/>
        </w:tabs>
        <w:rPr>
          <w:rFonts w:asciiTheme="minorHAnsi" w:eastAsiaTheme="minorEastAsia" w:hAnsiTheme="minorHAnsi" w:cstheme="minorBidi"/>
          <w:noProof/>
          <w:sz w:val="22"/>
          <w:szCs w:val="22"/>
          <w:lang w:val="en-US"/>
        </w:rPr>
      </w:pPr>
      <w:r w:rsidRPr="001D6434">
        <w:rPr>
          <w:noProof/>
          <w:lang w:val="en-US"/>
        </w:rPr>
        <w:t>2.1.3.2</w:t>
      </w:r>
      <w:r w:rsidRPr="00D76034">
        <w:rPr>
          <w:rFonts w:asciiTheme="minorHAnsi" w:eastAsiaTheme="minorEastAsia" w:hAnsiTheme="minorHAnsi" w:cstheme="minorBidi"/>
          <w:noProof/>
          <w:sz w:val="22"/>
          <w:szCs w:val="22"/>
          <w:lang w:val="en-US"/>
        </w:rPr>
        <w:tab/>
      </w:r>
      <w:r w:rsidRPr="001D6434">
        <w:rPr>
          <w:noProof/>
          <w:lang w:val="en-US"/>
        </w:rPr>
        <w:t>Education and expertise transfer</w:t>
      </w:r>
      <w:r w:rsidRPr="00D76034">
        <w:rPr>
          <w:noProof/>
          <w:lang w:val="en-US"/>
        </w:rPr>
        <w:tab/>
      </w:r>
      <w:r>
        <w:rPr>
          <w:noProof/>
        </w:rPr>
        <w:fldChar w:fldCharType="begin"/>
      </w:r>
      <w:r w:rsidRPr="00D76034">
        <w:rPr>
          <w:noProof/>
          <w:lang w:val="en-US"/>
        </w:rPr>
        <w:instrText xml:space="preserve"> PAGEREF _Toc471055212 \h </w:instrText>
      </w:r>
      <w:r>
        <w:rPr>
          <w:noProof/>
        </w:rPr>
      </w:r>
      <w:r>
        <w:rPr>
          <w:noProof/>
        </w:rPr>
        <w:fldChar w:fldCharType="separate"/>
      </w:r>
      <w:r w:rsidRPr="00D76034">
        <w:rPr>
          <w:noProof/>
          <w:lang w:val="en-US"/>
        </w:rPr>
        <w:t>11</w:t>
      </w:r>
      <w:r>
        <w:rPr>
          <w:noProof/>
        </w:rPr>
        <w:fldChar w:fldCharType="end"/>
      </w:r>
    </w:p>
    <w:p w:rsidR="00D76034" w:rsidRPr="00D76034" w:rsidRDefault="00D76034">
      <w:pPr>
        <w:pStyle w:val="Verzeichnis4"/>
        <w:tabs>
          <w:tab w:val="left" w:pos="1760"/>
          <w:tab w:val="right" w:leader="dot" w:pos="9061"/>
        </w:tabs>
        <w:rPr>
          <w:rFonts w:asciiTheme="minorHAnsi" w:eastAsiaTheme="minorEastAsia" w:hAnsiTheme="minorHAnsi" w:cstheme="minorBidi"/>
          <w:noProof/>
          <w:sz w:val="22"/>
          <w:szCs w:val="22"/>
          <w:lang w:val="en-US"/>
        </w:rPr>
      </w:pPr>
      <w:r w:rsidRPr="001D6434">
        <w:rPr>
          <w:noProof/>
          <w:lang w:val="en-US"/>
        </w:rPr>
        <w:t>2.1.3.3</w:t>
      </w:r>
      <w:r w:rsidRPr="00D76034">
        <w:rPr>
          <w:rFonts w:asciiTheme="minorHAnsi" w:eastAsiaTheme="minorEastAsia" w:hAnsiTheme="minorHAnsi" w:cstheme="minorBidi"/>
          <w:noProof/>
          <w:sz w:val="22"/>
          <w:szCs w:val="22"/>
          <w:lang w:val="en-US"/>
        </w:rPr>
        <w:tab/>
      </w:r>
      <w:r w:rsidRPr="001D6434">
        <w:rPr>
          <w:noProof/>
          <w:lang w:val="en-US"/>
        </w:rPr>
        <w:t>Augmented reality games</w:t>
      </w:r>
      <w:r w:rsidRPr="00D76034">
        <w:rPr>
          <w:noProof/>
          <w:lang w:val="en-US"/>
        </w:rPr>
        <w:tab/>
      </w:r>
      <w:r>
        <w:rPr>
          <w:noProof/>
        </w:rPr>
        <w:fldChar w:fldCharType="begin"/>
      </w:r>
      <w:r w:rsidRPr="00D76034">
        <w:rPr>
          <w:noProof/>
          <w:lang w:val="en-US"/>
        </w:rPr>
        <w:instrText xml:space="preserve"> PAGEREF _Toc471055213 \h </w:instrText>
      </w:r>
      <w:r>
        <w:rPr>
          <w:noProof/>
        </w:rPr>
      </w:r>
      <w:r>
        <w:rPr>
          <w:noProof/>
        </w:rPr>
        <w:fldChar w:fldCharType="separate"/>
      </w:r>
      <w:r w:rsidRPr="00D76034">
        <w:rPr>
          <w:noProof/>
          <w:lang w:val="en-US"/>
        </w:rPr>
        <w:t>13</w:t>
      </w:r>
      <w:r>
        <w:rPr>
          <w:noProof/>
        </w:rPr>
        <w:fldChar w:fldCharType="end"/>
      </w:r>
    </w:p>
    <w:p w:rsidR="00D76034" w:rsidRPr="00D76034" w:rsidRDefault="00D76034">
      <w:pPr>
        <w:pStyle w:val="Verzeichnis3"/>
        <w:tabs>
          <w:tab w:val="left" w:pos="1320"/>
          <w:tab w:val="right" w:leader="dot" w:pos="9061"/>
        </w:tabs>
        <w:rPr>
          <w:rFonts w:asciiTheme="minorHAnsi" w:eastAsiaTheme="minorEastAsia" w:hAnsiTheme="minorHAnsi" w:cstheme="minorBidi"/>
          <w:noProof/>
          <w:sz w:val="22"/>
          <w:szCs w:val="22"/>
          <w:lang w:val="en-US"/>
        </w:rPr>
      </w:pPr>
      <w:r w:rsidRPr="00D76034">
        <w:rPr>
          <w:noProof/>
          <w:lang w:val="en-US"/>
        </w:rPr>
        <w:t>2.1.4</w:t>
      </w:r>
      <w:r w:rsidRPr="00D76034">
        <w:rPr>
          <w:rFonts w:asciiTheme="minorHAnsi" w:eastAsiaTheme="minorEastAsia" w:hAnsiTheme="minorHAnsi" w:cstheme="minorBidi"/>
          <w:noProof/>
          <w:sz w:val="22"/>
          <w:szCs w:val="22"/>
          <w:lang w:val="en-US"/>
        </w:rPr>
        <w:tab/>
      </w:r>
      <w:r w:rsidRPr="001D6434">
        <w:rPr>
          <w:noProof/>
          <w:lang w:val="en-US"/>
        </w:rPr>
        <w:t>Outlook</w:t>
      </w:r>
      <w:r w:rsidRPr="00D76034">
        <w:rPr>
          <w:noProof/>
          <w:lang w:val="en-US"/>
        </w:rPr>
        <w:tab/>
      </w:r>
      <w:r>
        <w:rPr>
          <w:noProof/>
        </w:rPr>
        <w:fldChar w:fldCharType="begin"/>
      </w:r>
      <w:r w:rsidRPr="00D76034">
        <w:rPr>
          <w:noProof/>
          <w:lang w:val="en-US"/>
        </w:rPr>
        <w:instrText xml:space="preserve"> PAGEREF _Toc471055214 \h </w:instrText>
      </w:r>
      <w:r>
        <w:rPr>
          <w:noProof/>
        </w:rPr>
      </w:r>
      <w:r>
        <w:rPr>
          <w:noProof/>
        </w:rPr>
        <w:fldChar w:fldCharType="separate"/>
      </w:r>
      <w:r w:rsidRPr="00D76034">
        <w:rPr>
          <w:noProof/>
          <w:lang w:val="en-US"/>
        </w:rPr>
        <w:t>14</w:t>
      </w:r>
      <w:r>
        <w:rPr>
          <w:noProof/>
        </w:rPr>
        <w:fldChar w:fldCharType="end"/>
      </w:r>
    </w:p>
    <w:p w:rsidR="00D76034" w:rsidRPr="00D76034" w:rsidRDefault="00D76034">
      <w:pPr>
        <w:pStyle w:val="Verzeichnis4"/>
        <w:tabs>
          <w:tab w:val="left" w:pos="1760"/>
          <w:tab w:val="right" w:leader="dot" w:pos="9061"/>
        </w:tabs>
        <w:rPr>
          <w:rFonts w:asciiTheme="minorHAnsi" w:eastAsiaTheme="minorEastAsia" w:hAnsiTheme="minorHAnsi" w:cstheme="minorBidi"/>
          <w:noProof/>
          <w:sz w:val="22"/>
          <w:szCs w:val="22"/>
          <w:lang w:val="en-US"/>
        </w:rPr>
      </w:pPr>
      <w:r w:rsidRPr="001D6434">
        <w:rPr>
          <w:noProof/>
          <w:lang w:val="en-US"/>
        </w:rPr>
        <w:t>2.1.4.1</w:t>
      </w:r>
      <w:r w:rsidRPr="00D76034">
        <w:rPr>
          <w:rFonts w:asciiTheme="minorHAnsi" w:eastAsiaTheme="minorEastAsia" w:hAnsiTheme="minorHAnsi" w:cstheme="minorBidi"/>
          <w:noProof/>
          <w:sz w:val="22"/>
          <w:szCs w:val="22"/>
          <w:lang w:val="en-US"/>
        </w:rPr>
        <w:tab/>
      </w:r>
      <w:r w:rsidRPr="001D6434">
        <w:rPr>
          <w:noProof/>
          <w:lang w:val="en-US"/>
        </w:rPr>
        <w:t>Possibilities</w:t>
      </w:r>
      <w:r w:rsidRPr="00D76034">
        <w:rPr>
          <w:noProof/>
          <w:lang w:val="en-US"/>
        </w:rPr>
        <w:tab/>
      </w:r>
      <w:r>
        <w:rPr>
          <w:noProof/>
        </w:rPr>
        <w:fldChar w:fldCharType="begin"/>
      </w:r>
      <w:r w:rsidRPr="00D76034">
        <w:rPr>
          <w:noProof/>
          <w:lang w:val="en-US"/>
        </w:rPr>
        <w:instrText xml:space="preserve"> PAGEREF _Toc471055215 \h </w:instrText>
      </w:r>
      <w:r>
        <w:rPr>
          <w:noProof/>
        </w:rPr>
      </w:r>
      <w:r>
        <w:rPr>
          <w:noProof/>
        </w:rPr>
        <w:fldChar w:fldCharType="separate"/>
      </w:r>
      <w:r w:rsidRPr="00D76034">
        <w:rPr>
          <w:noProof/>
          <w:lang w:val="en-US"/>
        </w:rPr>
        <w:t>14</w:t>
      </w:r>
      <w:r>
        <w:rPr>
          <w:noProof/>
        </w:rPr>
        <w:fldChar w:fldCharType="end"/>
      </w:r>
    </w:p>
    <w:p w:rsidR="00D76034" w:rsidRPr="00D76034" w:rsidRDefault="00D76034">
      <w:pPr>
        <w:pStyle w:val="Verzeichnis4"/>
        <w:tabs>
          <w:tab w:val="left" w:pos="1760"/>
          <w:tab w:val="right" w:leader="dot" w:pos="9061"/>
        </w:tabs>
        <w:rPr>
          <w:rFonts w:asciiTheme="minorHAnsi" w:eastAsiaTheme="minorEastAsia" w:hAnsiTheme="minorHAnsi" w:cstheme="minorBidi"/>
          <w:noProof/>
          <w:sz w:val="22"/>
          <w:szCs w:val="22"/>
          <w:lang w:val="en-US"/>
        </w:rPr>
      </w:pPr>
      <w:r w:rsidRPr="001D6434">
        <w:rPr>
          <w:noProof/>
          <w:lang w:val="en-US"/>
        </w:rPr>
        <w:t>2.1.4.2</w:t>
      </w:r>
      <w:r w:rsidRPr="00D76034">
        <w:rPr>
          <w:rFonts w:asciiTheme="minorHAnsi" w:eastAsiaTheme="minorEastAsia" w:hAnsiTheme="minorHAnsi" w:cstheme="minorBidi"/>
          <w:noProof/>
          <w:sz w:val="22"/>
          <w:szCs w:val="22"/>
          <w:lang w:val="en-US"/>
        </w:rPr>
        <w:tab/>
      </w:r>
      <w:r w:rsidRPr="001D6434">
        <w:rPr>
          <w:noProof/>
          <w:lang w:val="en-US"/>
        </w:rPr>
        <w:t>Limitations</w:t>
      </w:r>
      <w:r w:rsidRPr="00D76034">
        <w:rPr>
          <w:noProof/>
          <w:lang w:val="en-US"/>
        </w:rPr>
        <w:tab/>
      </w:r>
      <w:r>
        <w:rPr>
          <w:noProof/>
        </w:rPr>
        <w:fldChar w:fldCharType="begin"/>
      </w:r>
      <w:r w:rsidRPr="00D76034">
        <w:rPr>
          <w:noProof/>
          <w:lang w:val="en-US"/>
        </w:rPr>
        <w:instrText xml:space="preserve"> PAGEREF _Toc471055216 \h </w:instrText>
      </w:r>
      <w:r>
        <w:rPr>
          <w:noProof/>
        </w:rPr>
      </w:r>
      <w:r>
        <w:rPr>
          <w:noProof/>
        </w:rPr>
        <w:fldChar w:fldCharType="separate"/>
      </w:r>
      <w:r w:rsidRPr="00D76034">
        <w:rPr>
          <w:noProof/>
          <w:lang w:val="en-US"/>
        </w:rPr>
        <w:t>15</w:t>
      </w:r>
      <w:r>
        <w:rPr>
          <w:noProof/>
        </w:rPr>
        <w:fldChar w:fldCharType="end"/>
      </w:r>
    </w:p>
    <w:p w:rsidR="00D76034" w:rsidRPr="00D76034" w:rsidRDefault="00D76034">
      <w:pPr>
        <w:pStyle w:val="Verzeichnis2"/>
        <w:tabs>
          <w:tab w:val="left" w:pos="880"/>
          <w:tab w:val="right" w:leader="dot" w:pos="9061"/>
        </w:tabs>
        <w:rPr>
          <w:rFonts w:asciiTheme="minorHAnsi" w:eastAsiaTheme="minorEastAsia" w:hAnsiTheme="minorHAnsi" w:cstheme="minorBidi"/>
          <w:noProof/>
          <w:sz w:val="22"/>
          <w:szCs w:val="22"/>
          <w:lang w:val="en-US"/>
        </w:rPr>
      </w:pPr>
      <w:r w:rsidRPr="001D6434">
        <w:rPr>
          <w:noProof/>
          <w:lang w:val="en-US"/>
        </w:rPr>
        <w:t>2.2</w:t>
      </w:r>
      <w:r w:rsidRPr="00D76034">
        <w:rPr>
          <w:rFonts w:asciiTheme="minorHAnsi" w:eastAsiaTheme="minorEastAsia" w:hAnsiTheme="minorHAnsi" w:cstheme="minorBidi"/>
          <w:noProof/>
          <w:sz w:val="22"/>
          <w:szCs w:val="22"/>
          <w:lang w:val="en-US"/>
        </w:rPr>
        <w:tab/>
      </w:r>
      <w:r w:rsidRPr="001D6434">
        <w:rPr>
          <w:noProof/>
          <w:lang w:val="en-US"/>
        </w:rPr>
        <w:t>Sensors</w:t>
      </w:r>
      <w:r w:rsidRPr="00D76034">
        <w:rPr>
          <w:noProof/>
          <w:lang w:val="en-US"/>
        </w:rPr>
        <w:tab/>
      </w:r>
      <w:r>
        <w:rPr>
          <w:noProof/>
        </w:rPr>
        <w:fldChar w:fldCharType="begin"/>
      </w:r>
      <w:r w:rsidRPr="00D76034">
        <w:rPr>
          <w:noProof/>
          <w:lang w:val="en-US"/>
        </w:rPr>
        <w:instrText xml:space="preserve"> PAGEREF _Toc471055217 \h </w:instrText>
      </w:r>
      <w:r>
        <w:rPr>
          <w:noProof/>
        </w:rPr>
      </w:r>
      <w:r>
        <w:rPr>
          <w:noProof/>
        </w:rPr>
        <w:fldChar w:fldCharType="separate"/>
      </w:r>
      <w:r w:rsidRPr="00D76034">
        <w:rPr>
          <w:noProof/>
          <w:lang w:val="en-US"/>
        </w:rPr>
        <w:t>18</w:t>
      </w:r>
      <w:r>
        <w:rPr>
          <w:noProof/>
        </w:rPr>
        <w:fldChar w:fldCharType="end"/>
      </w:r>
    </w:p>
    <w:p w:rsidR="00D76034" w:rsidRPr="00D76034" w:rsidRDefault="00D76034">
      <w:pPr>
        <w:pStyle w:val="Verzeichnis3"/>
        <w:tabs>
          <w:tab w:val="left" w:pos="1320"/>
          <w:tab w:val="right" w:leader="dot" w:pos="9061"/>
        </w:tabs>
        <w:rPr>
          <w:rFonts w:asciiTheme="minorHAnsi" w:eastAsiaTheme="minorEastAsia" w:hAnsiTheme="minorHAnsi" w:cstheme="minorBidi"/>
          <w:noProof/>
          <w:sz w:val="22"/>
          <w:szCs w:val="22"/>
          <w:lang w:val="en-US"/>
        </w:rPr>
      </w:pPr>
      <w:r w:rsidRPr="00D76034">
        <w:rPr>
          <w:noProof/>
          <w:lang w:val="en-US"/>
        </w:rPr>
        <w:t>2.2.1</w:t>
      </w:r>
      <w:r w:rsidRPr="00D76034">
        <w:rPr>
          <w:rFonts w:asciiTheme="minorHAnsi" w:eastAsiaTheme="minorEastAsia" w:hAnsiTheme="minorHAnsi" w:cstheme="minorBidi"/>
          <w:noProof/>
          <w:sz w:val="22"/>
          <w:szCs w:val="22"/>
          <w:lang w:val="en-US"/>
        </w:rPr>
        <w:tab/>
      </w:r>
      <w:r w:rsidRPr="001D6434">
        <w:rPr>
          <w:noProof/>
          <w:lang w:val="en-US"/>
        </w:rPr>
        <w:t>Sensors in games</w:t>
      </w:r>
      <w:r w:rsidRPr="00D76034">
        <w:rPr>
          <w:noProof/>
          <w:lang w:val="en-US"/>
        </w:rPr>
        <w:tab/>
      </w:r>
      <w:r>
        <w:rPr>
          <w:noProof/>
        </w:rPr>
        <w:fldChar w:fldCharType="begin"/>
      </w:r>
      <w:r w:rsidRPr="00D76034">
        <w:rPr>
          <w:noProof/>
          <w:lang w:val="en-US"/>
        </w:rPr>
        <w:instrText xml:space="preserve"> PAGEREF _Toc471055218 \h </w:instrText>
      </w:r>
      <w:r>
        <w:rPr>
          <w:noProof/>
        </w:rPr>
      </w:r>
      <w:r>
        <w:rPr>
          <w:noProof/>
        </w:rPr>
        <w:fldChar w:fldCharType="separate"/>
      </w:r>
      <w:r w:rsidRPr="00D76034">
        <w:rPr>
          <w:noProof/>
          <w:lang w:val="en-US"/>
        </w:rPr>
        <w:t>18</w:t>
      </w:r>
      <w:r>
        <w:rPr>
          <w:noProof/>
        </w:rPr>
        <w:fldChar w:fldCharType="end"/>
      </w:r>
    </w:p>
    <w:p w:rsidR="00D76034" w:rsidRPr="00D76034" w:rsidRDefault="00D76034">
      <w:pPr>
        <w:pStyle w:val="Verzeichnis3"/>
        <w:tabs>
          <w:tab w:val="left" w:pos="1320"/>
          <w:tab w:val="right" w:leader="dot" w:pos="9061"/>
        </w:tabs>
        <w:rPr>
          <w:rFonts w:asciiTheme="minorHAnsi" w:eastAsiaTheme="minorEastAsia" w:hAnsiTheme="minorHAnsi" w:cstheme="minorBidi"/>
          <w:noProof/>
          <w:sz w:val="22"/>
          <w:szCs w:val="22"/>
          <w:lang w:val="en-US"/>
        </w:rPr>
      </w:pPr>
      <w:r w:rsidRPr="00D76034">
        <w:rPr>
          <w:noProof/>
          <w:lang w:val="en-US"/>
        </w:rPr>
        <w:t>2.2.2</w:t>
      </w:r>
      <w:r w:rsidRPr="00D76034">
        <w:rPr>
          <w:rFonts w:asciiTheme="minorHAnsi" w:eastAsiaTheme="minorEastAsia" w:hAnsiTheme="minorHAnsi" w:cstheme="minorBidi"/>
          <w:noProof/>
          <w:sz w:val="22"/>
          <w:szCs w:val="22"/>
          <w:lang w:val="en-US"/>
        </w:rPr>
        <w:tab/>
      </w:r>
      <w:r w:rsidRPr="001D6434">
        <w:rPr>
          <w:noProof/>
          <w:lang w:val="en-US"/>
        </w:rPr>
        <w:t>Sensors in augmented reality</w:t>
      </w:r>
      <w:r w:rsidRPr="00D76034">
        <w:rPr>
          <w:noProof/>
          <w:lang w:val="en-US"/>
        </w:rPr>
        <w:tab/>
      </w:r>
      <w:r>
        <w:rPr>
          <w:noProof/>
        </w:rPr>
        <w:fldChar w:fldCharType="begin"/>
      </w:r>
      <w:r w:rsidRPr="00D76034">
        <w:rPr>
          <w:noProof/>
          <w:lang w:val="en-US"/>
        </w:rPr>
        <w:instrText xml:space="preserve"> PAGEREF _Toc471055219 \h </w:instrText>
      </w:r>
      <w:r>
        <w:rPr>
          <w:noProof/>
        </w:rPr>
      </w:r>
      <w:r>
        <w:rPr>
          <w:noProof/>
        </w:rPr>
        <w:fldChar w:fldCharType="separate"/>
      </w:r>
      <w:r w:rsidRPr="00D76034">
        <w:rPr>
          <w:noProof/>
          <w:lang w:val="en-US"/>
        </w:rPr>
        <w:t>19</w:t>
      </w:r>
      <w:r>
        <w:rPr>
          <w:noProof/>
        </w:rPr>
        <w:fldChar w:fldCharType="end"/>
      </w:r>
    </w:p>
    <w:p w:rsidR="00D76034" w:rsidRPr="00D76034" w:rsidRDefault="00D76034">
      <w:pPr>
        <w:pStyle w:val="Verzeichnis2"/>
        <w:tabs>
          <w:tab w:val="left" w:pos="880"/>
          <w:tab w:val="right" w:leader="dot" w:pos="9061"/>
        </w:tabs>
        <w:rPr>
          <w:rFonts w:asciiTheme="minorHAnsi" w:eastAsiaTheme="minorEastAsia" w:hAnsiTheme="minorHAnsi" w:cstheme="minorBidi"/>
          <w:noProof/>
          <w:sz w:val="22"/>
          <w:szCs w:val="22"/>
          <w:lang w:val="en-US"/>
        </w:rPr>
      </w:pPr>
      <w:r w:rsidRPr="001D6434">
        <w:rPr>
          <w:noProof/>
          <w:lang w:val="en-US"/>
        </w:rPr>
        <w:t>2.3</w:t>
      </w:r>
      <w:r w:rsidRPr="00D76034">
        <w:rPr>
          <w:rFonts w:asciiTheme="minorHAnsi" w:eastAsiaTheme="minorEastAsia" w:hAnsiTheme="minorHAnsi" w:cstheme="minorBidi"/>
          <w:noProof/>
          <w:sz w:val="22"/>
          <w:szCs w:val="22"/>
          <w:lang w:val="en-US"/>
        </w:rPr>
        <w:tab/>
      </w:r>
      <w:r w:rsidRPr="001D6434">
        <w:rPr>
          <w:noProof/>
          <w:lang w:val="en-US"/>
        </w:rPr>
        <w:t>Design Patterns</w:t>
      </w:r>
      <w:r w:rsidRPr="00D76034">
        <w:rPr>
          <w:noProof/>
          <w:lang w:val="en-US"/>
        </w:rPr>
        <w:tab/>
      </w:r>
      <w:r>
        <w:rPr>
          <w:noProof/>
        </w:rPr>
        <w:fldChar w:fldCharType="begin"/>
      </w:r>
      <w:r w:rsidRPr="00D76034">
        <w:rPr>
          <w:noProof/>
          <w:lang w:val="en-US"/>
        </w:rPr>
        <w:instrText xml:space="preserve"> PAGEREF _Toc471055220 \h </w:instrText>
      </w:r>
      <w:r>
        <w:rPr>
          <w:noProof/>
        </w:rPr>
      </w:r>
      <w:r>
        <w:rPr>
          <w:noProof/>
        </w:rPr>
        <w:fldChar w:fldCharType="separate"/>
      </w:r>
      <w:r w:rsidRPr="00D76034">
        <w:rPr>
          <w:noProof/>
          <w:lang w:val="en-US"/>
        </w:rPr>
        <w:t>21</w:t>
      </w:r>
      <w:r>
        <w:rPr>
          <w:noProof/>
        </w:rPr>
        <w:fldChar w:fldCharType="end"/>
      </w:r>
    </w:p>
    <w:p w:rsidR="00D76034" w:rsidRPr="00D76034" w:rsidRDefault="00D76034">
      <w:pPr>
        <w:pStyle w:val="Verzeichnis3"/>
        <w:tabs>
          <w:tab w:val="left" w:pos="1320"/>
          <w:tab w:val="right" w:leader="dot" w:pos="9061"/>
        </w:tabs>
        <w:rPr>
          <w:rFonts w:asciiTheme="minorHAnsi" w:eastAsiaTheme="minorEastAsia" w:hAnsiTheme="minorHAnsi" w:cstheme="minorBidi"/>
          <w:noProof/>
          <w:sz w:val="22"/>
          <w:szCs w:val="22"/>
          <w:lang w:val="en-US"/>
        </w:rPr>
      </w:pPr>
      <w:r w:rsidRPr="00D76034">
        <w:rPr>
          <w:noProof/>
          <w:lang w:val="en-US"/>
        </w:rPr>
        <w:t>2.3.1</w:t>
      </w:r>
      <w:r w:rsidRPr="00D76034">
        <w:rPr>
          <w:rFonts w:asciiTheme="minorHAnsi" w:eastAsiaTheme="minorEastAsia" w:hAnsiTheme="minorHAnsi" w:cstheme="minorBidi"/>
          <w:noProof/>
          <w:sz w:val="22"/>
          <w:szCs w:val="22"/>
          <w:lang w:val="en-US"/>
        </w:rPr>
        <w:tab/>
      </w:r>
      <w:r w:rsidRPr="001D6434">
        <w:rPr>
          <w:noProof/>
          <w:lang w:val="en-US"/>
        </w:rPr>
        <w:t>Patterns for Games</w:t>
      </w:r>
      <w:r w:rsidRPr="00D76034">
        <w:rPr>
          <w:noProof/>
          <w:lang w:val="en-US"/>
        </w:rPr>
        <w:tab/>
      </w:r>
      <w:r>
        <w:rPr>
          <w:noProof/>
        </w:rPr>
        <w:fldChar w:fldCharType="begin"/>
      </w:r>
      <w:r w:rsidRPr="00D76034">
        <w:rPr>
          <w:noProof/>
          <w:lang w:val="en-US"/>
        </w:rPr>
        <w:instrText xml:space="preserve"> PAGEREF _Toc471055221 \h </w:instrText>
      </w:r>
      <w:r>
        <w:rPr>
          <w:noProof/>
        </w:rPr>
      </w:r>
      <w:r>
        <w:rPr>
          <w:noProof/>
        </w:rPr>
        <w:fldChar w:fldCharType="separate"/>
      </w:r>
      <w:r w:rsidRPr="00D76034">
        <w:rPr>
          <w:noProof/>
          <w:lang w:val="en-US"/>
        </w:rPr>
        <w:t>21</w:t>
      </w:r>
      <w:r>
        <w:rPr>
          <w:noProof/>
        </w:rPr>
        <w:fldChar w:fldCharType="end"/>
      </w:r>
    </w:p>
    <w:p w:rsidR="00D76034" w:rsidRPr="00D76034" w:rsidRDefault="00D76034">
      <w:pPr>
        <w:pStyle w:val="Verzeichnis3"/>
        <w:tabs>
          <w:tab w:val="left" w:pos="1320"/>
          <w:tab w:val="right" w:leader="dot" w:pos="9061"/>
        </w:tabs>
        <w:rPr>
          <w:rFonts w:asciiTheme="minorHAnsi" w:eastAsiaTheme="minorEastAsia" w:hAnsiTheme="minorHAnsi" w:cstheme="minorBidi"/>
          <w:noProof/>
          <w:sz w:val="22"/>
          <w:szCs w:val="22"/>
          <w:lang w:val="en-US"/>
        </w:rPr>
      </w:pPr>
      <w:r w:rsidRPr="00D76034">
        <w:rPr>
          <w:noProof/>
          <w:lang w:val="en-US"/>
        </w:rPr>
        <w:t>2.3.2</w:t>
      </w:r>
      <w:r w:rsidRPr="00D76034">
        <w:rPr>
          <w:rFonts w:asciiTheme="minorHAnsi" w:eastAsiaTheme="minorEastAsia" w:hAnsiTheme="minorHAnsi" w:cstheme="minorBidi"/>
          <w:noProof/>
          <w:sz w:val="22"/>
          <w:szCs w:val="22"/>
          <w:lang w:val="en-US"/>
        </w:rPr>
        <w:tab/>
      </w:r>
      <w:r w:rsidRPr="001D6434">
        <w:rPr>
          <w:noProof/>
          <w:lang w:val="en-US"/>
        </w:rPr>
        <w:t>Patterns for Augmented Reality and Augmented Reality Games</w:t>
      </w:r>
      <w:r w:rsidRPr="00D76034">
        <w:rPr>
          <w:noProof/>
          <w:lang w:val="en-US"/>
        </w:rPr>
        <w:tab/>
      </w:r>
      <w:r>
        <w:rPr>
          <w:noProof/>
        </w:rPr>
        <w:fldChar w:fldCharType="begin"/>
      </w:r>
      <w:r w:rsidRPr="00D76034">
        <w:rPr>
          <w:noProof/>
          <w:lang w:val="en-US"/>
        </w:rPr>
        <w:instrText xml:space="preserve"> PAGEREF _Toc471055222 \h </w:instrText>
      </w:r>
      <w:r>
        <w:rPr>
          <w:noProof/>
        </w:rPr>
      </w:r>
      <w:r>
        <w:rPr>
          <w:noProof/>
        </w:rPr>
        <w:fldChar w:fldCharType="separate"/>
      </w:r>
      <w:r w:rsidRPr="00D76034">
        <w:rPr>
          <w:noProof/>
          <w:lang w:val="en-US"/>
        </w:rPr>
        <w:t>22</w:t>
      </w:r>
      <w:r>
        <w:rPr>
          <w:noProof/>
        </w:rPr>
        <w:fldChar w:fldCharType="end"/>
      </w:r>
    </w:p>
    <w:p w:rsidR="00D76034" w:rsidRPr="00D76034" w:rsidRDefault="00D76034">
      <w:pPr>
        <w:pStyle w:val="Verzeichnis1"/>
        <w:tabs>
          <w:tab w:val="left" w:pos="440"/>
          <w:tab w:val="right" w:leader="dot" w:pos="9061"/>
        </w:tabs>
        <w:rPr>
          <w:rFonts w:asciiTheme="minorHAnsi" w:eastAsiaTheme="minorEastAsia" w:hAnsiTheme="minorHAnsi" w:cstheme="minorBidi"/>
          <w:noProof/>
          <w:sz w:val="22"/>
          <w:szCs w:val="22"/>
          <w:lang w:val="en-US"/>
        </w:rPr>
      </w:pPr>
      <w:r w:rsidRPr="001D6434">
        <w:rPr>
          <w:noProof/>
          <w:lang w:val="en-US"/>
        </w:rPr>
        <w:t>3</w:t>
      </w:r>
      <w:r w:rsidRPr="00D76034">
        <w:rPr>
          <w:rFonts w:asciiTheme="minorHAnsi" w:eastAsiaTheme="minorEastAsia" w:hAnsiTheme="minorHAnsi" w:cstheme="minorBidi"/>
          <w:noProof/>
          <w:sz w:val="22"/>
          <w:szCs w:val="22"/>
          <w:lang w:val="en-US"/>
        </w:rPr>
        <w:tab/>
      </w:r>
      <w:r w:rsidRPr="001D6434">
        <w:rPr>
          <w:noProof/>
          <w:lang w:val="en-US"/>
        </w:rPr>
        <w:t>Development of a framework for sensor-supported augmented reality games</w:t>
      </w:r>
      <w:r w:rsidRPr="00D76034">
        <w:rPr>
          <w:noProof/>
          <w:lang w:val="en-US"/>
        </w:rPr>
        <w:tab/>
      </w:r>
      <w:r>
        <w:rPr>
          <w:noProof/>
        </w:rPr>
        <w:fldChar w:fldCharType="begin"/>
      </w:r>
      <w:r w:rsidRPr="00D76034">
        <w:rPr>
          <w:noProof/>
          <w:lang w:val="en-US"/>
        </w:rPr>
        <w:instrText xml:space="preserve"> PAGEREF _Toc471055223 \h </w:instrText>
      </w:r>
      <w:r>
        <w:rPr>
          <w:noProof/>
        </w:rPr>
      </w:r>
      <w:r>
        <w:rPr>
          <w:noProof/>
        </w:rPr>
        <w:fldChar w:fldCharType="separate"/>
      </w:r>
      <w:r w:rsidRPr="00D76034">
        <w:rPr>
          <w:noProof/>
          <w:lang w:val="en-US"/>
        </w:rPr>
        <w:t>24</w:t>
      </w:r>
      <w:r>
        <w:rPr>
          <w:noProof/>
        </w:rPr>
        <w:fldChar w:fldCharType="end"/>
      </w:r>
    </w:p>
    <w:p w:rsidR="00D76034" w:rsidRPr="00D76034" w:rsidRDefault="00D76034">
      <w:pPr>
        <w:pStyle w:val="Verzeichnis2"/>
        <w:tabs>
          <w:tab w:val="left" w:pos="880"/>
          <w:tab w:val="right" w:leader="dot" w:pos="9061"/>
        </w:tabs>
        <w:rPr>
          <w:rFonts w:asciiTheme="minorHAnsi" w:eastAsiaTheme="minorEastAsia" w:hAnsiTheme="minorHAnsi" w:cstheme="minorBidi"/>
          <w:noProof/>
          <w:sz w:val="22"/>
          <w:szCs w:val="22"/>
          <w:lang w:val="en-US"/>
        </w:rPr>
      </w:pPr>
      <w:r w:rsidRPr="001D6434">
        <w:rPr>
          <w:noProof/>
          <w:lang w:val="en-US"/>
        </w:rPr>
        <w:t>3.1</w:t>
      </w:r>
      <w:r w:rsidRPr="00D76034">
        <w:rPr>
          <w:rFonts w:asciiTheme="minorHAnsi" w:eastAsiaTheme="minorEastAsia" w:hAnsiTheme="minorHAnsi" w:cstheme="minorBidi"/>
          <w:noProof/>
          <w:sz w:val="22"/>
          <w:szCs w:val="22"/>
          <w:lang w:val="en-US"/>
        </w:rPr>
        <w:tab/>
      </w:r>
      <w:r w:rsidRPr="001D6434">
        <w:rPr>
          <w:noProof/>
          <w:lang w:val="en-US"/>
        </w:rPr>
        <w:t>Conception</w:t>
      </w:r>
      <w:r w:rsidRPr="00D76034">
        <w:rPr>
          <w:noProof/>
          <w:lang w:val="en-US"/>
        </w:rPr>
        <w:tab/>
      </w:r>
      <w:r>
        <w:rPr>
          <w:noProof/>
        </w:rPr>
        <w:fldChar w:fldCharType="begin"/>
      </w:r>
      <w:r w:rsidRPr="00D76034">
        <w:rPr>
          <w:noProof/>
          <w:lang w:val="en-US"/>
        </w:rPr>
        <w:instrText xml:space="preserve"> PAGEREF _Toc471055224 \h </w:instrText>
      </w:r>
      <w:r>
        <w:rPr>
          <w:noProof/>
        </w:rPr>
      </w:r>
      <w:r>
        <w:rPr>
          <w:noProof/>
        </w:rPr>
        <w:fldChar w:fldCharType="separate"/>
      </w:r>
      <w:r w:rsidRPr="00D76034">
        <w:rPr>
          <w:noProof/>
          <w:lang w:val="en-US"/>
        </w:rPr>
        <w:t>25</w:t>
      </w:r>
      <w:r>
        <w:rPr>
          <w:noProof/>
        </w:rPr>
        <w:fldChar w:fldCharType="end"/>
      </w:r>
    </w:p>
    <w:p w:rsidR="00D76034" w:rsidRPr="00D76034" w:rsidRDefault="00D76034">
      <w:pPr>
        <w:pStyle w:val="Verzeichnis1"/>
        <w:tabs>
          <w:tab w:val="left" w:pos="440"/>
          <w:tab w:val="right" w:leader="dot" w:pos="9061"/>
        </w:tabs>
        <w:rPr>
          <w:rFonts w:asciiTheme="minorHAnsi" w:eastAsiaTheme="minorEastAsia" w:hAnsiTheme="minorHAnsi" w:cstheme="minorBidi"/>
          <w:noProof/>
          <w:sz w:val="22"/>
          <w:szCs w:val="22"/>
          <w:lang w:val="en-US"/>
        </w:rPr>
      </w:pPr>
      <w:r w:rsidRPr="001D6434">
        <w:rPr>
          <w:noProof/>
          <w:lang w:val="en-US"/>
        </w:rPr>
        <w:t>4</w:t>
      </w:r>
      <w:r w:rsidRPr="00D76034">
        <w:rPr>
          <w:rFonts w:asciiTheme="minorHAnsi" w:eastAsiaTheme="minorEastAsia" w:hAnsiTheme="minorHAnsi" w:cstheme="minorBidi"/>
          <w:noProof/>
          <w:sz w:val="22"/>
          <w:szCs w:val="22"/>
          <w:lang w:val="en-US"/>
        </w:rPr>
        <w:tab/>
      </w:r>
      <w:r w:rsidRPr="001D6434">
        <w:rPr>
          <w:noProof/>
          <w:lang w:val="en-US"/>
        </w:rPr>
        <w:t>References</w:t>
      </w:r>
      <w:r w:rsidRPr="00D76034">
        <w:rPr>
          <w:noProof/>
          <w:lang w:val="en-US"/>
        </w:rPr>
        <w:tab/>
      </w:r>
      <w:r>
        <w:rPr>
          <w:noProof/>
        </w:rPr>
        <w:fldChar w:fldCharType="begin"/>
      </w:r>
      <w:r w:rsidRPr="00D76034">
        <w:rPr>
          <w:noProof/>
          <w:lang w:val="en-US"/>
        </w:rPr>
        <w:instrText xml:space="preserve"> PAGEREF _Toc471055225 \h </w:instrText>
      </w:r>
      <w:r>
        <w:rPr>
          <w:noProof/>
        </w:rPr>
      </w:r>
      <w:r>
        <w:rPr>
          <w:noProof/>
        </w:rPr>
        <w:fldChar w:fldCharType="separate"/>
      </w:r>
      <w:r w:rsidRPr="00D76034">
        <w:rPr>
          <w:noProof/>
          <w:lang w:val="en-US"/>
        </w:rPr>
        <w:t>26</w:t>
      </w:r>
      <w:r>
        <w:rPr>
          <w:noProof/>
        </w:rPr>
        <w:fldChar w:fldCharType="end"/>
      </w:r>
    </w:p>
    <w:p w:rsidR="00D76034" w:rsidRPr="00D76034" w:rsidRDefault="00D76034">
      <w:pPr>
        <w:pStyle w:val="Verzeichnis1"/>
        <w:tabs>
          <w:tab w:val="left" w:pos="440"/>
          <w:tab w:val="right" w:leader="dot" w:pos="9061"/>
        </w:tabs>
        <w:rPr>
          <w:rFonts w:asciiTheme="minorHAnsi" w:eastAsiaTheme="minorEastAsia" w:hAnsiTheme="minorHAnsi" w:cstheme="minorBidi"/>
          <w:noProof/>
          <w:sz w:val="22"/>
          <w:szCs w:val="22"/>
          <w:lang w:val="en-US"/>
        </w:rPr>
      </w:pPr>
      <w:r w:rsidRPr="001D6434">
        <w:rPr>
          <w:noProof/>
          <w:color w:val="000000" w:themeColor="text1"/>
          <w:lang w:val="en-US"/>
        </w:rPr>
        <w:t>5</w:t>
      </w:r>
      <w:r w:rsidRPr="00D76034">
        <w:rPr>
          <w:rFonts w:asciiTheme="minorHAnsi" w:eastAsiaTheme="minorEastAsia" w:hAnsiTheme="minorHAnsi" w:cstheme="minorBidi"/>
          <w:noProof/>
          <w:sz w:val="22"/>
          <w:szCs w:val="22"/>
          <w:lang w:val="en-US"/>
        </w:rPr>
        <w:tab/>
      </w:r>
      <w:r w:rsidRPr="001D6434">
        <w:rPr>
          <w:noProof/>
          <w:color w:val="000000" w:themeColor="text1"/>
          <w:lang w:val="en-US"/>
        </w:rPr>
        <w:t>Declaration of authenticity</w:t>
      </w:r>
      <w:r w:rsidRPr="00D76034">
        <w:rPr>
          <w:noProof/>
          <w:lang w:val="en-US"/>
        </w:rPr>
        <w:tab/>
      </w:r>
      <w:r>
        <w:rPr>
          <w:noProof/>
        </w:rPr>
        <w:fldChar w:fldCharType="begin"/>
      </w:r>
      <w:r w:rsidRPr="00D76034">
        <w:rPr>
          <w:noProof/>
          <w:lang w:val="en-US"/>
        </w:rPr>
        <w:instrText xml:space="preserve"> PAGEREF _Toc471055226 \h </w:instrText>
      </w:r>
      <w:r>
        <w:rPr>
          <w:noProof/>
        </w:rPr>
      </w:r>
      <w:r>
        <w:rPr>
          <w:noProof/>
        </w:rPr>
        <w:fldChar w:fldCharType="separate"/>
      </w:r>
      <w:r w:rsidRPr="00D76034">
        <w:rPr>
          <w:noProof/>
          <w:lang w:val="en-US"/>
        </w:rPr>
        <w:t>32</w:t>
      </w:r>
      <w:r>
        <w:rPr>
          <w:noProof/>
        </w:rPr>
        <w:fldChar w:fldCharType="end"/>
      </w:r>
    </w:p>
    <w:p w:rsidR="00D76034" w:rsidRDefault="00D76034">
      <w:pPr>
        <w:pStyle w:val="Verzeichnis1"/>
        <w:tabs>
          <w:tab w:val="left" w:pos="440"/>
          <w:tab w:val="right" w:leader="dot" w:pos="9061"/>
        </w:tabs>
        <w:rPr>
          <w:rFonts w:asciiTheme="minorHAnsi" w:eastAsiaTheme="minorEastAsia" w:hAnsiTheme="minorHAnsi" w:cstheme="minorBidi"/>
          <w:noProof/>
          <w:sz w:val="22"/>
          <w:szCs w:val="22"/>
        </w:rPr>
      </w:pPr>
      <w:r w:rsidRPr="001D6434">
        <w:rPr>
          <w:noProof/>
          <w:lang w:val="en-US"/>
        </w:rPr>
        <w:t>6</w:t>
      </w:r>
      <w:r>
        <w:rPr>
          <w:rFonts w:asciiTheme="minorHAnsi" w:eastAsiaTheme="minorEastAsia" w:hAnsiTheme="minorHAnsi" w:cstheme="minorBidi"/>
          <w:noProof/>
          <w:sz w:val="22"/>
          <w:szCs w:val="22"/>
        </w:rPr>
        <w:tab/>
      </w:r>
      <w:r w:rsidRPr="001D6434">
        <w:rPr>
          <w:noProof/>
          <w:lang w:val="en-US"/>
        </w:rPr>
        <w:t>Appendix</w:t>
      </w:r>
      <w:r>
        <w:rPr>
          <w:noProof/>
        </w:rPr>
        <w:tab/>
      </w:r>
      <w:r>
        <w:rPr>
          <w:noProof/>
        </w:rPr>
        <w:fldChar w:fldCharType="begin"/>
      </w:r>
      <w:r>
        <w:rPr>
          <w:noProof/>
        </w:rPr>
        <w:instrText xml:space="preserve"> PAGEREF _Toc471055227 \h </w:instrText>
      </w:r>
      <w:r>
        <w:rPr>
          <w:noProof/>
        </w:rPr>
      </w:r>
      <w:r>
        <w:rPr>
          <w:noProof/>
        </w:rPr>
        <w:fldChar w:fldCharType="separate"/>
      </w:r>
      <w:r>
        <w:rPr>
          <w:noProof/>
        </w:rPr>
        <w:t>32</w:t>
      </w:r>
      <w:r>
        <w:rPr>
          <w:noProof/>
        </w:rPr>
        <w:fldChar w:fldCharType="end"/>
      </w:r>
    </w:p>
    <w:p w:rsidR="000A6530" w:rsidRPr="00F3545F" w:rsidRDefault="00FC1DCD" w:rsidP="00415BA3">
      <w:pPr>
        <w:pStyle w:val="berschrift1"/>
        <w:rPr>
          <w:lang w:val="en-US"/>
        </w:rPr>
      </w:pPr>
      <w:r w:rsidRPr="00F3545F">
        <w:rPr>
          <w:lang w:val="en-US"/>
        </w:rPr>
        <w:lastRenderedPageBreak/>
        <w:fldChar w:fldCharType="end"/>
      </w:r>
      <w:bookmarkStart w:id="0" w:name="_Toc471055200"/>
      <w:r w:rsidR="00C4539F" w:rsidRPr="00F3545F">
        <w:rPr>
          <w:lang w:val="en-US"/>
        </w:rPr>
        <w:t>Background</w:t>
      </w:r>
      <w:bookmarkEnd w:id="0"/>
    </w:p>
    <w:p w:rsidR="00C4539F" w:rsidRPr="00F3545F" w:rsidRDefault="00C4539F" w:rsidP="00C4539F">
      <w:pPr>
        <w:pStyle w:val="berschrift2"/>
        <w:rPr>
          <w:lang w:val="en-US"/>
        </w:rPr>
      </w:pPr>
      <w:bookmarkStart w:id="1" w:name="_Toc471055201"/>
      <w:r w:rsidRPr="00F3545F">
        <w:rPr>
          <w:lang w:val="en-US"/>
        </w:rPr>
        <w:t>Introduction</w:t>
      </w:r>
      <w:bookmarkEnd w:id="1"/>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shows great potential despite a currently high price point. </w:t>
      </w:r>
    </w:p>
    <w:p w:rsidR="001C76ED" w:rsidRPr="00F3545F" w:rsidRDefault="001C76ED" w:rsidP="008405C0">
      <w:pPr>
        <w:pStyle w:val="StandardErstzeileneinzug"/>
        <w:rPr>
          <w:sz w:val="20"/>
        </w:rPr>
      </w:pPr>
      <w:r w:rsidRPr="00F3545F">
        <w:t xml:space="preserve">This research paper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technology for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2" w:name="_Toc471055202"/>
      <w:r w:rsidRPr="00F3545F">
        <w:rPr>
          <w:lang w:val="en-US"/>
        </w:rPr>
        <w:t>Motivation</w:t>
      </w:r>
      <w:bookmarkEnd w:id="2"/>
    </w:p>
    <w:p w:rsidR="00F0070D" w:rsidRPr="00F3545F" w:rsidRDefault="00F0070D" w:rsidP="0056096D">
      <w:pPr>
        <w:rPr>
          <w:lang w:val="en-US"/>
        </w:rPr>
      </w:pPr>
      <w:r w:rsidRPr="00F3545F">
        <w:rPr>
          <w:lang w:val="en-US"/>
        </w:rPr>
        <w:t>This paper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gy, by means of task-sensitive A</w:t>
      </w:r>
      <w:r w:rsidR="00F8102B" w:rsidRPr="00F3545F">
        <w:rPr>
          <w:lang w:val="en-US"/>
        </w:rPr>
        <w:t xml:space="preserve">ugmented </w:t>
      </w:r>
      <w:r w:rsidR="005D73E6" w:rsidRPr="00F3545F">
        <w:rPr>
          <w:lang w:val="en-US"/>
        </w:rPr>
        <w:t>R</w:t>
      </w:r>
      <w:r w:rsidR="00F8102B" w:rsidRPr="00F3545F">
        <w:rPr>
          <w:lang w:val="en-US"/>
        </w:rPr>
        <w:t xml:space="preserve">eality.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334512">
      <w:pPr>
        <w:pStyle w:val="StandardErstzeileneinzug"/>
      </w:pPr>
      <w:r w:rsidRPr="00F3545F">
        <w:t xml:space="preserve">A </w:t>
      </w:r>
      <w:r w:rsidR="00E53175" w:rsidRPr="00F3545F">
        <w:t xml:space="preserve">focus group survey </w:t>
      </w:r>
      <w:r w:rsidR="00425D61" w:rsidRPr="00F3545F">
        <w:t xml:space="preserve">(see appendix) </w:t>
      </w:r>
      <w:r w:rsidR="008405C0" w:rsidRPr="00F3545F">
        <w:t>was conducted</w:t>
      </w:r>
      <w:r w:rsidR="00E53175" w:rsidRPr="00F3545F">
        <w:t xml:space="preserve"> in preparation for this paper with </w:t>
      </w:r>
      <w:r w:rsidR="00425D61" w:rsidRPr="00F3545F">
        <w:t xml:space="preserve">18 participants – </w:t>
      </w:r>
      <w:r w:rsidR="00E53175" w:rsidRPr="00F3545F">
        <w:t>current and former game design students, as well as one professor for game design</w:t>
      </w:r>
      <w:r w:rsidR="00425D61" w:rsidRPr="00F3545F">
        <w:t>, with at least one year of gam</w:t>
      </w:r>
      <w:r w:rsidR="008405C0" w:rsidRPr="00F3545F">
        <w:t xml:space="preserve">e development experience each.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although all but one of the participants knew the term Augmented Reality, only half of them reported having used AR applications before and only three out of the 18 participants had experience developing them, 12 of the remaining 15 expressing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w:t>
      </w:r>
      <w:r w:rsidR="008405C0" w:rsidRPr="00F3545F">
        <w:lastRenderedPageBreak/>
        <w:t xml:space="preserve">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could prove beneficial to </w:t>
      </w:r>
      <w:r w:rsidR="005D73E6" w:rsidRPr="00F3545F">
        <w:t xml:space="preserve">current </w:t>
      </w:r>
      <w:r w:rsidR="00B9740B" w:rsidRPr="00F3545F">
        <w:t>game design students.</w:t>
      </w:r>
    </w:p>
    <w:p w:rsidR="00873C1B" w:rsidRPr="00F3545F" w:rsidRDefault="00873C1B" w:rsidP="00873C1B">
      <w:pPr>
        <w:pStyle w:val="berschrift2"/>
        <w:rPr>
          <w:lang w:val="en-US"/>
        </w:rPr>
      </w:pPr>
      <w:bookmarkStart w:id="3" w:name="_Toc471055203"/>
      <w:r w:rsidRPr="00F3545F">
        <w:rPr>
          <w:lang w:val="en-US"/>
        </w:rPr>
        <w:t xml:space="preserve">Related </w:t>
      </w:r>
      <w:commentRangeStart w:id="4"/>
      <w:r w:rsidRPr="00F3545F">
        <w:rPr>
          <w:lang w:val="en-US"/>
        </w:rPr>
        <w:t>Work</w:t>
      </w:r>
      <w:commentRangeEnd w:id="4"/>
      <w:r w:rsidR="006C3FBB" w:rsidRPr="00F3545F">
        <w:rPr>
          <w:rStyle w:val="Kommentarzeichen"/>
          <w:rFonts w:cs="Times New Roman"/>
          <w:b w:val="0"/>
          <w:bCs w:val="0"/>
          <w:i w:val="0"/>
          <w:iCs w:val="0"/>
          <w:lang w:val="en-US"/>
        </w:rPr>
        <w:commentReference w:id="4"/>
      </w:r>
      <w:bookmarkEnd w:id="3"/>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F55D1E" w:rsidRPr="00F3545F">
        <w:rPr>
          <w:lang w:val="en-US"/>
        </w:rPr>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F55D1E" w:rsidRPr="00F3545F">
        <w:rPr>
          <w:noProof/>
          <w:lang w:val="en-US"/>
        </w:rPr>
        <w:t>(Mattern &amp; Floerkemeier, 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7A2303" w:rsidP="00721805">
      <w:pPr>
        <w:pStyle w:val="StandardErstzeileneinzug"/>
      </w:pPr>
      <w:r w:rsidRPr="00F3545F">
        <w:fldChar w:fldCharType="begin" w:fldLock="1"/>
      </w:r>
      <w:r w:rsidR="00A848B8"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Pr="00F3545F">
        <w:fldChar w:fldCharType="separate"/>
      </w:r>
      <w:r w:rsidRPr="00F3545F">
        <w:rPr>
          <w:noProof/>
        </w:rPr>
        <w:t>(Lamantia, 2009)</w:t>
      </w:r>
      <w:r w:rsidRPr="00F3545F">
        <w:fldChar w:fldCharType="end"/>
      </w:r>
      <w:r w:rsidR="00721805" w:rsidRPr="00F3545F">
        <w:t xml:space="preserve"> speaks of “[t]</w:t>
      </w:r>
      <w:r w:rsidRPr="00F3545F">
        <w:t>he convergence of mobile computing and wearable computing with augmented reality</w:t>
      </w:r>
      <w:r w:rsidR="00721805" w:rsidRPr="00F3545F">
        <w:t>” as being “</w:t>
      </w:r>
      <w:r w:rsidRPr="00F3545F">
        <w:t>of great interest to interaction designers who are inte</w:t>
      </w:r>
      <w:r w:rsidR="00721805" w:rsidRPr="00F3545F">
        <w:t>rested in the rise of everyware</w:t>
      </w:r>
      <w:r w:rsidRPr="00F3545F">
        <w:t>”</w:t>
      </w:r>
      <w:r w:rsidR="00721805" w:rsidRPr="00F3545F">
        <w:t xml:space="preserve">, while </w:t>
      </w:r>
      <w:r w:rsidR="00E52B61" w:rsidRPr="00F3545F">
        <w:fldChar w:fldCharType="begin" w:fldLock="1"/>
      </w:r>
      <w:r w:rsidR="00C14166" w:rsidRPr="00F3545F">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(Papagiannakis, Singh, &amp; Magnenat-Thalmann, 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 as bringing about “A new breed of computing called ‘augmented ubiquitous computing’”</w:t>
      </w:r>
    </w:p>
    <w:p w:rsidR="001E0FE3" w:rsidRPr="00F3545F" w:rsidRDefault="000D2AD1" w:rsidP="001E0FE3">
      <w:pPr>
        <w:pStyle w:val="StandardErstzeileneinzug"/>
      </w:pPr>
      <w:r w:rsidRPr="00F3545F">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AB3572"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6039C" w:rsidRPr="00F3545F">
        <w:fldChar w:fldCharType="end"/>
      </w:r>
      <w:r w:rsidR="001E0FE3" w:rsidRPr="00F3545F">
        <w:t>.</w:t>
      </w:r>
    </w:p>
    <w:p w:rsidR="001E0FE3" w:rsidRPr="00F3545F" w:rsidRDefault="001E0FE3" w:rsidP="001E0FE3">
      <w:pPr>
        <w:pStyle w:val="StandardErstzeileneinzug"/>
      </w:pPr>
      <w:r w:rsidRPr="00F3545F">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C4539F" w:rsidP="00415BA3">
      <w:pPr>
        <w:pStyle w:val="berschrift1"/>
        <w:rPr>
          <w:lang w:val="en-US"/>
        </w:rPr>
      </w:pPr>
      <w:bookmarkStart w:id="5" w:name="_Toc471055204"/>
      <w:commentRangeStart w:id="6"/>
      <w:r w:rsidRPr="00F3545F">
        <w:rPr>
          <w:lang w:val="en-US"/>
        </w:rPr>
        <w:t>Literature review</w:t>
      </w:r>
      <w:bookmarkEnd w:id="5"/>
      <w:commentRangeEnd w:id="6"/>
      <w:r w:rsidR="007B4210">
        <w:rPr>
          <w:rStyle w:val="Kommentarzeichen"/>
          <w:rFonts w:cs="Times New Roman"/>
          <w:b w:val="0"/>
          <w:bCs w:val="0"/>
          <w:kern w:val="0"/>
        </w:rPr>
        <w:commentReference w:id="6"/>
      </w:r>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w:t>
      </w:r>
      <w:r w:rsidRPr="00F3545F">
        <w:rPr>
          <w:lang w:val="en-US"/>
        </w:rPr>
        <w:lastRenderedPageBreak/>
        <w:t xml:space="preserve">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7" w:name="_Toc471055205"/>
      <w:r w:rsidRPr="00F3545F">
        <w:rPr>
          <w:lang w:val="en-US"/>
        </w:rPr>
        <w:t>Augmented Reality</w:t>
      </w:r>
      <w:bookmarkEnd w:id="7"/>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“Augmented reality, a capability that has been around for decades, is shifting from what was once seen as a gimmick to a bonafide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D1465A"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50186F" w:rsidRPr="00F3545F">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50186F" w:rsidRPr="00F3545F">
        <w:rPr>
          <w:noProof/>
          <w:lang w:val="en-US"/>
        </w:rPr>
        <w:t>(Munnerley et al., 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BE2D9B" w:rsidRPr="00F3545F">
        <w:rPr>
          <w:lang w:val="en-US"/>
        </w:rPr>
        <w:t xml:space="preserve">) and </w:t>
      </w:r>
      <w:r w:rsidR="00E610A4" w:rsidRPr="00F3545F">
        <w:rPr>
          <w:lang w:val="en-US"/>
        </w:rPr>
        <w:fldChar w:fldCharType="begin" w:fldLock="1"/>
      </w:r>
      <w:r w:rsidR="00E610A4" w:rsidRPr="00F3545F">
        <w:rPr>
          <w:lang w:val="en-US"/>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E610A4" w:rsidRPr="00F3545F">
        <w:rPr>
          <w:noProof/>
          <w:lang w:val="en-US"/>
        </w:rPr>
        <w:t>(Specht, Ternier, &amp; Greller, 2011)</w:t>
      </w:r>
      <w:r w:rsidR="00E610A4" w:rsidRPr="00F3545F">
        <w:rPr>
          <w:lang w:val="en-US"/>
        </w:rPr>
        <w:fldChar w:fldCharType="end"/>
      </w:r>
      <w:r w:rsidR="00E610A4" w:rsidRPr="00F3545F">
        <w:rPr>
          <w:lang w:val="en-US"/>
        </w:rPr>
        <w:t xml:space="preserve"> </w:t>
      </w:r>
      <w:r w:rsidR="00BE2D9B" w:rsidRPr="00F3545F">
        <w:rPr>
          <w:lang w:val="en-US"/>
        </w:rPr>
        <w:t>(</w:t>
      </w:r>
      <w:r w:rsidR="00E610A4" w:rsidRPr="00F3545F">
        <w:rPr>
          <w:lang w:val="en-US"/>
        </w:rPr>
        <w:t>“The introduction of augmented reality applications to smartphones enabled new and mobile AR</w:t>
      </w:r>
      <w:r w:rsidR="00BE2D9B" w:rsidRPr="00F3545F">
        <w:rPr>
          <w:lang w:val="en-US"/>
        </w:rPr>
        <w:t xml:space="preserve"> experiences for everyday users</w:t>
      </w:r>
      <w:r w:rsidR="00E610A4" w:rsidRPr="00F3545F">
        <w:rPr>
          <w:lang w:val="en-US"/>
        </w:rPr>
        <w:t>”</w:t>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F3545F" w:rsidRDefault="00C4539F" w:rsidP="00C4539F">
      <w:pPr>
        <w:pStyle w:val="berschrift3"/>
        <w:rPr>
          <w:lang w:val="en-US"/>
        </w:rPr>
      </w:pPr>
      <w:bookmarkStart w:id="8" w:name="_Toc471055206"/>
      <w:r w:rsidRPr="00F3545F">
        <w:rPr>
          <w:lang w:val="en-US"/>
        </w:rPr>
        <w:t>Definitions</w:t>
      </w:r>
      <w:r w:rsidR="004E265D">
        <w:rPr>
          <w:lang w:val="en-US"/>
        </w:rPr>
        <w:t xml:space="preserve"> and classifications</w:t>
      </w:r>
      <w:bookmarkEnd w:id="8"/>
    </w:p>
    <w:p w:rsidR="00551309" w:rsidRPr="00F3545F" w:rsidRDefault="00551309" w:rsidP="0056096D">
      <w:pPr>
        <w:rPr>
          <w:lang w:val="en-US"/>
        </w:rPr>
      </w:pPr>
      <w:r w:rsidRPr="00F3545F">
        <w:rPr>
          <w:lang w:val="en-US"/>
        </w:rPr>
        <w:t xml:space="preserve">The term Augmented Reality was first used by researcher Tom Caudell in 1992, according to e.g. </w:t>
      </w:r>
      <w:r w:rsidRPr="00F3545F">
        <w:rPr>
          <w:lang w:val="en-US"/>
        </w:rPr>
        <w:fldChar w:fldCharType="begin" w:fldLock="1"/>
      </w:r>
      <w:r w:rsidRPr="00F3545F">
        <w:rPr>
          <w:lang w:val="en-US"/>
        </w:rPr>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"plainTextFormattedCitation" : "(Olshannikova, Ometov, Koucheryavy, &amp; Olsson, 2015)", "previouslyFormattedCitation" : "(Olshannikova, Ometov, Koucheryavy, &amp; Olsson, 2015)" }, "properties" : { "noteIndex" : 0 }, "schema" : "https://github.com/citation-style-language/schema/raw/master/csl-citation.json" }</w:instrText>
      </w:r>
      <w:r w:rsidRPr="00F3545F">
        <w:rPr>
          <w:lang w:val="en-US"/>
        </w:rPr>
        <w:fldChar w:fldCharType="separate"/>
      </w:r>
      <w:r w:rsidRPr="00F3545F">
        <w:rPr>
          <w:noProof/>
          <w:lang w:val="en-US"/>
        </w:rPr>
        <w:t>(Olshannikova, Ometov, Koucheryavy, &amp; Olsson, 2015)</w:t>
      </w:r>
      <w:r w:rsidRPr="00F3545F">
        <w:rPr>
          <w:lang w:val="en-US"/>
        </w:rPr>
        <w:fldChar w:fldCharType="end"/>
      </w:r>
      <w:r w:rsidRPr="00F3545F">
        <w:rPr>
          <w:lang w:val="en-US"/>
        </w:rPr>
        <w:t>, however it has retroactively been applied to older work (</w:t>
      </w:r>
      <w:r w:rsidRPr="00F3545F">
        <w:rPr>
          <w:lang w:val="en-US"/>
        </w:rPr>
        <w:fldChar w:fldCharType="begin" w:fldLock="1"/>
      </w:r>
      <w:r w:rsidRPr="00F3545F">
        <w:rPr>
          <w:lang w:val="en-US"/>
        </w:rP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Pr="00F3545F">
        <w:rPr>
          <w:lang w:val="en-US"/>
        </w:rPr>
        <w:fldChar w:fldCharType="separate"/>
      </w:r>
      <w:r w:rsidRPr="00F3545F">
        <w:rPr>
          <w:noProof/>
          <w:lang w:val="en-US"/>
        </w:rPr>
        <w:t>(Lamantia, 2009)</w:t>
      </w:r>
      <w:r w:rsidRPr="00F3545F">
        <w:rPr>
          <w:lang w:val="en-US"/>
        </w:rPr>
        <w:fldChar w:fldCharType="end"/>
      </w:r>
      <w:r w:rsidRPr="00F3545F">
        <w:rPr>
          <w:lang w:val="en-US"/>
        </w:rPr>
        <w:t>: “[T]he functional and experiential concept originated with the head-up instrument displays and targeting devices airplane manufacturers created for military pilots shortly after World War II.”) and there exist a m</w:t>
      </w:r>
      <w:r w:rsidR="006C7DA5" w:rsidRPr="00F3545F">
        <w:rPr>
          <w:lang w:val="en-US"/>
        </w:rPr>
        <w:t>ultitude of definitions.</w:t>
      </w:r>
      <w:r w:rsidR="00B745FA" w:rsidRPr="00F3545F">
        <w:rPr>
          <w:lang w:val="en-US"/>
        </w:rPr>
        <w:t xml:space="preserve"> </w:t>
      </w:r>
    </w:p>
    <w:p w:rsidR="00861302" w:rsidRDefault="00D1465A" w:rsidP="00551309">
      <w:pPr>
        <w:pStyle w:val="StandardErstzeileneinzug"/>
      </w:pPr>
      <w:r w:rsidRPr="00F3545F">
        <w:t xml:space="preserve">A frequently cited general description of AR utilizes the </w:t>
      </w:r>
      <w:r w:rsidR="00E55C94" w:rsidRPr="00F3545F">
        <w:t>V</w:t>
      </w:r>
      <w:r w:rsidRPr="00F3545F">
        <w:t xml:space="preserve">irtuality </w:t>
      </w:r>
      <w:r w:rsidR="00E55C94" w:rsidRPr="00F3545F">
        <w:t>C</w:t>
      </w:r>
      <w:r w:rsidRPr="00F3545F">
        <w:t xml:space="preserve">ontinuum by </w:t>
      </w:r>
      <w:r w:rsidRPr="00F3545F">
        <w:fldChar w:fldCharType="begin" w:fldLock="1"/>
      </w:r>
      <w:r w:rsidR="00F70B35" w:rsidRPr="00F3545F">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xml:space="preserve">, which places real environments on the left, virtual environment environments on the right, and Augmented Reality left from the center (under the umbrella term of mixed reality, which also includes “augmented </w:t>
      </w:r>
      <w:proofErr w:type="spellStart"/>
      <w:r w:rsidRPr="00F3545F">
        <w:t>virtuality</w:t>
      </w:r>
      <w:proofErr w:type="spellEnd"/>
      <w:r w:rsidRPr="00F3545F">
        <w:t>”)</w:t>
      </w:r>
      <w:r w:rsidR="00E55C94" w:rsidRPr="00F3545F">
        <w:t>.</w:t>
      </w:r>
    </w:p>
    <w:p w:rsidR="006C7DA5" w:rsidRPr="00861302" w:rsidRDefault="00861302" w:rsidP="00861302">
      <w:pPr>
        <w:spacing w:line="240" w:lineRule="auto"/>
        <w:jc w:val="left"/>
        <w:rPr>
          <w:lang w:val="en-US"/>
        </w:rPr>
      </w:pPr>
      <w:r>
        <w:br w:type="page"/>
      </w:r>
    </w:p>
    <w:p w:rsidR="00E55C94" w:rsidRPr="00F3545F" w:rsidRDefault="001B2DE0" w:rsidP="001B2DE0">
      <w:pPr>
        <w:pStyle w:val="StandardErstzeileneinzug"/>
      </w:pPr>
      <w:r w:rsidRPr="00F3545F">
        <w:rPr>
          <w:noProof/>
          <w:lang w:val="de-DE"/>
        </w:rPr>
        <w:lastRenderedPageBreak/>
        <w:drawing>
          <wp:inline distT="0" distB="0" distL="0" distR="0" wp14:anchorId="5CF33775" wp14:editId="79A36AC1">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861302" w:rsidRPr="00861302" w:rsidRDefault="00734794" w:rsidP="00861302">
      <w:pPr>
        <w:pStyle w:val="Beschriftung"/>
        <w:jc w:val="center"/>
        <w:rPr>
          <w:lang w:val="en-US"/>
        </w:rPr>
      </w:pPr>
      <w:r w:rsidRPr="00F3545F">
        <w:rPr>
          <w:lang w:val="en-US"/>
        </w:rPr>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xml:space="preserve">: </w:t>
      </w:r>
      <w:proofErr w:type="spellStart"/>
      <w:r w:rsidRPr="00F3545F">
        <w:rPr>
          <w:lang w:val="en-US"/>
        </w:rPr>
        <w:t>Virtuality</w:t>
      </w:r>
      <w:proofErr w:type="spellEnd"/>
      <w:r w:rsidRPr="00F3545F">
        <w:rPr>
          <w:lang w:val="en-US"/>
        </w:rPr>
        <w:t xml:space="preserve"> Continuum</w:t>
      </w:r>
    </w:p>
    <w:p w:rsidR="006F5B6C" w:rsidRPr="00F3545F" w:rsidRDefault="006F5B6C" w:rsidP="00DE3608">
      <w:pPr>
        <w:pStyle w:val="StandardErstzeileneinzug"/>
      </w:pPr>
      <w:r w:rsidRPr="00F3545F">
        <w:t xml:space="preserve">Similarly,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Pr="00F3545F">
        <w:fldChar w:fldCharType="end"/>
      </w:r>
      <w:r w:rsidRPr="00F3545F">
        <w:t xml:space="preserve"> refer to AR as ”the addition of a computer-assisted contextual layer of information over the real world, creating a reality that is enhanced or augmented.”</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A47009"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8E4E58" w:rsidRPr="00F3545F">
        <w:rPr>
          <w:noProof/>
        </w:rPr>
        <w:t>(FitzGerald et al., 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DE3608" w:rsidRPr="00F3545F">
        <w:t xml:space="preserve"> For example, </w:t>
      </w:r>
      <w:r w:rsidR="00A47009" w:rsidRPr="00F3545F">
        <w:fldChar w:fldCharType="begin" w:fldLock="1"/>
      </w:r>
      <w:r w:rsidR="002C5C78" w:rsidRPr="00F3545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A47009" w:rsidRPr="00F3545F">
        <w:rPr>
          <w:noProof/>
        </w:rPr>
        <w:t>(Azuma, 1997)</w:t>
      </w:r>
      <w:r w:rsidR="00A47009" w:rsidRPr="00F3545F">
        <w:fldChar w:fldCharType="end"/>
      </w:r>
      <w:r w:rsidR="00DE3608" w:rsidRPr="00F3545F">
        <w:t xml:space="preserve"> defines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Just four years later, Azuma</w:t>
      </w:r>
      <w:r w:rsidR="00D76034">
        <w:t xml:space="preserve"> et al.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 xml:space="preserve">. </w:t>
      </w:r>
      <w:r w:rsidR="00DE3608" w:rsidRPr="00F3545F">
        <w:fldChar w:fldCharType="begin" w:fldLock="1"/>
      </w:r>
      <w:r w:rsidR="00DE3608"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DE3608" w:rsidRPr="00F3545F">
        <w:fldChar w:fldCharType="separate"/>
      </w:r>
      <w:r w:rsidR="00DE3608" w:rsidRPr="00F3545F">
        <w:rPr>
          <w:noProof/>
        </w:rPr>
        <w:t>(Azuma et al., 2001)</w:t>
      </w:r>
      <w:r w:rsidR="00DE3608" w:rsidRPr="00F3545F">
        <w:fldChar w:fldCharType="end"/>
      </w:r>
      <w:r w:rsidR="0048624F" w:rsidRPr="00F3545F">
        <w:t xml:space="preserve">. </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adjusted accordingly. For example, (FitzGerald et al., 2013) utilize a “working definition of AR that includes the fusion of any digital information with physical world settings, i.e. being able to augment one’s immediate surroundings with electronic data or information, in a variety of formats including visual/graphic media, text, audio, video and haptic overlays.” </w:t>
      </w:r>
      <w:r w:rsidR="003B7ED6" w:rsidRPr="00F3545F">
        <w:rPr>
          <w:bCs/>
        </w:rPr>
        <w:fldChar w:fldCharType="begin" w:fldLock="1"/>
      </w:r>
      <w:r w:rsidR="003B7ED6" w:rsidRPr="00F3545F">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3B7ED6" w:rsidRPr="00F3545F">
        <w:rPr>
          <w:bCs/>
          <w:noProof/>
        </w:rPr>
        <w:t>(Munnerley et al., 2012)</w:t>
      </w:r>
      <w:r w:rsidR="003B7ED6" w:rsidRPr="00F3545F">
        <w:rPr>
          <w:bCs/>
        </w:rPr>
        <w:fldChar w:fldCharType="end"/>
      </w:r>
      <w:r w:rsidR="003B7ED6" w:rsidRPr="00F3545F">
        <w:rPr>
          <w:bCs/>
        </w:rPr>
        <w:t xml:space="preserve"> specifically argue for a broad definition of Augmented Reality: “There is no need for such augmentation to be limited to the provision of visual information”</w:t>
      </w:r>
      <w:r w:rsidR="00F41446" w:rsidRPr="00F3545F">
        <w:rPr>
          <w:bCs/>
        </w:rPr>
        <w:t xml:space="preserve">. </w:t>
      </w:r>
      <w:r w:rsidR="00F41446" w:rsidRPr="00F3545F">
        <w:fldChar w:fldCharType="begin" w:fldLock="1"/>
      </w:r>
      <w:r w:rsidR="00F41446"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F41446" w:rsidRPr="00F3545F">
        <w:rPr>
          <w:noProof/>
        </w:rPr>
        <w:t>(Calo et al., 2015)</w:t>
      </w:r>
      <w:r w:rsidR="00F41446" w:rsidRPr="00F3545F">
        <w:fldChar w:fldCharType="end"/>
      </w:r>
      <w:r w:rsidR="00F41446" w:rsidRPr="00F3545F">
        <w:t xml:space="preserve"> concede that “there is no easy definition of ‘augmented reality’” and list as features, “most of which are present in most AR systems” 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lastRenderedPageBreak/>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B34B0D" w:rsidP="00D76034">
      <w:pPr>
        <w:pStyle w:val="StandardErstzeileneinzug"/>
        <w:numPr>
          <w:ilvl w:val="0"/>
          <w:numId w:val="28"/>
        </w:numPr>
      </w:pPr>
      <w:r w:rsidRPr="00F3545F">
        <w:t>Be mobile or wearable.</w:t>
      </w:r>
    </w:p>
    <w:p w:rsidR="00D76034" w:rsidRDefault="00D76034" w:rsidP="007A04E4">
      <w:pPr>
        <w:pStyle w:val="StandardErstzeileneinzug"/>
      </w:pPr>
      <w:r>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wearable (and that those attributes are not necessary for something to be considered AR), they express confidence that mobility will be increasingly </w:t>
      </w:r>
      <w:r w:rsidR="00340D6A">
        <w:t>common in the future.</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(Ternier, De Vries, Börner, &amp; Specht, 2012)</w:t>
      </w:r>
      <w:r w:rsidRPr="00F3545F">
        <w:fldChar w:fldCharType="end"/>
      </w:r>
      <w:r w:rsidR="007A04E4" w:rsidRPr="00F3545F">
        <w:t xml:space="preserve">, whose application for cultural sciences students’ field trips focused on audio augmentation, arguing that “[j]ust like a user should - while driving a car - use sight as much as possible to drive, we believe that with location based learning, a learner’s eyes must be primarily used to examine the environment.” </w:t>
      </w:r>
      <w:r w:rsidR="00B42162" w:rsidRPr="00F3545F">
        <w:fldChar w:fldCharType="begin" w:fldLock="1"/>
      </w:r>
      <w:r w:rsidR="00B42162" w:rsidRPr="00F3545F">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B42162" w:rsidRPr="00F3545F">
        <w:rPr>
          <w:noProof/>
        </w:rPr>
        <w:t>(Benko, Holz, Sinclair, &amp; Ofek, 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(NormalTouch und TextureTouch)</w:t>
      </w:r>
      <w:r w:rsidR="007A04E4" w:rsidRPr="00F3545F">
        <w:t xml:space="preserve"> and although they used it for virtual reality (where the user moves around in an entirely virtual environment)</w:t>
      </w:r>
      <w:proofErr w:type="gramStart"/>
      <w:r w:rsidR="007A04E4" w:rsidRPr="00F3545F">
        <w:t>,</w:t>
      </w:r>
      <w:proofErr w:type="gramEnd"/>
      <w:r w:rsidR="007A04E4" w:rsidRPr="00F3545F">
        <w:t xml:space="preserve"> the possibility of AR applications is brought up.</w:t>
      </w:r>
    </w:p>
    <w:p w:rsidR="00F41446" w:rsidRPr="00F3545F" w:rsidRDefault="00F41446" w:rsidP="00F41446">
      <w:pPr>
        <w:pStyle w:val="StandardErstzeileneinzug"/>
      </w:pPr>
      <w:r w:rsidRPr="00F3545F">
        <w:t>Although a trend can be observed, there exist outliers. “</w:t>
      </w:r>
      <w:r w:rsidRPr="00F3545F">
        <w:rPr>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 </w:t>
      </w:r>
      <w:r w:rsidRPr="00F3545F">
        <w:fldChar w:fldCharType="begin" w:fldLock="1"/>
      </w:r>
      <w:r w:rsidRPr="00F3545F">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also mentions haptic and vestibular AR not just in passing but as “natural [modes] of operation.”</w:t>
      </w:r>
    </w:p>
    <w:p w:rsidR="00C26856" w:rsidRPr="00F3545F" w:rsidRDefault="00C26856" w:rsidP="000A33F9">
      <w:pPr>
        <w:pStyle w:val="StandardErstzeileneinzug"/>
      </w:pP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Pr="00F3545F">
        <w:t xml:space="preserve"> are critical to </w:t>
      </w:r>
      <w:r w:rsidR="00F41446" w:rsidRPr="00F3545F">
        <w:t>over-</w:t>
      </w:r>
      <w:r w:rsidR="006F5B6C" w:rsidRPr="00F3545F">
        <w:t>generalization</w:t>
      </w:r>
      <w:r w:rsidR="004E1639">
        <w:t>, stating that “</w:t>
      </w:r>
      <w:r w:rsidR="00F41446" w:rsidRPr="00F3545F">
        <w:t>[w]</w:t>
      </w:r>
      <w:r w:rsidRPr="00F3545F">
        <w:t>e find these definitions too generic and in direct conceptual conflict with closely related systems such as context-aware or immersive systems, mixed reali</w:t>
      </w:r>
      <w:r w:rsidR="00F41446" w:rsidRPr="00F3545F">
        <w:t>ty, and personalized adaptation.</w:t>
      </w:r>
      <w:r w:rsidRPr="00F3545F">
        <w:t>”</w:t>
      </w:r>
      <w:r w:rsidR="00F41446" w:rsidRPr="00F3545F">
        <w:t xml:space="preserve"> It should however be noted </w:t>
      </w:r>
      <w:r w:rsidR="007E5FE1" w:rsidRPr="00F3545F">
        <w:t xml:space="preserve">that their working definition </w:t>
      </w:r>
      <w:r w:rsidR="000A33F9" w:rsidRPr="00F3545F">
        <w:t>still includes senses other than vision, being “a system that enhances a person’s primary senses (vision, aural, and tactile) with virtual or naturally invisible information made visible by digital means (…) where ‘view’ also includes other primary human senses.”</w:t>
      </w:r>
    </w:p>
    <w:p w:rsidR="000A255A" w:rsidRPr="00F3545F" w:rsidRDefault="000A33F9" w:rsidP="00497094">
      <w:pPr>
        <w:pStyle w:val="StandardErstzeileneinzug"/>
      </w:pPr>
      <w:r w:rsidRPr="00F3545F">
        <w:t xml:space="preserve">Another venue for discussion is the role of real environments, reflecting Augmented Reality’s place on a continuum without easily definable borders. </w:t>
      </w:r>
      <w:r w:rsidR="00B42162" w:rsidRPr="00F3545F">
        <w:fldChar w:fldCharType="begin" w:fldLock="1"/>
      </w:r>
      <w:r w:rsidR="002C5C78"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B42162" w:rsidRPr="00F3545F">
        <w:rPr>
          <w:noProof/>
        </w:rPr>
        <w:t>(Azuma et al., 2001)</w:t>
      </w:r>
      <w:r w:rsidR="00B42162" w:rsidRPr="00F3545F">
        <w:fldChar w:fldCharType="end"/>
      </w:r>
      <w:r w:rsidRPr="00F3545F">
        <w:t xml:space="preserve"> bring up applications that</w:t>
      </w:r>
      <w:r w:rsidR="00B42162" w:rsidRPr="00F3545F">
        <w:t xml:space="preserve"> </w:t>
      </w:r>
      <w:r w:rsidR="00FF52D5" w:rsidRPr="00F3545F">
        <w:t>“</w:t>
      </w:r>
      <w:r w:rsidR="000B5FF7" w:rsidRPr="00F3545F">
        <w:t>require removing real objects from the perceived environment, in addition to adding virtual objects.</w:t>
      </w:r>
      <w:r w:rsidRPr="00F3545F">
        <w:t xml:space="preserve"> (…)</w:t>
      </w:r>
      <w:r w:rsidR="000B5FF7" w:rsidRPr="00F3545F">
        <w:t xml:space="preserve"> Some researchers call the task of removing real objects mediated or diminished reality, but we consider it a subset of AR.”</w:t>
      </w:r>
      <w:r w:rsidRPr="00F3545F">
        <w:t xml:space="preserve"> Similarly, </w:t>
      </w:r>
      <w:r w:rsidR="006E1C09" w:rsidRPr="00F3545F">
        <w:rPr>
          <w:i/>
        </w:rPr>
        <w:fldChar w:fldCharType="begin" w:fldLock="1"/>
      </w:r>
      <w:r w:rsidR="00D76034">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(Wetzel, McCall, Braun, &amp; Broll, 2008)</w:t>
      </w:r>
      <w:r w:rsidR="006E1C09" w:rsidRPr="00F3545F">
        <w:rPr>
          <w:i/>
        </w:rPr>
        <w:fldChar w:fldCharType="end"/>
      </w:r>
      <w:r w:rsidRPr="00F3545F">
        <w:rPr>
          <w:i/>
        </w:rPr>
        <w:t xml:space="preserve"> </w:t>
      </w:r>
      <w:r w:rsidRPr="00F3545F">
        <w:t xml:space="preserve">question whether the game The Eye of Judgement is in fact </w:t>
      </w:r>
      <w:r w:rsidRPr="00F3545F">
        <w:lastRenderedPageBreak/>
        <w:t xml:space="preserve">Augmented Reality, since, although a camera uses physical playing cards as input, </w:t>
      </w:r>
      <w:r w:rsidR="00FC216C" w:rsidRPr="00F3545F">
        <w:t>”</w:t>
      </w:r>
      <w:r w:rsidRPr="00F3545F">
        <w:t>[t]he</w:t>
      </w:r>
      <w:r w:rsidR="00FC216C" w:rsidRPr="00F3545F">
        <w:t xml:space="preserve"> real playing field is never seen on the screen as it is completely overlaid by virtual characters and objects</w:t>
      </w:r>
      <w:r w:rsidR="009E105C" w:rsidRPr="00F3545F">
        <w:t>.</w:t>
      </w:r>
      <w:r w:rsidR="00FC216C" w:rsidRPr="00F3545F">
        <w:t>”</w:t>
      </w:r>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commentRangeStart w:id="9"/>
      <w:r w:rsidR="00F70B35" w:rsidRPr="00F3545F">
        <w:fldChar w:fldCharType="begin" w:fldLock="1"/>
      </w:r>
      <w:r w:rsidR="00B34B0D" w:rsidRPr="00F3545F">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"title" : "VR and AR: 2016, 2020, 2025", "type" : "webpage" }, "uris" : [ "http://www.mendeley.com/documents/?uuid=384e00b1-0ae7-3d06-a1dc-e4eb5a1467f4" ] } ], "mendeley" : { "formattedCitation" : "(Schell, 2015)", "plainTextFormattedCitation" : "(Schell, 2015)", "previouslyFormattedCitation" : "(Schell, 2015)" }, "properties" : { "noteIndex" : 0 }, "schema" : "https://github.com/citation-style-language/schema/raw/master/csl-citation.json" }</w:instrText>
      </w:r>
      <w:r w:rsidR="00F70B35" w:rsidRPr="00F3545F">
        <w:fldChar w:fldCharType="separate"/>
      </w:r>
      <w:r w:rsidR="00F70B35" w:rsidRPr="00F3545F">
        <w:rPr>
          <w:noProof/>
        </w:rPr>
        <w:t>(Schell, 2015)</w:t>
      </w:r>
      <w:r w:rsidR="00F70B35" w:rsidRPr="00F3545F">
        <w:fldChar w:fldCharType="end"/>
      </w:r>
      <w:r w:rsidR="00497094" w:rsidRPr="00F3545F">
        <w:t xml:space="preserve"> predicts that </w:t>
      </w:r>
      <w:r w:rsidR="00497094" w:rsidRPr="00F3545F">
        <w:rPr>
          <w:bCs/>
        </w:rPr>
        <w:t>“b</w:t>
      </w:r>
      <w:r w:rsidR="00C03F30">
        <w:rPr>
          <w:bCs/>
        </w:rPr>
        <w:t>y 2025 we’re going to have VR things and we’re going to</w:t>
      </w:r>
      <w:r w:rsidR="000A255A" w:rsidRPr="00F3545F">
        <w:rPr>
          <w:bCs/>
        </w:rPr>
        <w:t xml:space="preserve"> have AR things (...) because you want them both to be good and to be good t</w:t>
      </w:r>
      <w:r w:rsidR="00C03F30">
        <w:rPr>
          <w:bCs/>
        </w:rPr>
        <w:t>hey’re going to</w:t>
      </w:r>
      <w:r w:rsidR="000A255A" w:rsidRPr="00F3545F">
        <w:rPr>
          <w:bCs/>
        </w:rPr>
        <w:t xml:space="preserve"> need to use different technologies and systems.</w:t>
      </w:r>
      <w:r w:rsidR="00497094" w:rsidRPr="00F3545F">
        <w:rPr>
          <w:bCs/>
        </w:rPr>
        <w:t>”</w:t>
      </w:r>
      <w:commentRangeEnd w:id="9"/>
      <w:r w:rsidR="004E265D">
        <w:rPr>
          <w:rStyle w:val="Kommentarzeichen"/>
          <w:lang w:val="de-DE"/>
        </w:rPr>
        <w:commentReference w:id="9"/>
      </w:r>
    </w:p>
    <w:p w:rsidR="007346D5" w:rsidRPr="00F3545F" w:rsidRDefault="00F55D1E" w:rsidP="00B94732">
      <w:pPr>
        <w:pStyle w:val="berschrift3"/>
        <w:rPr>
          <w:lang w:val="en-US"/>
        </w:rPr>
      </w:pPr>
      <w:bookmarkStart w:id="11" w:name="_Toc471055207"/>
      <w:r w:rsidRPr="00F3545F">
        <w:rPr>
          <w:lang w:val="en-US"/>
        </w:rPr>
        <w:t>Approaches</w:t>
      </w:r>
      <w:bookmarkEnd w:id="11"/>
    </w:p>
    <w:p w:rsidR="005D5448" w:rsidRPr="00F3545F" w:rsidRDefault="00905052" w:rsidP="0056096D">
      <w:pPr>
        <w:rPr>
          <w:lang w:val="en-US"/>
        </w:rPr>
      </w:pPr>
      <w:r w:rsidRPr="00F3545F">
        <w:rPr>
          <w:lang w:val="en-US"/>
        </w:rPr>
        <w:t xml:space="preserve">This section is concerned with the ways in which Augmented Reality systems have been and can be constructed. It makes a </w:t>
      </w:r>
      <w:r w:rsidR="00FC007A" w:rsidRPr="00F3545F">
        <w:rPr>
          <w:lang w:val="en-US"/>
        </w:rPr>
        <w:t xml:space="preserve">distinction between technology and </w:t>
      </w:r>
      <w:r w:rsidRPr="00F3545F">
        <w:rPr>
          <w:lang w:val="en-US"/>
        </w:rPr>
        <w:t>techniques</w:t>
      </w:r>
      <w:r w:rsidR="002576DB" w:rsidRPr="00F3545F">
        <w:rPr>
          <w:lang w:val="en-US"/>
        </w:rPr>
        <w:t xml:space="preserve">, loosely based on the distinction </w:t>
      </w:r>
      <w:r w:rsidR="002576DB" w:rsidRPr="00F3545F">
        <w:rPr>
          <w:lang w:val="en-US"/>
        </w:rPr>
        <w:fldChar w:fldCharType="begin" w:fldLock="1"/>
      </w:r>
      <w:r w:rsidR="005E4D1F" w:rsidRPr="00F3545F">
        <w:rPr>
          <w:lang w:val="en-US"/>
        </w:rP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Grover, 2014)</w:t>
      </w:r>
      <w:r w:rsidR="002576DB" w:rsidRPr="00F3545F">
        <w:rPr>
          <w:lang w:val="en-US"/>
        </w:rPr>
        <w:fldChar w:fldCharType="end"/>
      </w:r>
      <w:r w:rsidR="002576DB" w:rsidRPr="00F3545F">
        <w:rPr>
          <w:lang w:val="en-US"/>
        </w:rPr>
        <w:t xml:space="preserve"> make between basic hardware requirements and “other technologies” with which Augmented Reality experiences may be improved</w:t>
      </w:r>
      <w:r w:rsidR="00FC007A" w:rsidRPr="00F3545F">
        <w:rPr>
          <w:lang w:val="en-US"/>
        </w:rPr>
        <w:t xml:space="preserve">. </w:t>
      </w:r>
      <w:r w:rsidRPr="00F3545F">
        <w:rPr>
          <w:lang w:val="en-US"/>
        </w:rPr>
        <w:t xml:space="preserve">Generally, section 2.1.2.1 </w:t>
      </w:r>
      <w:r w:rsidR="00751759" w:rsidRPr="00F3545F">
        <w:rPr>
          <w:lang w:val="en-US"/>
        </w:rPr>
        <w:t>demonstrates ways in which information is conveyed from the device to the user, while the techniques in section 2.1.2.2 serve to transfer information from the environment to the device</w:t>
      </w:r>
      <w:r w:rsidR="00FC007A" w:rsidRPr="00F3545F">
        <w:rPr>
          <w:lang w:val="en-US"/>
        </w:rPr>
        <w:t>.</w:t>
      </w:r>
    </w:p>
    <w:p w:rsidR="00905052" w:rsidRPr="00F3545F"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Pr="00F3545F">
        <w:rPr>
          <w:noProof/>
        </w:rPr>
        <w:t>(Azuma et al., 2001)</w:t>
      </w:r>
      <w:r w:rsidRPr="00F3545F">
        <w:fldChar w:fldCharType="end"/>
      </w:r>
      <w:r w:rsidRPr="00F3545F">
        <w:t xml:space="preserve"> groups both displays, which are discussed in 2.1.2.1, and tracking, which is a subject of 2.1.2.2, under the category of “enabling technologies”</w:t>
      </w:r>
      <w:r w:rsidR="000D68A4" w:rsidRPr="00F3545F">
        <w:t xml:space="preserve">, while </w:t>
      </w:r>
      <w:r w:rsidR="000D68A4" w:rsidRPr="00F3545F">
        <w:fldChar w:fldCharType="begin" w:fldLock="1"/>
      </w:r>
      <w:r w:rsidR="000D68A4" w:rsidRPr="00F3545F">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0D68A4" w:rsidRPr="00F3545F">
        <w:rPr>
          <w:noProof/>
        </w:rPr>
        <w:t>(Papagiannakis et al., 2008)</w:t>
      </w:r>
      <w:r w:rsidR="000D68A4" w:rsidRPr="00F3545F">
        <w:fldChar w:fldCharType="end"/>
      </w:r>
      <w:r w:rsidR="000D68A4" w:rsidRPr="00F3545F">
        <w:t xml:space="preserve"> makes a distinction between “technological characteristics” and “the applicability in different environments like indoor or outdoor”, both of which </w:t>
      </w:r>
      <w:r w:rsidR="00FC007A" w:rsidRPr="00F3545F">
        <w:t xml:space="preserve">would </w:t>
      </w:r>
      <w:r w:rsidR="000D68A4" w:rsidRPr="00F3545F">
        <w:t xml:space="preserve">fall under “Technology”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257711" w:rsidRPr="00F3545F" w:rsidRDefault="00F55D1E" w:rsidP="00257711">
      <w:pPr>
        <w:pStyle w:val="berschrift4"/>
        <w:rPr>
          <w:lang w:val="en-US"/>
        </w:rPr>
      </w:pPr>
      <w:bookmarkStart w:id="12" w:name="_Toc471055208"/>
      <w:commentRangeStart w:id="13"/>
      <w:r w:rsidRPr="00F3545F">
        <w:rPr>
          <w:lang w:val="en-US"/>
        </w:rPr>
        <w:t>Technology</w:t>
      </w:r>
      <w:bookmarkEnd w:id="12"/>
      <w:commentRangeEnd w:id="13"/>
      <w:r w:rsidR="00861302">
        <w:rPr>
          <w:rStyle w:val="Kommentarzeichen"/>
          <w:b w:val="0"/>
          <w:bCs w:val="0"/>
        </w:rPr>
        <w:commentReference w:id="13"/>
      </w:r>
    </w:p>
    <w:p w:rsidR="00B34B0D" w:rsidRPr="00F3545F" w:rsidRDefault="005248B8" w:rsidP="0056096D">
      <w:pPr>
        <w:rPr>
          <w:lang w:val="en-US"/>
        </w:rPr>
      </w:pPr>
      <w:r w:rsidRPr="00F3545F">
        <w:rPr>
          <w:lang w:val="en-US"/>
        </w:rPr>
        <w:fldChar w:fldCharType="begin" w:fldLock="1"/>
      </w:r>
      <w:r w:rsidRPr="00F3545F">
        <w:rPr>
          <w:lang w:val="en-US"/>
        </w:rP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"plainTextFormattedCitation" : "(Sutherland, 1968)", "previouslyFormattedCitation" : "(Sutherland, 1968)" }, "properties" : { "noteIndex" : 0 }, "schema" : "https://github.com/citation-style-language/schema/raw/master/csl-citation.json" }</w:instrText>
      </w:r>
      <w:r w:rsidRPr="00F3545F">
        <w:rPr>
          <w:lang w:val="en-US"/>
        </w:rPr>
        <w:fldChar w:fldCharType="separate"/>
      </w:r>
      <w:r w:rsidRPr="00F3545F">
        <w:rPr>
          <w:noProof/>
          <w:lang w:val="en-US"/>
        </w:rPr>
        <w:t>(Sutherland, 1968)</w:t>
      </w:r>
      <w:r w:rsidRPr="00F3545F">
        <w:rPr>
          <w:lang w:val="en-US"/>
        </w:rPr>
        <w:fldChar w:fldCharType="end"/>
      </w:r>
      <w:r w:rsidRPr="00F3545F">
        <w:rPr>
          <w:lang w:val="en-US"/>
        </w:rPr>
        <w:t xml:space="preserve"> is frequently considered to have created the first true Augmented Reality display</w:t>
      </w:r>
      <w:r w:rsidR="00A328D8" w:rsidRPr="00F3545F">
        <w:rPr>
          <w:lang w:val="en-US"/>
        </w:rPr>
        <w:fldChar w:fldCharType="begin" w:fldLock="1"/>
      </w:r>
      <w:r w:rsidR="00C0772D" w:rsidRPr="00F3545F">
        <w:rPr>
          <w:lang w:val="en-US"/>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(Calo et al., 2015; Feiner, MacIntyre, Höllerer, &amp; Webster, 1997)</w:t>
      </w:r>
      <w:r w:rsidR="00A328D8" w:rsidRPr="00F3545F">
        <w:rPr>
          <w:lang w:val="en-US"/>
        </w:rPr>
        <w:fldChar w:fldCharType="end"/>
      </w:r>
      <w:r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t xml:space="preserve">Firstly, there is the distinction between mobile and stationary (or desktop) AR. Though Sutherland’s display was restricted by the technology of the time, he stated that </w:t>
      </w:r>
      <w:r w:rsidR="005248B8" w:rsidRPr="00F3545F">
        <w:t>“</w:t>
      </w:r>
      <w:r w:rsidRPr="00F3545F">
        <w:t>[e]</w:t>
      </w:r>
      <w:r w:rsidR="005248B8" w:rsidRPr="00F3545F">
        <w:t>ventually we would like to allow the user to walk freely about the room”</w:t>
      </w:r>
      <w:r w:rsidRPr="00F3545F">
        <w:t xml:space="preserve">, leading </w:t>
      </w:r>
      <w:r w:rsidRPr="00F3545F">
        <w:fldChar w:fldCharType="begin" w:fldLock="1"/>
      </w:r>
      <w:r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Pr="00F3545F">
        <w:rPr>
          <w:noProof/>
        </w:rPr>
        <w:t>(FitzGerald et al., 2013)</w:t>
      </w:r>
      <w:r w:rsidRPr="00F3545F">
        <w:fldChar w:fldCharType="end"/>
      </w:r>
      <w:r w:rsidRPr="00F3545F">
        <w:t xml:space="preserve"> to state </w:t>
      </w:r>
      <w:r w:rsidR="00C03F30">
        <w:t>that “</w:t>
      </w:r>
      <w:r w:rsidR="00C03F30" w:rsidRPr="00F3545F">
        <w:t>developers</w:t>
      </w:r>
      <w:r w:rsidRPr="00F3545F">
        <w:t xml:space="preserve"> have always aimed to make AR portable.” </w:t>
      </w:r>
      <w:r w:rsidRPr="00F3545F">
        <w:fldChar w:fldCharType="begin" w:fldLock="1"/>
      </w:r>
      <w:r w:rsidR="00232539"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Pr="00F3545F">
        <w:t xml:space="preserve"> went so far as to include mobility in their list of features of AR (see section 2.1.1), explaining that “[i]n the long term, we expect that many augmented reality systems will be wearable </w:t>
      </w:r>
      <w:r w:rsidRPr="00F3545F">
        <w:lastRenderedPageBreak/>
        <w:t>(…). However, a system does not need to be wearable to technically be considered an AR system;”</w:t>
      </w:r>
      <w:r w:rsidR="00232539" w:rsidRPr="00F3545F">
        <w:t xml:space="preserve"> </w:t>
      </w:r>
    </w:p>
    <w:p w:rsidR="00232539" w:rsidRPr="00F3545F" w:rsidRDefault="00232539" w:rsidP="005248B8">
      <w:pPr>
        <w:pStyle w:val="StandardErstzeileneinzug"/>
      </w:pPr>
      <w:r w:rsidRPr="00F3545F">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A328D8" w:rsidRPr="00F3545F">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Touring Machine by </w:t>
      </w:r>
      <w:r w:rsidRPr="00F3545F">
        <w:fldChar w:fldCharType="begin" w:fldLock="1"/>
      </w:r>
      <w:r w:rsidR="002756D2" w:rsidRPr="00F3545F">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 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42A60">
      <w:pPr>
        <w:pStyle w:val="StandardErstzeileneinzug"/>
      </w:pPr>
      <w:r w:rsidRPr="00F3545F">
        <w:t>A topic which is closely related to this is type of display.</w:t>
      </w:r>
      <w:r w:rsidR="00214AC0" w:rsidRPr="00F3545F">
        <w:t xml:space="preserve"> The main distinction to make in this regard is between video see-through and optical see-through. </w:t>
      </w:r>
      <w:r w:rsidR="00C0772D" w:rsidRPr="00F3545F">
        <w:t xml:space="preserve">A discussion on the advantages and disadvantages of these can be found in </w:t>
      </w:r>
      <w:r w:rsidR="00C0772D" w:rsidRPr="00F3545F">
        <w:fldChar w:fldCharType="begin" w:fldLock="1"/>
      </w:r>
      <w:r w:rsidR="00C0772D" w:rsidRPr="00F3545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C0772D" w:rsidRPr="00F3545F">
        <w:rPr>
          <w:noProof/>
        </w:rPr>
        <w:t>(Azuma, 1997)</w:t>
      </w:r>
      <w:r w:rsidR="00C0772D" w:rsidRPr="00F3545F">
        <w:fldChar w:fldCharType="end"/>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 xml:space="preserve">A few systems have achieved this by simply using commercial projector technology, such as </w:t>
      </w:r>
      <w:r w:rsidR="006878C7" w:rsidRPr="00F3545F">
        <w:fldChar w:fldCharType="begin" w:fldLock="1"/>
      </w:r>
      <w:r w:rsidR="00042A60" w:rsidRPr="00F3545F">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38129E"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(Ishii et al., 1999)</w:t>
      </w:r>
      <w:r w:rsidR="001773C3" w:rsidRPr="00F3545F">
        <w:fldChar w:fldCharType="end"/>
      </w:r>
      <w:r w:rsidR="001773C3" w:rsidRPr="00F3545F">
        <w:t xml:space="preserve"> further note that their projector’s brightness was insufficient, requiring them to darken the room. </w:t>
      </w:r>
      <w:r w:rsidR="00C0772D" w:rsidRPr="00F3545F">
        <w:fldChar w:fldCharType="begin" w:fldLock="1"/>
      </w:r>
      <w:r w:rsidR="006878C7"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C0772D" w:rsidRPr="00F3545F">
        <w:rPr>
          <w:noProof/>
        </w:rPr>
        <w:t>(Azuma et al., 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xml:space="preserve">, while making the information visible only along the line of reflection; however this requires objects in the world to be coated with retroreflective material, further reducing its applicability in mobile AR. While </w:t>
      </w:r>
      <w:r w:rsidR="00042A60" w:rsidRPr="00F3545F">
        <w:fldChar w:fldCharType="begin" w:fldLock="1"/>
      </w:r>
      <w:r w:rsidR="00596EF0" w:rsidRPr="00F3545F">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42A60" w:rsidRPr="00F3545F">
        <w:rPr>
          <w:noProof/>
        </w:rPr>
        <w:t>(Kruijff, Swan II, &amp; Feiner, 2010)</w:t>
      </w:r>
      <w:r w:rsidR="00042A60" w:rsidRPr="00F3545F">
        <w:fldChar w:fldCharType="end"/>
      </w:r>
      <w:r w:rsidR="00042A60" w:rsidRPr="00F3545F">
        <w:t xml:space="preserve"> still bring up projector-camera systems, the majority of dedicated Augmented Reality systems developed today seem to utilize other kinds of display technology, as demonstrated by </w:t>
      </w:r>
      <w:r w:rsidR="006E437B" w:rsidRPr="00F3545F">
        <w:fldChar w:fldCharType="begin" w:fldLock="1"/>
      </w:r>
      <w:r w:rsidR="009329A7"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6E437B" w:rsidRPr="00F3545F">
        <w:rPr>
          <w:noProof/>
        </w:rPr>
        <w:t>(Calo et al., 2015)</w:t>
      </w:r>
      <w:r w:rsidR="006E437B" w:rsidRPr="00F3545F">
        <w:fldChar w:fldCharType="end"/>
      </w:r>
      <w:r w:rsidR="00042A60" w:rsidRPr="00F3545F">
        <w:t>’s list of</w:t>
      </w:r>
      <w:r w:rsidR="006E437B" w:rsidRPr="00F3545F">
        <w:t xml:space="preserve"> “Some specific examples of AR being marketed or developed today</w:t>
      </w:r>
      <w:r w:rsidR="00596EF0" w:rsidRPr="00F3545F">
        <w:t xml:space="preserve">”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t xml:space="preserve">While most devices listed by </w:t>
      </w:r>
      <w:r w:rsidRPr="00F3545F">
        <w:fldChar w:fldCharType="begin" w:fldLock="1"/>
      </w:r>
      <w:r w:rsidR="00730AC1"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009F09F6" w:rsidRPr="00F3545F">
        <w:t xml:space="preserve">, as well as </w:t>
      </w:r>
      <w:r w:rsidR="009F09F6" w:rsidRPr="00F3545F">
        <w:fldChar w:fldCharType="begin" w:fldLock="1"/>
      </w:r>
      <w:r w:rsidR="009F09F6"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(Sharma, Wild, Klemke, Helin, &amp; Azam, 2016)</w:t>
      </w:r>
      <w:r w:rsidR="009F09F6" w:rsidRPr="00F3545F">
        <w:fldChar w:fldCharType="end"/>
      </w:r>
      <w:r w:rsidR="009F09F6" w:rsidRPr="00F3545F">
        <w:t xml:space="preserve"> </w:t>
      </w:r>
      <w:r w:rsidR="0084689D" w:rsidRPr="00F3545F">
        <w:t xml:space="preserve">are head-worn displays (also referred to as head-mounted displays), other types of displays such as hand-held and wrist-worn ones have also been used </w:t>
      </w:r>
      <w:r w:rsidR="00515478" w:rsidRPr="00F3545F">
        <w:fldChar w:fldCharType="begin" w:fldLock="1"/>
      </w:r>
      <w:r w:rsidR="00F55D1E" w:rsidRPr="00F3545F">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515478" w:rsidRPr="00F3545F">
        <w:fldChar w:fldCharType="end"/>
      </w:r>
      <w:r w:rsidR="0084689D" w:rsidRPr="00F3545F">
        <w:t>, most notably smartphones (see section 2.1.3 for various examples).</w:t>
      </w:r>
    </w:p>
    <w:p w:rsidR="00257711" w:rsidRPr="00F3545F" w:rsidRDefault="00257711" w:rsidP="00257711">
      <w:pPr>
        <w:pStyle w:val="berschrift4"/>
        <w:rPr>
          <w:lang w:val="en-US"/>
        </w:rPr>
      </w:pPr>
      <w:bookmarkStart w:id="14" w:name="_Toc471055209"/>
      <w:commentRangeStart w:id="15"/>
      <w:r w:rsidRPr="00F3545F">
        <w:rPr>
          <w:lang w:val="en-US"/>
        </w:rPr>
        <w:lastRenderedPageBreak/>
        <w:t>Techniques</w:t>
      </w:r>
      <w:bookmarkEnd w:id="14"/>
      <w:commentRangeEnd w:id="15"/>
      <w:r w:rsidR="00861302">
        <w:rPr>
          <w:rStyle w:val="Kommentarzeichen"/>
          <w:b w:val="0"/>
          <w:bCs w:val="0"/>
        </w:rPr>
        <w:commentReference w:id="15"/>
      </w:r>
    </w:p>
    <w:p w:rsidR="00730AC1" w:rsidRPr="00F3545F" w:rsidRDefault="00730AC1" w:rsidP="0056096D">
      <w:pPr>
        <w:rPr>
          <w:lang w:val="en-US"/>
        </w:rPr>
      </w:pPr>
      <w:r w:rsidRPr="00F3545F">
        <w:rPr>
          <w:lang w:val="en-US"/>
        </w:rPr>
        <w:t>There are fundamentally two different approaches to Augmented Reality: Location-based and vision-based.</w:t>
      </w:r>
    </w:p>
    <w:p w:rsidR="00730AC1" w:rsidRPr="00F3545F" w:rsidRDefault="00730AC1" w:rsidP="00B94732">
      <w:pPr>
        <w:pStyle w:val="StandardErstzeileneinzug"/>
      </w:pPr>
      <w:r w:rsidRPr="00F3545F">
        <w:t>Location-b</w:t>
      </w:r>
      <w:r w:rsidR="000B5FF7" w:rsidRPr="00F3545F">
        <w:t xml:space="preserve">ased </w:t>
      </w:r>
      <w:r w:rsidR="00BA2B77" w:rsidRPr="00F3545F">
        <w:t>(</w:t>
      </w:r>
      <w:r w:rsidRPr="00F3545F">
        <w:t xml:space="preserve">also known as geolocated, </w:t>
      </w:r>
      <w:r w:rsidR="00BA2B77" w:rsidRPr="00F3545F">
        <w:t>marker-less</w:t>
      </w:r>
      <w:r w:rsidRPr="00F3545F">
        <w:t xml:space="preserve"> or </w:t>
      </w:r>
      <w:r w:rsidR="0045779C" w:rsidRPr="00F3545F">
        <w:t>gravimetric</w:t>
      </w:r>
      <w:r w:rsidR="008562D2" w:rsidRPr="00F3545F">
        <w:t xml:space="preserve"> </w:t>
      </w:r>
      <w:r w:rsidRPr="00F3545F">
        <w:fldChar w:fldCharType="begin" w:fldLock="1"/>
      </w:r>
      <w:r w:rsidR="00B55E5D"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00BA2B77" w:rsidRPr="00F3545F">
        <w:t>)</w:t>
      </w:r>
      <w:r w:rsidRPr="00F3545F">
        <w:t xml:space="preserve"> AR </w:t>
      </w:r>
      <w:r w:rsidR="00B55E5D" w:rsidRPr="00F3545F">
        <w:t xml:space="preserve">outputs information based on the user’s position. According to </w:t>
      </w:r>
      <w:r w:rsidR="00B55E5D" w:rsidRPr="00F3545F">
        <w:fldChar w:fldCharType="begin" w:fldLock="1"/>
      </w:r>
      <w:r w:rsidR="00B55E5D"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B55E5D" w:rsidRPr="00F3545F">
        <w:fldChar w:fldCharType="separate"/>
      </w:r>
      <w:r w:rsidR="00B55E5D" w:rsidRPr="00F3545F">
        <w:rPr>
          <w:noProof/>
        </w:rPr>
        <w:t>(Munnerley et al., 2012)</w:t>
      </w:r>
      <w:r w:rsidR="00B55E5D" w:rsidRPr="00F3545F">
        <w:fldChar w:fldCharType="end"/>
      </w:r>
      <w:r w:rsidR="00B55E5D" w:rsidRPr="00F3545F">
        <w:t xml:space="preserve"> Points of Interest (POI) are defined and associated with virtual assets – “When a user (…) explores a space the POIs are revealed and the content can be accessed.” This exploration can be based solely on location</w:t>
      </w:r>
      <w:r w:rsidR="00E928B5" w:rsidRPr="00F3545F">
        <w:t xml:space="preserve"> – usually provided through GPS – </w:t>
      </w:r>
      <w:r w:rsidR="00B55E5D" w:rsidRPr="00F3545F">
        <w:t xml:space="preserve">as in </w:t>
      </w:r>
      <w:r w:rsidR="00B55E5D" w:rsidRPr="00F3545F">
        <w:fldChar w:fldCharType="begin" w:fldLock="1"/>
      </w:r>
      <w:r w:rsidR="00DD6F14"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B55E5D" w:rsidRPr="00F3545F">
        <w:fldChar w:fldCharType="separate"/>
      </w:r>
      <w:r w:rsidR="00B55E5D" w:rsidRPr="00F3545F">
        <w:rPr>
          <w:noProof/>
        </w:rPr>
        <w:t>(Ternier, De Vries, et al., 2012)</w:t>
      </w:r>
      <w:r w:rsidR="00B55E5D" w:rsidRPr="00F3545F">
        <w:fldChar w:fldCharType="end"/>
      </w:r>
      <w:r w:rsidR="00B55E5D" w:rsidRPr="00F3545F">
        <w:t>, or take into account user orientation for increased precision</w:t>
      </w:r>
      <w:r w:rsidR="00DD6F14" w:rsidRPr="00F3545F">
        <w:t xml:space="preserve">, as in </w:t>
      </w:r>
      <w:r w:rsidR="00DD6F14" w:rsidRPr="00F3545F">
        <w:fldChar w:fldCharType="begin" w:fldLock="1"/>
      </w:r>
      <w:r w:rsidR="00486FC1"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00DD6F14" w:rsidRPr="00F3545F">
        <w:fldChar w:fldCharType="separate"/>
      </w:r>
      <w:r w:rsidR="00486FC1" w:rsidRPr="00F3545F">
        <w:rPr>
          <w:noProof/>
        </w:rPr>
        <w:t>(Hol, Schön, Gustafsson, &amp; Slycke, 2006)</w:t>
      </w:r>
      <w:r w:rsidR="00DD6F14" w:rsidRPr="00F3545F">
        <w:fldChar w:fldCharType="end"/>
      </w:r>
      <w:r w:rsidR="00DD6F14" w:rsidRPr="00F3545F">
        <w:t>.</w:t>
      </w:r>
    </w:p>
    <w:p w:rsidR="000D7D7F" w:rsidRPr="00F3545F" w:rsidRDefault="000B5FF7" w:rsidP="00AF7A52">
      <w:pPr>
        <w:pStyle w:val="StandardErstzeileneinzug"/>
      </w:pPr>
      <w:r w:rsidRPr="00F3545F">
        <w:t>Vision-Based</w:t>
      </w:r>
      <w:r w:rsidR="00BA2B77" w:rsidRPr="00F3545F">
        <w:t xml:space="preserve"> (</w:t>
      </w:r>
      <w:r w:rsidR="00486FC1" w:rsidRPr="00F3545F">
        <w:t xml:space="preserve">also known as artefact-based or </w:t>
      </w:r>
      <w:r w:rsidR="00BA2B77" w:rsidRPr="00F3545F">
        <w:t xml:space="preserve">marker-based) </w:t>
      </w:r>
      <w:r w:rsidR="008562D2" w:rsidRPr="00F3545F">
        <w:fldChar w:fldCharType="begin" w:fldLock="1"/>
      </w:r>
      <w:r w:rsidR="00E5074B"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008562D2" w:rsidRPr="00F3545F">
        <w:fldChar w:fldCharType="separate"/>
      </w:r>
      <w:r w:rsidR="00486FC1" w:rsidRPr="00F3545F">
        <w:rPr>
          <w:noProof/>
        </w:rPr>
        <w:t>(FitzGerald et al., 2013; Munnerley et al., 2012)</w:t>
      </w:r>
      <w:r w:rsidR="008562D2" w:rsidRPr="00F3545F">
        <w:fldChar w:fldCharType="end"/>
      </w:r>
      <w:r w:rsidR="00486FC1" w:rsidRPr="00F3545F">
        <w:t xml:space="preserve"> Augmented Reality functions </w:t>
      </w:r>
      <w:r w:rsidR="00E5074B" w:rsidRPr="00F3545F">
        <w:t xml:space="preserve">by using computer vision techniques to identify </w:t>
      </w:r>
      <w:r w:rsidR="00AF7A52" w:rsidRPr="00F3545F">
        <w:t xml:space="preserve">and track </w:t>
      </w:r>
      <w:r w:rsidR="00E5074B" w:rsidRPr="00F3545F">
        <w:t xml:space="preserve">patterns known as fiducials in the environment. </w:t>
      </w:r>
      <w:r w:rsidR="00E5074B" w:rsidRPr="00F3545F">
        <w:fldChar w:fldCharType="begin" w:fldLock="1"/>
      </w:r>
      <w:r w:rsidR="00AF7A52" w:rsidRPr="00F3545F">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E5074B" w:rsidRPr="00F3545F">
        <w:fldChar w:fldCharType="separate"/>
      </w:r>
      <w:r w:rsidR="00E5074B" w:rsidRPr="00F3545F">
        <w:rPr>
          <w:noProof/>
        </w:rPr>
        <w:t>(You &amp; Neumann, 2001)</w:t>
      </w:r>
      <w:r w:rsidR="00E5074B" w:rsidRPr="00F3545F">
        <w:fldChar w:fldCharType="end"/>
      </w:r>
      <w:r w:rsidR="00E5074B" w:rsidRPr="00F3545F">
        <w:t xml:space="preserve"> </w:t>
      </w:r>
      <w:r w:rsidR="00AF7A52" w:rsidRPr="00F3545F">
        <w:t xml:space="preserve">name as examples for fiducials corner features, square shape markers, circular markers and multi-ring color markers, while </w:t>
      </w:r>
      <w:r w:rsidR="00AF7A52" w:rsidRPr="00F3545F">
        <w:fldChar w:fldCharType="begin" w:fldLock="1"/>
      </w:r>
      <w:r w:rsidR="00E928B5"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AF7A52" w:rsidRPr="00F3545F">
        <w:fldChar w:fldCharType="separate"/>
      </w:r>
      <w:r w:rsidR="00AF7A52" w:rsidRPr="00F3545F">
        <w:rPr>
          <w:noProof/>
        </w:rPr>
        <w:t>(Munnerley et al., 2012)</w:t>
      </w:r>
      <w:r w:rsidR="00AF7A52" w:rsidRPr="00F3545F">
        <w:fldChar w:fldCharType="end"/>
      </w:r>
      <w:r w:rsidR="00AF7A52" w:rsidRPr="00F3545F">
        <w:t xml:space="preserve"> refers to barcodes and QR codes and goes on to state that “recent developments in image recognition and mobile technology allow for any image to be used as a marker as long as it is pre-defined in the AR code.” </w:t>
      </w:r>
      <w:r w:rsidR="000D7D7F" w:rsidRPr="00F3545F">
        <w:fldChar w:fldCharType="begin" w:fldLock="1"/>
      </w:r>
      <w:r w:rsidR="00515478" w:rsidRPr="00F3545F">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0D7D7F" w:rsidRPr="00F3545F">
        <w:fldChar w:fldCharType="separate"/>
      </w:r>
      <w:r w:rsidR="000D7D7F" w:rsidRPr="00F3545F">
        <w:rPr>
          <w:noProof/>
        </w:rPr>
        <w:t>(Papagiannakis et al., 2008)</w:t>
      </w:r>
      <w:r w:rsidR="000D7D7F" w:rsidRPr="00F3545F">
        <w:fldChar w:fldCharType="end"/>
      </w:r>
      <w:r w:rsidR="00AF7A52" w:rsidRPr="00F3545F">
        <w:t xml:space="preserve"> differentiates these passive markers and active fiducials like light-emitting diodes. </w:t>
      </w:r>
    </w:p>
    <w:p w:rsidR="00AF7A52" w:rsidRPr="00F3545F" w:rsidRDefault="00AF7A52" w:rsidP="00AF7A52">
      <w:pPr>
        <w:pStyle w:val="StandardErstzeileneinzug"/>
      </w:pPr>
      <w:r w:rsidRPr="00F3545F">
        <w:t xml:space="preserve">Both of these approaches have their advantages and disadvantages: Fiducials can only be used if the system has been trained to recognize them and conditions like </w:t>
      </w:r>
      <w:r w:rsidR="00E928B5" w:rsidRPr="00F3545F">
        <w:t>inadequate lighting</w:t>
      </w:r>
      <w:r w:rsidRPr="00F3545F">
        <w:t xml:space="preserve"> do not interfere with them (though </w:t>
      </w:r>
      <w:r w:rsidR="00E928B5" w:rsidRPr="00F3545F">
        <w:fldChar w:fldCharType="begin" w:fldLock="1"/>
      </w:r>
      <w:r w:rsidR="000A4275" w:rsidRPr="00F3545F">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E928B5" w:rsidRPr="00F3545F">
        <w:fldChar w:fldCharType="separate"/>
      </w:r>
      <w:r w:rsidR="00E928B5" w:rsidRPr="00F3545F">
        <w:rPr>
          <w:noProof/>
        </w:rPr>
        <w:t>(Papagiannakis et al., 2008)</w:t>
      </w:r>
      <w:r w:rsidR="00E928B5" w:rsidRPr="00F3545F">
        <w:fldChar w:fldCharType="end"/>
      </w:r>
      <w:r w:rsidR="00E928B5" w:rsidRPr="00F3545F">
        <w:t xml:space="preserve"> mentions that using infra-red lights can vastly improve tracking quality</w:t>
      </w:r>
      <w:r w:rsidRPr="00F3545F">
        <w:t>)</w:t>
      </w:r>
      <w:r w:rsidR="00E928B5" w:rsidRPr="00F3545F">
        <w:t xml:space="preserve"> and</w:t>
      </w:r>
      <w:r w:rsidRPr="00F3545F">
        <w:t xml:space="preserve"> thus </w:t>
      </w:r>
      <w:r w:rsidR="00E928B5" w:rsidRPr="00F3545F">
        <w:t xml:space="preserve">vision-based approaches </w:t>
      </w:r>
      <w:r w:rsidRPr="00F3545F">
        <w:t>are best suited to prepared environments</w:t>
      </w:r>
      <w:r w:rsidR="00E928B5" w:rsidRPr="00F3545F">
        <w:t xml:space="preserve">. Meanwhile location-based systems can suffer from inaccuracy or loss of tracking (for example GPS does not work indoors) </w:t>
      </w:r>
      <w:r w:rsidR="000A4275" w:rsidRPr="00F3545F">
        <w:t>–</w:t>
      </w:r>
      <w:r w:rsidR="00E928B5" w:rsidRPr="00F3545F">
        <w:t xml:space="preserve"> marker</w:t>
      </w:r>
      <w:r w:rsidR="000A4275" w:rsidRPr="00F3545F">
        <w:t xml:space="preserve">-based tracking can be a “much more stable and a simple yet often times effective solution.” </w:t>
      </w:r>
      <w:r w:rsidR="000A4275"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0A4275" w:rsidRPr="00F3545F">
        <w:fldChar w:fldCharType="separate"/>
      </w:r>
      <w:r w:rsidR="000A4275" w:rsidRPr="00F3545F">
        <w:rPr>
          <w:noProof/>
        </w:rPr>
        <w:t>(Wetzel et al., 2008)</w:t>
      </w:r>
      <w:r w:rsidR="000A4275" w:rsidRPr="00F3545F">
        <w:fldChar w:fldCharType="end"/>
      </w:r>
    </w:p>
    <w:p w:rsidR="000A4275" w:rsidRPr="00F3545F" w:rsidRDefault="000A4275" w:rsidP="000A4275">
      <w:pPr>
        <w:pStyle w:val="StandardErstzeileneinzug"/>
        <w:tabs>
          <w:tab w:val="left" w:pos="3735"/>
        </w:tabs>
      </w:pPr>
      <w:r w:rsidRPr="00F3545F">
        <w:t xml:space="preserve">The solution may lie in the use of hybrid systems as described by </w:t>
      </w:r>
      <w:r w:rsidRPr="00F3545F">
        <w:fldChar w:fldCharType="begin" w:fldLock="1"/>
      </w:r>
      <w:r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Pr="00F3545F">
        <w:fldChar w:fldCharType="separate"/>
      </w:r>
      <w:r w:rsidRPr="00F3545F">
        <w:rPr>
          <w:noProof/>
        </w:rPr>
        <w:t>(Schall et al., 2009)</w:t>
      </w:r>
      <w:r w:rsidRPr="00F3545F">
        <w:fldChar w:fldCharType="end"/>
      </w:r>
      <w:r w:rsidRPr="00F3545F">
        <w:t xml:space="preserve"> or image understanding, which </w:t>
      </w:r>
      <w:r w:rsidRPr="00F3545F">
        <w:fldChar w:fldCharType="begin" w:fldLock="1"/>
      </w:r>
      <w:r w:rsidRPr="00F3545F">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"plainTextFormattedCitation" : "(Furmanski, Azuma, &amp; Daily, 2002)", "previouslyFormattedCitation" : "(Furmanski, Azuma, &amp; Daily, 2002)" }, "properties" : { "noteIndex" : 0 }, "schema" : "https://github.com/citation-style-language/schema/raw/master/csl-citation.json" }</w:instrText>
      </w:r>
      <w:r w:rsidRPr="00F3545F">
        <w:fldChar w:fldCharType="separate"/>
      </w:r>
      <w:r w:rsidRPr="00F3545F">
        <w:rPr>
          <w:noProof/>
        </w:rPr>
        <w:t>(Furmanski, Azuma, &amp; Daily, 2002)</w:t>
      </w:r>
      <w:r w:rsidRPr="00F3545F">
        <w:fldChar w:fldCharType="end"/>
      </w:r>
      <w:r w:rsidRPr="00F3545F">
        <w:t xml:space="preserve"> explain “attempts to recognize structures and features with the aim of automatically describing the contents of an image.”</w:t>
      </w:r>
    </w:p>
    <w:p w:rsidR="00C4539F" w:rsidRPr="00F3545F" w:rsidRDefault="00C4539F" w:rsidP="00C4539F">
      <w:pPr>
        <w:pStyle w:val="berschrift3"/>
        <w:rPr>
          <w:lang w:val="en-US"/>
        </w:rPr>
      </w:pPr>
      <w:bookmarkStart w:id="16" w:name="_Toc471055210"/>
      <w:r w:rsidRPr="00F3545F">
        <w:rPr>
          <w:lang w:val="en-US"/>
        </w:rPr>
        <w:lastRenderedPageBreak/>
        <w:t>Applications</w:t>
      </w:r>
      <w:bookmarkEnd w:id="16"/>
    </w:p>
    <w:p w:rsidR="00A82E0B" w:rsidRPr="00F3545F" w:rsidRDefault="00BF1A1D" w:rsidP="0056096D">
      <w:pPr>
        <w:rPr>
          <w:lang w:val="en-US"/>
        </w:rPr>
      </w:pPr>
      <w:r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3545F">
        <w:rPr>
          <w:lang w:val="en-US"/>
        </w:rPr>
        <w:t xml:space="preserve">or give more examples of each </w:t>
      </w:r>
      <w:r w:rsidRPr="00F3545F">
        <w:rPr>
          <w:lang w:val="en-US"/>
        </w:rPr>
        <w:t>would however fall outside the scope of this paper.</w:t>
      </w:r>
    </w:p>
    <w:p w:rsidR="00C4539F" w:rsidRPr="00F3545F" w:rsidRDefault="00181980" w:rsidP="00C4539F">
      <w:pPr>
        <w:pStyle w:val="berschrift4"/>
        <w:rPr>
          <w:lang w:val="en-US"/>
        </w:rPr>
      </w:pPr>
      <w:bookmarkStart w:id="17" w:name="_Toc471055211"/>
      <w:r w:rsidRPr="00F3545F">
        <w:rPr>
          <w:lang w:val="en-US"/>
        </w:rPr>
        <w:t>Commercial</w:t>
      </w:r>
      <w:bookmarkEnd w:id="17"/>
    </w:p>
    <w:p w:rsidR="00CA1817" w:rsidRPr="00F3545F" w:rsidRDefault="00CA1817" w:rsidP="0056096D">
      <w:pPr>
        <w:rPr>
          <w:lang w:val="en-US"/>
        </w:rPr>
      </w:pPr>
      <w:r w:rsidRPr="00F3545F">
        <w:rPr>
          <w:lang w:val="en-US"/>
        </w:rPr>
        <w:t xml:space="preserve">In </w:t>
      </w:r>
      <w:r w:rsidRPr="00F3545F">
        <w:rPr>
          <w:lang w:val="en-US"/>
        </w:rPr>
        <w:fldChar w:fldCharType="begin" w:fldLock="1"/>
      </w:r>
      <w:r w:rsidRPr="00F3545F">
        <w:rPr>
          <w:lang w:val="en-US"/>
        </w:rP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Pr="00F3545F">
        <w:rPr>
          <w:lang w:val="en-US"/>
        </w:rPr>
        <w:fldChar w:fldCharType="separate"/>
      </w:r>
      <w:r w:rsidRPr="00F3545F">
        <w:rPr>
          <w:noProof/>
          <w:lang w:val="en-US"/>
        </w:rPr>
        <w:t>(Azuma, 1997; Azuma et al., 2001)</w:t>
      </w:r>
      <w:r w:rsidRPr="00F3545F">
        <w:rPr>
          <w:lang w:val="en-US"/>
        </w:rPr>
        <w:fldChar w:fldCharType="end"/>
      </w:r>
      <w:r w:rsidRPr="00F3545F">
        <w:rPr>
          <w:lang w:val="en-US"/>
        </w:rPr>
        <w:t xml:space="preserve"> </w:t>
      </w:r>
      <w:r w:rsidR="00787D70" w:rsidRPr="00F3545F">
        <w:rPr>
          <w:lang w:val="en-US"/>
        </w:rPr>
        <w:t xml:space="preserve">a large number of examples have already been gathered. The </w:t>
      </w:r>
      <w:r w:rsidR="00C03F30" w:rsidRPr="00F3545F">
        <w:rPr>
          <w:lang w:val="en-US"/>
        </w:rPr>
        <w:t>section is</w:t>
      </w:r>
      <w:r w:rsidR="00787D70" w:rsidRPr="00F3545F">
        <w:rPr>
          <w:lang w:val="en-US"/>
        </w:rPr>
        <w:t xml:space="preserve"> therefore focused on more recent commercial uses of AR. </w:t>
      </w:r>
    </w:p>
    <w:p w:rsidR="00787D70" w:rsidRPr="00F3545F" w:rsidRDefault="00787D70" w:rsidP="00787D70">
      <w:pPr>
        <w:pStyle w:val="StandardErstzeileneinzug"/>
      </w:pPr>
      <w:r w:rsidRPr="00F3545F">
        <w:t xml:space="preserve">Without going into detail, </w:t>
      </w:r>
      <w:r w:rsidRPr="00F3545F">
        <w:fldChar w:fldCharType="begin" w:fldLock="1"/>
      </w:r>
      <w:r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Pr="00F3545F">
        <w:t xml:space="preserve"> lists as domains in which AR has been applied “hands-free instruction and training, language translation, obstacle avoidance, advertising, gaming, museum tours, and much more.” </w:t>
      </w:r>
      <w:r w:rsidRPr="00F3545F">
        <w:fldChar w:fldCharType="begin" w:fldLock="1"/>
      </w:r>
      <w:r w:rsidRPr="00F3545F">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Pr="00F3545F">
        <w:rPr>
          <w:noProof/>
        </w:rPr>
        <w:t>(Henderson &amp; Feiner, 2009)</w:t>
      </w:r>
      <w:r w:rsidRPr="00F3545F">
        <w:fldChar w:fldCharType="end"/>
      </w:r>
      <w:r w:rsidRPr="00F3545F">
        <w:t xml:space="preserve"> additionally refer to maintenance and repair as “an interesting and opportunity-filled problem domain for the application of augmented reality”, </w:t>
      </w:r>
      <w:r w:rsidR="00042837" w:rsidRPr="00F3545F">
        <w:t>citing</w:t>
      </w:r>
      <w:r w:rsidRPr="00F3545F">
        <w:t xml:space="preserve"> not only an abundance of previous work but also bringing up the existence of a number of consortiums dedicated to </w:t>
      </w:r>
      <w:r w:rsidR="0091288D" w:rsidRPr="00F3545F">
        <w:t xml:space="preserve">this field of research. The paper by </w:t>
      </w:r>
      <w:r w:rsidR="0091288D" w:rsidRPr="00F3545F">
        <w:fldChar w:fldCharType="begin" w:fldLock="1"/>
      </w:r>
      <w:r w:rsidR="00102F43" w:rsidRPr="00F3545F">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91288D" w:rsidRPr="00F3545F">
        <w:rPr>
          <w:noProof/>
        </w:rPr>
        <w:t>(Henderson &amp; Feiner, 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fldChar w:fldCharType="begin" w:fldLock="1"/>
      </w:r>
      <w:r w:rsidRPr="00F3545F">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Pr="00F3545F">
        <w:rPr>
          <w:noProof/>
        </w:rPr>
        <w:t>(Nilsson, Johansson, &amp; Jönsson, 2009)</w:t>
      </w:r>
      <w:r w:rsidRPr="00F3545F">
        <w:fldChar w:fldCharType="end"/>
      </w:r>
      <w:r w:rsidR="00042837" w:rsidRPr="00F3545F">
        <w:t xml:space="preserve"> conducted a study in which AR was used to support collaboration between rescue services, police and military. Presented with forest fire scenarios, the users were 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Pr="00F3545F">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A1C61"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lastRenderedPageBreak/>
        <w:t xml:space="preserve">Although it had at this point not yet been applied, </w:t>
      </w:r>
      <w:r w:rsidR="00295BC0" w:rsidRPr="00F3545F">
        <w:fldChar w:fldCharType="begin" w:fldLock="1"/>
      </w:r>
      <w:r w:rsidR="008D4AFA" w:rsidRPr="00F3545F">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295BC0" w:rsidRPr="00F3545F">
        <w:rPr>
          <w:noProof/>
        </w:rPr>
        <w:t>(Olshannikova et al., 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“might solve many issues from narrow visual angle, navigation, scaling, etc. For example, offering a way to have a complete 360-degrees view with a helmet can solve an angle problem.”</w:t>
      </w:r>
    </w:p>
    <w:p w:rsidR="00C4539F" w:rsidRPr="00F3545F" w:rsidRDefault="00C4539F" w:rsidP="00C4539F">
      <w:pPr>
        <w:pStyle w:val="berschrift4"/>
        <w:rPr>
          <w:lang w:val="en-US"/>
        </w:rPr>
      </w:pPr>
      <w:bookmarkStart w:id="18" w:name="_Toc471055212"/>
      <w:r w:rsidRPr="00F3545F">
        <w:rPr>
          <w:lang w:val="en-US"/>
        </w:rPr>
        <w:t xml:space="preserve">Education and expertise </w:t>
      </w:r>
      <w:commentRangeStart w:id="19"/>
      <w:r w:rsidRPr="00F3545F">
        <w:rPr>
          <w:lang w:val="en-US"/>
        </w:rPr>
        <w:t>transfer</w:t>
      </w:r>
      <w:commentRangeEnd w:id="19"/>
      <w:r w:rsidR="00042647" w:rsidRPr="00F3545F">
        <w:rPr>
          <w:rStyle w:val="Kommentarzeichen"/>
          <w:b w:val="0"/>
          <w:bCs w:val="0"/>
          <w:lang w:val="en-US"/>
        </w:rPr>
        <w:commentReference w:id="19"/>
      </w:r>
      <w:bookmarkEnd w:id="18"/>
    </w:p>
    <w:p w:rsidR="005A598C" w:rsidRPr="00F3545F" w:rsidRDefault="007D6338" w:rsidP="0056096D">
      <w:pPr>
        <w:rPr>
          <w:lang w:val="en-US"/>
        </w:rPr>
      </w:pPr>
      <w:r w:rsidRPr="00F3545F">
        <w:rPr>
          <w:lang w:val="en-US"/>
        </w:rPr>
        <w:t xml:space="preserve">As </w:t>
      </w:r>
      <w:r w:rsidR="00DF73B2" w:rsidRPr="00F3545F">
        <w:rPr>
          <w:lang w:val="en-US"/>
        </w:rPr>
        <w:fldChar w:fldCharType="begin" w:fldLock="1"/>
      </w:r>
      <w:r w:rsidR="00DF73B2" w:rsidRPr="00F3545F">
        <w:rPr>
          <w:lang w:val="en-US"/>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DF73B2" w:rsidRPr="00F3545F">
        <w:rPr>
          <w:noProof/>
          <w:lang w:val="en-US"/>
        </w:rPr>
        <w:t>(Radu, 2014)</w:t>
      </w:r>
      <w:r w:rsidR="00DF73B2" w:rsidRPr="00F3545F">
        <w:rPr>
          <w:lang w:val="en-US"/>
        </w:rPr>
        <w:fldChar w:fldCharType="end"/>
      </w:r>
      <w:r w:rsidRPr="00F3545F">
        <w:rPr>
          <w:lang w:val="en-US"/>
        </w:rPr>
        <w:t xml:space="preserve"> states, throughout its history</w:t>
      </w:r>
      <w:r w:rsidR="00DF73B2" w:rsidRPr="00F3545F">
        <w:rPr>
          <w:lang w:val="en-US"/>
        </w:rPr>
        <w:t xml:space="preserve"> </w:t>
      </w:r>
      <w:r w:rsidRPr="00F3545F">
        <w:rPr>
          <w:lang w:val="en-US"/>
        </w:rPr>
        <w:t xml:space="preserve">“[a] </w:t>
      </w:r>
      <w:r w:rsidR="00DF73B2" w:rsidRPr="00F3545F">
        <w:rPr>
          <w:lang w:val="en-US"/>
        </w:rPr>
        <w:t>relatively high amount of research studies have investigated the potential impact of augmented real</w:t>
      </w:r>
      <w:r w:rsidRPr="00F3545F">
        <w:rPr>
          <w:lang w:val="en-US"/>
        </w:rPr>
        <w:t>ity to benefit student learning</w:t>
      </w:r>
      <w:r w:rsidR="00DF73B2" w:rsidRPr="00F3545F">
        <w:rPr>
          <w:lang w:val="en-US"/>
        </w:rPr>
        <w:t>”</w:t>
      </w:r>
      <w:r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C10FB8" w:rsidRPr="00F3545F">
        <w:rPr>
          <w:lang w:val="en-US"/>
        </w:rP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102F43" w:rsidRPr="00F3545F">
        <w:rPr>
          <w:noProof/>
          <w:lang w:val="en-US"/>
        </w:rPr>
        <w:t>(Dunleavy, Dede, &amp; Mitchell, 2009)</w:t>
      </w:r>
      <w:r w:rsidR="00102F43" w:rsidRPr="00F3545F">
        <w:rPr>
          <w:lang w:val="en-US"/>
        </w:rPr>
        <w:fldChar w:fldCharType="end"/>
      </w:r>
      <w:r w:rsidR="00102F43" w:rsidRPr="00F3545F">
        <w:rPr>
          <w:lang w:val="en-US"/>
        </w:rPr>
        <w:t xml:space="preserve"> named Augmented Reality as one of three kinds of technological interfaces “now shaping how people learn”, along with “[t]he familiar ‘world- to- the- desktop’ interface” and multi-user virtual environments. </w:t>
      </w:r>
      <w:r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Pr="00F3545F">
        <w:rPr>
          <w:lang w:val="en-US"/>
        </w:rPr>
        <w:t>estimated a time of 2-3 years until mainstream adoption of Augmented Reality as a tool for “</w:t>
      </w:r>
      <w:r w:rsidR="00EF40A7" w:rsidRPr="00F3545F">
        <w:rPr>
          <w:lang w:val="en-US"/>
        </w:rPr>
        <w:t>teaching, learning, or creative inquiry.</w:t>
      </w:r>
      <w:r w:rsidRPr="00F3545F">
        <w:rPr>
          <w:lang w:val="en-US"/>
        </w:rPr>
        <w:t xml:space="preserve">” 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Pr="00F3545F">
        <w:rPr>
          <w:lang w:val="en-US"/>
        </w:rPr>
        <w:t xml:space="preserve">, showing that despite the academic interest, Augmented Reality has not managed to </w:t>
      </w:r>
      <w:r w:rsidR="0099242D" w:rsidRPr="00F3545F">
        <w:rPr>
          <w:lang w:val="en-US"/>
        </w:rPr>
        <w:t xml:space="preserve">completely </w:t>
      </w:r>
      <w:r w:rsidRPr="00F3545F">
        <w:rPr>
          <w:lang w:val="en-US"/>
        </w:rPr>
        <w:t xml:space="preserve">ground itself in education, though the report does </w:t>
      </w:r>
      <w:r w:rsidR="00CA35F5" w:rsidRPr="00F3545F">
        <w:rPr>
          <w:lang w:val="en-US"/>
        </w:rPr>
        <w:t>express optimism that increasing ease of use will drive this development forward.</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For </w:t>
      </w:r>
      <w:r w:rsidR="005B7526" w:rsidRPr="00F3545F">
        <w:t xml:space="preserve">recent </w:t>
      </w:r>
      <w:r w:rsidRPr="00F3545F">
        <w:t xml:space="preserve">extensive summaries of this topic, see for example </w:t>
      </w:r>
      <w:r w:rsidRPr="00F3545F">
        <w:fldChar w:fldCharType="begin" w:fldLock="1"/>
      </w:r>
      <w:r w:rsidR="005E4D1F" w:rsidRPr="00F3545F">
        <w:instrText>ADDIN CSL_CITATION { "citationItems" : [ { "id" : "ITEM-1", "itemData" : { "DOI" : "10.1007/s00779-012-0624-0", "abstract" : "This paper describes and compares two audio guides used to inform the general public about local historical events, specifically the 1831 Reform Riot as it happened in and around Nottingham in the UK. One audio guide consisted of a guided walk, organised and produced by a local community history group, where members of the group performed spoken narratives at specific points of interest around Nottingham city centre, delivered to a large group of participants. The other guide was a trail of geolocated audio files, created by the same community history group and delivered via location-aware smartphones to a smaller group of participants. This second guide provided similar historical information at the same points of interest as the guided walk, authored using a third party software app that employed a mapping facility to trigger audio events at specified locations. Our central research question was to examine how these experiences differed, or were similar; whether they provided an effective means of learning by the general public about local historical events; and how these kinds of techniques can be used in the future or by other community groups.",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567F9E"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567F9E" w:rsidRPr="00F3545F">
        <w:rPr>
          <w:noProof/>
        </w:rPr>
        <w:t>(Radu, 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D05ABD"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D05ABD" w:rsidRPr="00F3545F">
        <w:rPr>
          <w:noProof/>
        </w:rPr>
        <w:t>(FitzGerald et al., 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and using Augmented Reality technology to these ends is a logical next step.</w:t>
      </w:r>
      <w:r w:rsidR="005B7526" w:rsidRPr="00F3545F">
        <w:t xml:space="preserve"> </w:t>
      </w:r>
      <w:r w:rsidR="000D2B62" w:rsidRPr="00F3545F">
        <w:t xml:space="preserve">(Radu, 2014) 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r w:rsidRPr="00F3545F">
        <w:t>Content is represented in novel ways</w:t>
      </w:r>
    </w:p>
    <w:p w:rsidR="005B7526" w:rsidRPr="00F3545F" w:rsidRDefault="005B7526" w:rsidP="00415BA3">
      <w:pPr>
        <w:pStyle w:val="StandardErstzeileneinzug"/>
        <w:numPr>
          <w:ilvl w:val="0"/>
          <w:numId w:val="30"/>
        </w:numPr>
      </w:pPr>
      <w:r w:rsidRPr="00F3545F">
        <w:lastRenderedPageBreak/>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t>Attention is directed to relevant content</w:t>
      </w:r>
    </w:p>
    <w:p w:rsidR="005B7526" w:rsidRPr="00F3545F" w:rsidRDefault="005B7526" w:rsidP="00415BA3">
      <w:pPr>
        <w:pStyle w:val="StandardErstzeileneinzug"/>
        <w:numPr>
          <w:ilvl w:val="0"/>
          <w:numId w:val="30"/>
        </w:numPr>
      </w:pPr>
      <w:r w:rsidRPr="00F3545F">
        <w:t>The learner is interacting with a 3D simulation: (“Digital simulations in general are effective tools because they allow students to experience phenomena that are impossible or infeasible to experience otherwise (...), they are dynamic and interactive allowing student control over the educational content (...), and they scaffold and assess user learning (...).”)</w:t>
      </w:r>
    </w:p>
    <w:p w:rsidR="005B7526" w:rsidRPr="00F3545F" w:rsidRDefault="005B7526" w:rsidP="00415BA3">
      <w:pPr>
        <w:pStyle w:val="StandardErstzeileneinzug"/>
        <w:numPr>
          <w:ilvl w:val="0"/>
          <w:numId w:val="30"/>
        </w:numPr>
      </w:pPr>
      <w:r w:rsidRPr="00F3545F">
        <w:t>Interaction and collaboration are natural</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Pr="00F3545F">
        <w:rPr>
          <w:noProof/>
        </w:rPr>
        <w:t>(Dunleavy et al., 2009)</w:t>
      </w:r>
      <w:r w:rsidRPr="00F3545F">
        <w:fldChar w:fldCharType="end"/>
      </w:r>
      <w:r w:rsidRPr="00F3545F">
        <w:t xml:space="preserve">’s enumeration of unique affordances of AR:”[T]he greater fidelity of real world environments, the ability of team members to talk face-to-face with its bandwidth on multiple dimensions, and the capacity to promote kinesthetic learning through physical movement through richly sensory spatial contexts.” </w:t>
      </w:r>
      <w:r w:rsidR="006C3FBB" w:rsidRPr="00F3545F">
        <w:t xml:space="preserve">Furthermore, </w:t>
      </w:r>
      <w:r w:rsidR="006C3FBB" w:rsidRPr="00F3545F">
        <w:fldChar w:fldCharType="begin" w:fldLock="1"/>
      </w:r>
      <w:r w:rsidR="002576DB" w:rsidRPr="00F3545F">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van Ulzen, &amp; Specht, 2012)</w:t>
      </w:r>
      <w:r w:rsidR="006C3FBB" w:rsidRPr="00F3545F">
        <w:fldChar w:fldCharType="end"/>
      </w:r>
      <w:r w:rsidR="006C3FBB" w:rsidRPr="00F3545F">
        <w:t xml:space="preserve"> cite the concept of immersive learning </w:t>
      </w:r>
      <w:r w:rsidR="006C3FBB" w:rsidRPr="00F3545F">
        <w:fldChar w:fldCharType="begin" w:fldLock="1"/>
      </w:r>
      <w:r w:rsidR="006C3FBB" w:rsidRPr="00F3545F">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 xml:space="preserve">as an important background in the development of their mixed reality framework. </w:t>
      </w:r>
      <w:r w:rsidR="00823B73" w:rsidRPr="00F3545F">
        <w:t xml:space="preserve">Although </w:t>
      </w:r>
      <w:r w:rsidR="00823B73" w:rsidRPr="00F3545F">
        <w:fldChar w:fldCharType="begin" w:fldLock="1"/>
      </w:r>
      <w:r w:rsidR="002576DB" w:rsidRPr="00F3545F">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823B73" w:rsidRPr="00F3545F">
        <w:rPr>
          <w:noProof/>
        </w:rPr>
        <w:t>(Bower et al., 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analysis, evaluation and creation.”), they acknowledge its potential and recommend students be </w:t>
      </w:r>
      <w:r w:rsidR="001A7CC9" w:rsidRPr="00F3545F">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3A5678"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3A5678" w:rsidRPr="00F3545F">
        <w:rPr>
          <w:noProof/>
        </w:rPr>
        <w:t>(Schmitz, Specht, &amp; Klemke, 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3A5678"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3A5678" w:rsidRPr="00F3545F">
        <w:rPr>
          <w:noProof/>
        </w:rPr>
        <w:t>(Dunleavy, 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p>
    <w:p w:rsidR="00C4539F" w:rsidRPr="00F3545F" w:rsidRDefault="00C4539F" w:rsidP="00C4539F">
      <w:pPr>
        <w:pStyle w:val="berschrift4"/>
        <w:rPr>
          <w:lang w:val="en-US"/>
        </w:rPr>
      </w:pPr>
      <w:bookmarkStart w:id="20" w:name="_Toc471055213"/>
      <w:r w:rsidRPr="00F3545F">
        <w:rPr>
          <w:lang w:val="en-US"/>
        </w:rPr>
        <w:t>Augmented reality games</w:t>
      </w:r>
      <w:bookmarkEnd w:id="20"/>
    </w:p>
    <w:p w:rsidR="00E66882" w:rsidRPr="00F3545F" w:rsidRDefault="008F2D0E" w:rsidP="0056096D">
      <w:pPr>
        <w:rPr>
          <w:lang w:val="en-US"/>
        </w:rPr>
      </w:pPr>
      <w:r w:rsidRPr="00F3545F">
        <w:rPr>
          <w:lang w:val="en-US"/>
        </w:rPr>
        <w:t xml:space="preserve">Games are an application particularly suited for the medium of Augmented Reality. As </w:t>
      </w:r>
      <w:r w:rsidRPr="00F3545F">
        <w:rPr>
          <w:lang w:val="en-US"/>
        </w:rPr>
        <w:fldChar w:fldCharType="begin" w:fldLock="1"/>
      </w:r>
      <w:r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Pr="00F3545F">
        <w:rPr>
          <w:lang w:val="en-US"/>
        </w:rPr>
        <w:fldChar w:fldCharType="separate"/>
      </w:r>
      <w:r w:rsidRPr="00F3545F">
        <w:rPr>
          <w:noProof/>
          <w:lang w:val="en-US"/>
        </w:rPr>
        <w:t>(L. Johnson et al., 2011)</w:t>
      </w:r>
      <w:r w:rsidRPr="00F3545F">
        <w:rPr>
          <w:lang w:val="en-US"/>
        </w:rPr>
        <w:fldChar w:fldCharType="end"/>
      </w:r>
      <w:r w:rsidRPr="00F3545F">
        <w:rPr>
          <w:lang w:val="en-US"/>
        </w:rPr>
        <w:t xml:space="preserve"> state: “Augmented reality is an active, not a passive technology.” </w:t>
      </w:r>
      <w:r w:rsidRPr="00F3545F">
        <w:rPr>
          <w:lang w:val="en-US"/>
        </w:rPr>
        <w:lastRenderedPageBreak/>
        <w:fldChar w:fldCharType="begin" w:fldLock="1"/>
      </w:r>
      <w:r w:rsidRPr="00F3545F">
        <w:rPr>
          <w:lang w:val="en-U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Pr="00F3545F">
        <w:rPr>
          <w:lang w:val="en-US"/>
        </w:rPr>
        <w:fldChar w:fldCharType="separate"/>
      </w:r>
      <w:r w:rsidRPr="00F3545F">
        <w:rPr>
          <w:noProof/>
          <w:lang w:val="en-US"/>
        </w:rPr>
        <w:t>(FitzGerald et al., 2013)</w:t>
      </w:r>
      <w:r w:rsidRPr="00F3545F">
        <w:rPr>
          <w:lang w:val="en-US"/>
        </w:rPr>
        <w:fldChar w:fldCharType="end"/>
      </w:r>
      <w:r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4E1639">
        <w:rPr>
          <w:lang w:val="en-US"/>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DC66CB" w:rsidRPr="00F3545F">
        <w:rPr>
          <w:lang w:val="en-US"/>
        </w:rPr>
        <w:fldChar w:fldCharType="end"/>
      </w:r>
      <w:r w:rsidR="00DC66CB" w:rsidRPr="00F3545F">
        <w:rPr>
          <w:lang w:val="en-US"/>
        </w:rPr>
        <w:t xml:space="preserve"> to go back as far as 2003’s </w:t>
      </w:r>
      <w:commentRangeStart w:id="21"/>
      <w:r w:rsidR="00DC66CB" w:rsidRPr="00F3545F">
        <w:rPr>
          <w:lang w:val="en-US"/>
        </w:rPr>
        <w:t>EyeToy</w:t>
      </w:r>
      <w:commentRangeEnd w:id="21"/>
      <w:r w:rsidR="00DC66CB" w:rsidRPr="00F3545F">
        <w:rPr>
          <w:rStyle w:val="Kommentarzeichen"/>
          <w:lang w:val="en-US"/>
        </w:rPr>
        <w:commentReference w:id="21"/>
      </w:r>
      <w:r w:rsidR="00DC66CB" w:rsidRPr="00F3545F">
        <w:rPr>
          <w:lang w:val="en-US"/>
        </w:rPr>
        <w:t xml:space="preserve">, </w:t>
      </w:r>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r w:rsidR="00815BCE" w:rsidRPr="00F3545F">
        <w:rPr>
          <w:lang w:val="en-US"/>
        </w:rPr>
        <w:fldChar w:fldCharType="begin" w:fldLock="1"/>
      </w:r>
      <w:r w:rsidR="00D677EA"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815BCE" w:rsidRPr="00F3545F">
        <w:rPr>
          <w:lang w:val="en-US"/>
        </w:rPr>
        <w:fldChar w:fldCharType="end"/>
      </w:r>
      <w:r w:rsidR="000509AF" w:rsidRPr="00F3545F">
        <w:rPr>
          <w:lang w:val="en-US"/>
        </w:rPr>
        <w:t xml:space="preserve">, though according to Wetzel knowledge about how to best approach the design of AR games was still lacking, a sentiment </w:t>
      </w:r>
      <w:r w:rsidR="000509AF" w:rsidRPr="00F3545F">
        <w:rPr>
          <w:lang w:val="en-US"/>
        </w:rPr>
        <w:fldChar w:fldCharType="begin" w:fldLock="1"/>
      </w:r>
      <w:r w:rsidR="000509AF" w:rsidRPr="00F3545F">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509AF" w:rsidRPr="00F3545F">
        <w:rPr>
          <w:noProof/>
          <w:lang w:val="en-US"/>
        </w:rPr>
        <w:t>(Antonaci, Klemke, &amp; Specht, 2015)</w:t>
      </w:r>
      <w:r w:rsidR="000509AF" w:rsidRPr="00F3545F">
        <w:rPr>
          <w:lang w:val="en-US"/>
        </w:rPr>
        <w:fldChar w:fldCharType="end"/>
      </w:r>
      <w:r w:rsidR="000509AF" w:rsidRPr="00F3545F">
        <w:rPr>
          <w:lang w:val="en-US"/>
        </w:rPr>
        <w:t xml:space="preserve"> share: “Little is known on how to systematically apply game-design patterns to augmented reality.”</w:t>
      </w:r>
      <w:r w:rsidR="00E66882" w:rsidRPr="00F3545F">
        <w:rPr>
          <w:lang w:val="en-US"/>
        </w:rPr>
        <w:t xml:space="preserve"> Similar to these sources, </w:t>
      </w:r>
      <w:r w:rsidR="00E66882" w:rsidRPr="00F3545F">
        <w:rPr>
          <w:lang w:val="en-US"/>
        </w:rPr>
        <w:fldChar w:fldCharType="begin" w:fldLock="1"/>
      </w:r>
      <w:r w:rsidR="00E66882" w:rsidRPr="00F3545F">
        <w:rPr>
          <w:lang w:val="en-US"/>
        </w:rP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E66882" w:rsidRPr="00F3545F">
        <w:rPr>
          <w:noProof/>
          <w:lang w:val="en-US"/>
        </w:rPr>
        <w:t>(Dunleavy, 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PingPongPlus by </w:t>
      </w:r>
      <w:r w:rsidRPr="00F3545F">
        <w:fldChar w:fldCharType="begin" w:fldLock="1"/>
      </w:r>
      <w:r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00E50700" w:rsidRPr="00F3545F">
        <w:t>‘s Locatory is an AR adaptation of the game Memory®, requiring players to find virtual cards spread around the environment</w:t>
      </w:r>
      <w:r w:rsidR="00EF62C5" w:rsidRPr="00F3545F">
        <w:t xml:space="preserve"> and then match them to real </w:t>
      </w:r>
      <w:commentRangeStart w:id="22"/>
      <w:r w:rsidR="00EF62C5" w:rsidRPr="00F3545F">
        <w:t>landmarks</w:t>
      </w:r>
      <w:commentRangeEnd w:id="22"/>
      <w:r w:rsidR="00D677EA" w:rsidRPr="00F3545F">
        <w:rPr>
          <w:rStyle w:val="Kommentarzeichen"/>
        </w:rPr>
        <w:commentReference w:id="22"/>
      </w:r>
      <w:r w:rsidR="00EF62C5" w:rsidRPr="00F3545F">
        <w:t>.</w:t>
      </w:r>
      <w:r w:rsidR="00C42F11" w:rsidRPr="00F3545F">
        <w:t xml:space="preserve"> </w:t>
      </w:r>
      <w:r w:rsidR="00D677EA" w:rsidRPr="00F3545F">
        <w:t xml:space="preserve">Most recently, Pokémon GO, an Augmented Reality game based on Nintendo’s Pokémon franchise and Ingress (cited by </w:t>
      </w:r>
      <w:r w:rsidR="00D677EA" w:rsidRPr="00F3545F">
        <w:fldChar w:fldCharType="begin" w:fldLock="1"/>
      </w:r>
      <w:r w:rsidR="008076E8"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D677EA" w:rsidRPr="00F3545F">
        <w:rPr>
          <w:noProof/>
        </w:rPr>
        <w:t>(Wetzel, 2013)</w:t>
      </w:r>
      <w:r w:rsidR="00D677EA" w:rsidRPr="00F3545F">
        <w:fldChar w:fldCharType="end"/>
      </w:r>
      <w:r w:rsidR="00D677EA" w:rsidRPr="00F3545F">
        <w:t xml:space="preserve"> as a rare example of a mobile AR game with a large player base),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8076E8" w:rsidRPr="00F3545F">
        <w:rPr>
          <w:noProof/>
        </w:rPr>
        <w:t>(Wetzel et al., 2008)</w:t>
      </w:r>
      <w:r w:rsidR="008076E8" w:rsidRPr="00F3545F">
        <w:fldChar w:fldCharType="end"/>
      </w:r>
      <w:r w:rsidR="008076E8" w:rsidRPr="00F3545F">
        <w:t xml:space="preserve"> criticized AR card game The Eye of Judgement, stating it “[did] not map well to augmented reality (…) as the game only tries to be visually more appealing than the originals but does not include genuine engaging game </w:t>
      </w:r>
      <w:commentRangeStart w:id="23"/>
      <w:r w:rsidR="008076E8" w:rsidRPr="00F3545F">
        <w:t>play</w:t>
      </w:r>
      <w:commentRangeEnd w:id="23"/>
      <w:r w:rsidR="008076E8" w:rsidRPr="00F3545F">
        <w:rPr>
          <w:rStyle w:val="Kommentarzeichen"/>
        </w:rPr>
        <w:commentReference w:id="23"/>
      </w:r>
      <w:r w:rsidR="008076E8" w:rsidRPr="00F3545F">
        <w:t>.”</w:t>
      </w:r>
    </w:p>
    <w:p w:rsidR="00C4539F" w:rsidRPr="00F3545F" w:rsidRDefault="00C4539F" w:rsidP="00C4539F">
      <w:pPr>
        <w:pStyle w:val="berschrift3"/>
        <w:rPr>
          <w:lang w:val="en-US"/>
        </w:rPr>
      </w:pPr>
      <w:bookmarkStart w:id="24" w:name="_Toc471055214"/>
      <w:r w:rsidRPr="00F3545F">
        <w:rPr>
          <w:lang w:val="en-US"/>
        </w:rPr>
        <w:t>Outlook</w:t>
      </w:r>
      <w:bookmarkEnd w:id="24"/>
    </w:p>
    <w:p w:rsidR="00AE55D3" w:rsidRPr="00F3545F" w:rsidRDefault="00AE55D3" w:rsidP="00AE55D3">
      <w:pPr>
        <w:rPr>
          <w:lang w:val="en-US"/>
        </w:rPr>
      </w:pPr>
      <w:r w:rsidRPr="00F3545F">
        <w:rPr>
          <w:lang w:val="en-US"/>
        </w:rPr>
        <w:t>This section provides an overview over the potential of AR and what challenges it will need to overcome in order to realize it.</w:t>
      </w:r>
    </w:p>
    <w:p w:rsidR="0019360B" w:rsidRPr="00F3545F" w:rsidRDefault="00C4539F" w:rsidP="0019360B">
      <w:pPr>
        <w:pStyle w:val="berschrift4"/>
        <w:rPr>
          <w:lang w:val="en-US"/>
        </w:rPr>
      </w:pPr>
      <w:bookmarkStart w:id="25" w:name="_Toc471055215"/>
      <w:r w:rsidRPr="00F3545F">
        <w:rPr>
          <w:lang w:val="en-US"/>
        </w:rPr>
        <w:t>Possibilities</w:t>
      </w:r>
      <w:bookmarkEnd w:id="25"/>
    </w:p>
    <w:p w:rsidR="002003C7" w:rsidRPr="00F3545F" w:rsidRDefault="002003C7" w:rsidP="0056096D">
      <w:pPr>
        <w:rPr>
          <w:lang w:val="en-US"/>
        </w:rPr>
      </w:pPr>
      <w:r w:rsidRPr="00F3545F">
        <w:rPr>
          <w:lang w:val="en-US"/>
        </w:rPr>
        <w:t>There exist several qualities of Augmented Reality which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r w:rsidR="00E244E3" w:rsidRPr="00F3545F">
        <w:fldChar w:fldCharType="begin" w:fldLock="1"/>
      </w:r>
      <w:r w:rsidR="0099105F"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E244E3" w:rsidRPr="00F3545F">
        <w:rPr>
          <w:noProof/>
        </w:rPr>
        <w:t>(Radu, 2014)</w:t>
      </w:r>
      <w:r w:rsidR="00E244E3" w:rsidRPr="00F3545F">
        <w:fldChar w:fldCharType="end"/>
      </w:r>
      <w:r w:rsidR="00E244E3" w:rsidRPr="00F3545F">
        <w:t xml:space="preserve">: “[U]sers report feeling </w:t>
      </w:r>
      <w:r w:rsidR="00E244E3" w:rsidRPr="00F3545F">
        <w:lastRenderedPageBreak/>
        <w:t>higher satisfaction, having more fun, and being more willing to repeat the AR experience.”)</w:t>
      </w:r>
      <w:r w:rsidR="008E7BAD" w:rsidRPr="00F3545F">
        <w:t xml:space="preserve">. </w:t>
      </w:r>
      <w:r w:rsidR="0019360B" w:rsidRPr="00F3545F">
        <w:fldChar w:fldCharType="begin" w:fldLock="1"/>
      </w:r>
      <w:r w:rsidR="0019360B"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19360B" w:rsidRPr="00F3545F">
        <w:rPr>
          <w:noProof/>
        </w:rPr>
        <w:t>(Dunleavy et al., 2009)</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865790"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19360B" w:rsidRPr="00F3545F">
        <w:rPr>
          <w:noProof/>
        </w:rPr>
        <w:t>(Schmitz et al., 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“Students feel ‘personally embodied’ in the game. Their actions in the game are intrinsically motivated (Rosenbaum et al., 2006). Learners are attentive (Wijers et al., 2010). Students are mentally ready for learning (Schwabe and Göth, 2005).”</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AF14A2"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 2015)</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same environment differently.</w:t>
      </w:r>
      <w:r w:rsidR="00AF23FF" w:rsidRPr="00F3545F">
        <w:t xml:space="preserve">” They specifically mention the capability of Augmented Reality to replace disabled people’s senses.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 1992)</w:t>
      </w:r>
      <w:r w:rsidRPr="00F3545F">
        <w:fldChar w:fldCharType="end"/>
      </w:r>
      <w:r w:rsidR="00AF23FF" w:rsidRPr="00F3545F">
        <w:t xml:space="preserve"> hypothesizes an even higher level of disruption in the form of several major databases including an “experience database” accessible by anyone at any time.</w:t>
      </w:r>
    </w:p>
    <w:p w:rsidR="00F35A24" w:rsidRPr="00F3545F" w:rsidRDefault="000C2881" w:rsidP="00A87E73">
      <w:pPr>
        <w:pStyle w:val="StandardErstzeileneinzug"/>
      </w:pPr>
      <w:r w:rsidRPr="00F3545F">
        <w:rPr>
          <w:b/>
        </w:rPr>
        <w:t>Other</w:t>
      </w:r>
      <w:r w:rsidR="00A87E73" w:rsidRPr="00F3545F">
        <w:t xml:space="preserve">: </w:t>
      </w:r>
      <w:r w:rsidR="009779A3" w:rsidRPr="00F3545F">
        <w:fldChar w:fldCharType="begin" w:fldLock="1"/>
      </w:r>
      <w:r w:rsidR="009779A3"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9779A3" w:rsidRPr="00F3545F">
        <w:rPr>
          <w:noProof/>
        </w:rPr>
        <w:t>(Dunleavy, 2014)</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“the most frequently reported affordance of AR (Dunleavy, Dede, &amp; Mitchell, 2009; Facer, Joiner, Stanton, Reid, Hull, and Kirk, 2004; Klopfer and Squire, 2008; Squire, 2010; Perry et al., 2008; Squire, Jan, Matthews, Wagler, Martin, Devane and Holden, 2007).”</w:t>
      </w:r>
    </w:p>
    <w:p w:rsidR="00C4539F" w:rsidRPr="00F3545F" w:rsidRDefault="00C4539F" w:rsidP="00C4539F">
      <w:pPr>
        <w:pStyle w:val="berschrift4"/>
        <w:rPr>
          <w:lang w:val="en-US"/>
        </w:rPr>
      </w:pPr>
      <w:bookmarkStart w:id="26" w:name="_Toc471055216"/>
      <w:r w:rsidRPr="00F3545F">
        <w:rPr>
          <w:lang w:val="en-US"/>
        </w:rPr>
        <w:t>Limitations</w:t>
      </w:r>
      <w:bookmarkEnd w:id="26"/>
    </w:p>
    <w:p w:rsidR="00046233" w:rsidRPr="00F3545F" w:rsidRDefault="00046233" w:rsidP="0056096D">
      <w:pPr>
        <w:rPr>
          <w:lang w:val="en-US"/>
        </w:rPr>
      </w:pPr>
      <w:r w:rsidRPr="00F3545F">
        <w:rPr>
          <w:lang w:val="en-US"/>
        </w:rPr>
        <w:fldChar w:fldCharType="begin" w:fldLock="1"/>
      </w:r>
      <w:r w:rsidR="00150551" w:rsidRPr="00F3545F">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Pr="00F3545F">
        <w:rPr>
          <w:lang w:val="en-US"/>
        </w:rPr>
        <w:fldChar w:fldCharType="separate"/>
      </w:r>
      <w:r w:rsidRPr="00F3545F">
        <w:rPr>
          <w:noProof/>
          <w:lang w:val="en-US"/>
        </w:rPr>
        <w:t>(Azuma et al., 2001)</w:t>
      </w:r>
      <w:r w:rsidRPr="00F3545F">
        <w:rPr>
          <w:lang w:val="en-US"/>
        </w:rPr>
        <w:fldChar w:fldCharType="end"/>
      </w:r>
      <w:r w:rsidRPr="00F3545F">
        <w:rPr>
          <w:lang w:val="en-US"/>
        </w:rPr>
        <w:t xml:space="preserve"> sees three groups of obstacles</w:t>
      </w:r>
      <w:r w:rsidR="00430A8E" w:rsidRPr="00F3545F">
        <w:rPr>
          <w:lang w:val="en-US"/>
        </w:rPr>
        <w:t xml:space="preserve"> Augmented Reality has to overcome</w:t>
      </w:r>
      <w:r w:rsidR="00CA2E41" w:rsidRPr="00F3545F">
        <w:rPr>
          <w:lang w:val="en-US"/>
        </w:rPr>
        <w:t>: t</w:t>
      </w:r>
      <w:r w:rsidRPr="00F3545F">
        <w:rPr>
          <w:lang w:val="en-US"/>
        </w:rPr>
        <w:t>echnological limitations, user interface limitations</w:t>
      </w:r>
      <w:r w:rsidR="00CA2E41" w:rsidRPr="00F3545F">
        <w:rPr>
          <w:lang w:val="en-US"/>
        </w:rPr>
        <w:t>, and social acceptance issues.</w:t>
      </w:r>
      <w:r w:rsidR="00430A8E" w:rsidRPr="00F3545F">
        <w:rPr>
          <w:lang w:val="en-US"/>
        </w:rPr>
        <w:t xml:space="preserve"> The author will attempt to expand on the examples given in the same source.</w:t>
      </w:r>
    </w:p>
    <w:p w:rsidR="00282579" w:rsidRPr="00F3545F" w:rsidRDefault="00046233" w:rsidP="00CA2E41">
      <w:pPr>
        <w:pStyle w:val="StandardErstzeileneinzug"/>
        <w:tabs>
          <w:tab w:val="left" w:pos="5640"/>
        </w:tabs>
      </w:pPr>
      <w:r w:rsidRPr="00F3545F">
        <w:rPr>
          <w:b/>
        </w:rPr>
        <w:t>Technological</w:t>
      </w:r>
      <w:r w:rsidRPr="00F3545F">
        <w:t xml:space="preserve">: </w:t>
      </w:r>
      <w:r w:rsidR="00CA2E41" w:rsidRPr="00F3545F">
        <w:t xml:space="preserve">Although some limitations listed in </w:t>
      </w:r>
      <w:r w:rsidR="00A85AD2" w:rsidRPr="00F3545F">
        <w:fldChar w:fldCharType="begin" w:fldLock="1"/>
      </w:r>
      <w:r w:rsidR="002C5C78"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 2001)</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A85AD2" w:rsidRPr="00F3545F">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A85AD2" w:rsidRPr="00F3545F">
        <w:rPr>
          <w:noProof/>
        </w:rPr>
        <w:t>(Kruijff et al., 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relating to the environment, capturing, 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t xml:space="preserve">For instance, </w:t>
      </w:r>
      <w:r w:rsidR="00110DF4" w:rsidRPr="00F3545F">
        <w:fldChar w:fldCharType="begin" w:fldLock="1"/>
      </w:r>
      <w:r w:rsidR="00110DF4"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110DF4" w:rsidRPr="00F3545F">
        <w:rPr>
          <w:noProof/>
        </w:rPr>
        <w:t>(Dunleavy et al., 2009)</w:t>
      </w:r>
      <w:r w:rsidR="00110DF4" w:rsidRPr="00F3545F">
        <w:fldChar w:fldCharType="end"/>
      </w:r>
      <w:r w:rsidR="00110DF4" w:rsidRPr="00F3545F">
        <w:t xml:space="preserve"> </w:t>
      </w:r>
      <w:r w:rsidRPr="00F3545F">
        <w:t xml:space="preserve">mention bad weather conditions as restricting their studies. </w:t>
      </w:r>
      <w:r w:rsidR="00110DF4" w:rsidRPr="00F3545F">
        <w:fldChar w:fldCharType="begin" w:fldLock="1"/>
      </w:r>
      <w:r w:rsidR="00110DF4"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110DF4" w:rsidRPr="00F3545F">
        <w:rPr>
          <w:noProof/>
        </w:rPr>
        <w:t>(FitzGerald et al., 2013)</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w:t>
      </w:r>
      <w:r w:rsidR="00E06B1E" w:rsidRPr="00F3545F">
        <w:lastRenderedPageBreak/>
        <w:t xml:space="preserve">case of </w:t>
      </w:r>
      <w:r w:rsidR="006B257B" w:rsidRPr="00F3545F">
        <w:fldChar w:fldCharType="begin" w:fldLock="1"/>
      </w:r>
      <w:r w:rsidR="00675843"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6B257B" w:rsidRPr="00F3545F">
        <w:rPr>
          <w:noProof/>
        </w:rPr>
        <w:t>(Ternier, De Vries, et al., 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10DF4" w:rsidRPr="00F3545F">
        <w:t>.</w:t>
      </w:r>
      <w:r w:rsidR="00E06B1E" w:rsidRPr="00F3545F">
        <w:t xml:space="preserve"> </w:t>
      </w:r>
    </w:p>
    <w:p w:rsidR="00FC0965" w:rsidRPr="00F3545F" w:rsidRDefault="00EE2082" w:rsidP="00D72FBF">
      <w:pPr>
        <w:pStyle w:val="StandardErstzeileneinzug"/>
      </w:pPr>
      <w:r w:rsidRPr="00F3545F">
        <w:fldChar w:fldCharType="begin" w:fldLock="1"/>
      </w:r>
      <w:r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Pr="00F3545F">
        <w:rPr>
          <w:noProof/>
        </w:rPr>
        <w:t>(Biocca &amp; Rolland, 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the same location as the displays , calling such intersensory conflicts and the resulting adaptation “[a]mong </w:t>
      </w:r>
      <w:r w:rsidRPr="00F3545F">
        <w:t>the most critical issues in the design of immersive virtual environments</w:t>
      </w:r>
      <w:r w:rsidR="00245051" w:rsidRPr="00F3545F">
        <w:t>.</w:t>
      </w:r>
      <w:r w:rsidRPr="00F3545F">
        <w:t>”</w:t>
      </w:r>
      <w:r w:rsidR="0099105F" w:rsidRPr="00F3545F">
        <w:t xml:space="preserve"> They report noticeably worse performance during hand-eye coordination tasks, as well as negative aftereffects. However, since modern technology allows cameras and displays to be located much closer together (in </w:t>
      </w:r>
      <w:r w:rsidR="0099105F" w:rsidRPr="00F3545F">
        <w:fldChar w:fldCharType="begin" w:fldLock="1"/>
      </w:r>
      <w:r w:rsidR="001773C3"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99105F" w:rsidRPr="00F3545F">
        <w:rPr>
          <w:noProof/>
        </w:rPr>
        <w:t>(Biocca &amp; Rolland, 1998)</w:t>
      </w:r>
      <w:r w:rsidR="0099105F" w:rsidRPr="00F3545F">
        <w:fldChar w:fldCharType="end"/>
      </w:r>
      <w:r w:rsidR="0099105F" w:rsidRPr="00F3545F">
        <w:t xml:space="preserve"> there was a displacement of 62 mm above and 165 mm forward), this </w:t>
      </w:r>
      <w:r w:rsidR="00FC0965" w:rsidRPr="00F3545F">
        <w:t>effect of visual displacement can be reasonably expected to be significantly reduced.</w:t>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w:t>
      </w:r>
      <w:r w:rsidR="00675843" w:rsidRPr="00F3545F">
        <w:t>”</w:t>
      </w:r>
      <w:r w:rsidRPr="00F3545F">
        <w:t xml:space="preserve">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Pr="00F3545F">
        <w:t xml:space="preserve"> According to </w:t>
      </w:r>
      <w:r w:rsidR="00675843" w:rsidRPr="00F3545F">
        <w:fldChar w:fldCharType="begin" w:fldLock="1"/>
      </w:r>
      <w:r w:rsidR="00D07A2F" w:rsidRPr="00F3545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675843" w:rsidRPr="00F3545F">
        <w:rPr>
          <w:noProof/>
        </w:rPr>
        <w:t>(Azuma, 1997)</w:t>
      </w:r>
      <w:r w:rsidR="00675843" w:rsidRPr="00F3545F">
        <w:fldChar w:fldCharType="end"/>
      </w:r>
      <w:r w:rsidRPr="00F3545F">
        <w:t>, this task is necessary both for maintaining immersion and performing applications that require accuracy and thus “[w]</w:t>
      </w:r>
      <w:r w:rsidR="00675843" w:rsidRPr="00F3545F">
        <w:t>ithout accurate registration, augmented reality will not be accepted in many applications.”</w:t>
      </w:r>
    </w:p>
    <w:p w:rsidR="0038129E" w:rsidRPr="00F3545F" w:rsidRDefault="00150551" w:rsidP="00150551">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 how information is displayed and how users interact with it. </w:t>
      </w:r>
    </w:p>
    <w:p w:rsidR="00150551" w:rsidRPr="00F3545F" w:rsidRDefault="0038129E" w:rsidP="00BC2F41">
      <w:pPr>
        <w:pStyle w:val="StandardErstzeileneinzug"/>
        <w:tabs>
          <w:tab w:val="left" w:pos="5640"/>
        </w:tabs>
        <w:rPr>
          <w:bCs/>
        </w:rPr>
      </w:pPr>
      <w:r w:rsidRPr="00F3545F">
        <w:rPr>
          <w:bCs/>
        </w:rPr>
        <w:fldChar w:fldCharType="begin" w:fldLock="1"/>
      </w:r>
      <w:r w:rsidR="00FB4C1B" w:rsidRPr="00F3545F">
        <w:rPr>
          <w:bCs/>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Pr="00F3545F">
        <w:rPr>
          <w:bCs/>
          <w:noProof/>
        </w:rPr>
        <w:t>(Furmanski et al., 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A62EC4" w:rsidRPr="00F3545F">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A62EC4" w:rsidRPr="00F3545F">
        <w:rPr>
          <w:noProof/>
        </w:rPr>
        <w:t>(Julier et al., 2000)</w:t>
      </w:r>
      <w:r w:rsidR="00A62EC4" w:rsidRPr="00F3545F">
        <w:fldChar w:fldCharType="end"/>
      </w:r>
      <w:r w:rsidR="00BC2F41" w:rsidRPr="00F3545F">
        <w:t xml:space="preserve"> noted</w:t>
      </w:r>
      <w:r w:rsidR="00A62EC4" w:rsidRPr="00F3545F">
        <w:t xml:space="preserve"> </w:t>
      </w:r>
      <w:r w:rsidR="00BC2F41" w:rsidRPr="00F3545F">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and developed a filter technique for this purpose.</w:t>
      </w:r>
      <w:r w:rsidR="00BC2F41" w:rsidRPr="00F3545F">
        <w:rPr>
          <w:bCs/>
        </w:rPr>
        <w:t xml:space="preserve"> </w:t>
      </w:r>
      <w:r w:rsidR="00150551" w:rsidRPr="00F3545F">
        <w:fldChar w:fldCharType="begin" w:fldLock="1"/>
      </w:r>
      <w:r w:rsidR="00150551"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150551" w:rsidRPr="00F3545F">
        <w:rPr>
          <w:noProof/>
        </w:rPr>
        <w:t>(Dunleavy, 2014)</w:t>
      </w:r>
      <w:r w:rsidR="00150551" w:rsidRPr="00F3545F">
        <w:fldChar w:fldCharType="end"/>
      </w:r>
      <w:r w:rsidR="00BC2F41" w:rsidRPr="00F3545F">
        <w:t xml:space="preserve"> similarly pointed out that “[o]</w:t>
      </w:r>
      <w:r w:rsidR="00150551" w:rsidRPr="00F3545F">
        <w:t>ne of the most frequently reported AR design challenges is preventing student cognitive overload during the experience (Dunleavy et al., 2009; Klopfer and Squire, 2008; Perry, Klopfer, Norton, Sutch, Sanford, &amp; Facer, 2008).”</w:t>
      </w:r>
    </w:p>
    <w:p w:rsidR="00045B92" w:rsidRPr="00F3545F" w:rsidRDefault="00BC2F41" w:rsidP="00045B92">
      <w:pPr>
        <w:pStyle w:val="StandardErstzeileneinzug"/>
        <w:tabs>
          <w:tab w:val="left" w:pos="5640"/>
        </w:tabs>
      </w:pPr>
      <w:r w:rsidRPr="00F3545F">
        <w:t xml:space="preserve">Several studies, such as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included participants overlooking cars</w:t>
      </w:r>
      <w:r w:rsidRPr="00F3545F">
        <w:t xml:space="preserve">. </w:t>
      </w:r>
      <w:r w:rsidR="00150551" w:rsidRPr="00F3545F">
        <w:fldChar w:fldCharType="begin" w:fldLock="1"/>
      </w:r>
      <w:r w:rsidR="00150551"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150551" w:rsidRPr="00F3545F">
        <w:rPr>
          <w:noProof/>
        </w:rPr>
        <w:t>(Dunleavy, 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134127" w:rsidRPr="00F3545F">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 xml:space="preserve">the technology needs to drive the students deeper into the authentic observation and </w:t>
      </w:r>
      <w:r w:rsidR="00150551" w:rsidRPr="00F3545F">
        <w:lastRenderedPageBreak/>
        <w:t>interaction with the environment and with each other if AR is to grow beyond a novelty technology.”</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A70BA9"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A70BA9" w:rsidRPr="00F3545F">
        <w:rPr>
          <w:noProof/>
        </w:rPr>
        <w:t>(Lamantia, 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(“reliance on single-person, socially disconnected user experiences.”)</w:t>
      </w:r>
    </w:p>
    <w:p w:rsidR="00A70BA9" w:rsidRPr="00F3545F" w:rsidRDefault="00A70BA9" w:rsidP="00415BA3">
      <w:pPr>
        <w:pStyle w:val="StandardErstzeileneinzug"/>
        <w:numPr>
          <w:ilvl w:val="0"/>
          <w:numId w:val="31"/>
        </w:numPr>
      </w:pPr>
      <w:r w:rsidRPr="00F3545F">
        <w:t>Secondhand Smoke (“indirect experience of augmented reality”)</w:t>
      </w:r>
    </w:p>
    <w:p w:rsidR="00A70BA9" w:rsidRPr="00F3545F" w:rsidRDefault="00A70BA9" w:rsidP="00415BA3">
      <w:pPr>
        <w:pStyle w:val="StandardErstzeileneinzug"/>
        <w:numPr>
          <w:ilvl w:val="0"/>
          <w:numId w:val="31"/>
        </w:numPr>
      </w:pPr>
      <w:r w:rsidRPr="00F3545F">
        <w:t>Pay No Attention to the Man Behind the Curtain (“AR experiences that identify people by face, marker, or RFID tag could severely challenge our ability to do ordinary things”)</w:t>
      </w:r>
    </w:p>
    <w:p w:rsidR="00A70BA9" w:rsidRPr="00F3545F" w:rsidRDefault="00A70BA9" w:rsidP="00415BA3">
      <w:pPr>
        <w:pStyle w:val="StandardErstzeileneinzug"/>
        <w:numPr>
          <w:ilvl w:val="0"/>
          <w:numId w:val="31"/>
        </w:numPr>
      </w:pPr>
      <w:r w:rsidRPr="00F3545F">
        <w:t>The Invisible Man! (“AR experiences might take active measures to reinforce social mechanisms such as privacy or anonymity by actively altering the mixed-reality environment”)</w:t>
      </w:r>
    </w:p>
    <w:p w:rsidR="00A70BA9" w:rsidRPr="00F3545F" w:rsidRDefault="00A70BA9" w:rsidP="00415BA3">
      <w:pPr>
        <w:pStyle w:val="StandardErstzeileneinzug"/>
        <w:numPr>
          <w:ilvl w:val="0"/>
          <w:numId w:val="31"/>
        </w:numPr>
      </w:pPr>
      <w:r w:rsidRPr="00F3545F">
        <w:t>Tunnel Vision (“limiting their ability to react to stimuli beyond their narrow, monocular view”)</w:t>
      </w:r>
    </w:p>
    <w:p w:rsidR="00A70BA9" w:rsidRPr="00F3545F" w:rsidRDefault="00A70BA9" w:rsidP="00415BA3">
      <w:pPr>
        <w:pStyle w:val="StandardErstzeileneinzug"/>
        <w:numPr>
          <w:ilvl w:val="0"/>
          <w:numId w:val="31"/>
        </w:numPr>
      </w:pPr>
      <w:r w:rsidRPr="00F3545F">
        <w:t>AR for AR’s Sake (“developing interaction patterns that address these everyday activities is essential”)</w:t>
      </w:r>
    </w:p>
    <w:p w:rsidR="00FB4C1B" w:rsidRPr="00F3545F" w:rsidRDefault="00FB4C1B" w:rsidP="00FB4C1B">
      <w:pPr>
        <w:pStyle w:val="StandardErstzeileneinzug"/>
      </w:pPr>
      <w:r w:rsidRPr="00F3545F">
        <w:t xml:space="preserve">Generally, </w:t>
      </w:r>
      <w:r w:rsidRPr="00F3545F">
        <w:fldChar w:fldCharType="begin" w:fldLock="1"/>
      </w:r>
      <w:r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Pr="00F3545F">
        <w:fldChar w:fldCharType="separate"/>
      </w:r>
      <w:r w:rsidRPr="00F3545F">
        <w:rPr>
          <w:noProof/>
        </w:rPr>
        <w:t>(Radu, 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5B6F5F"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Pr="00F3545F">
        <w:t xml:space="preserve"> names as “[i]ssues related to display of information”:</w:t>
      </w:r>
    </w:p>
    <w:p w:rsidR="00FB4C1B" w:rsidRPr="00F3545F" w:rsidRDefault="00FB4C1B" w:rsidP="00FB4C1B">
      <w:pPr>
        <w:pStyle w:val="StandardErstzeileneinzug"/>
        <w:numPr>
          <w:ilvl w:val="0"/>
          <w:numId w:val="2"/>
        </w:numPr>
      </w:pPr>
      <w:r w:rsidRPr="00F3545F">
        <w:t>Negligence</w:t>
      </w:r>
    </w:p>
    <w:p w:rsidR="00FB4C1B" w:rsidRPr="00F3545F" w:rsidRDefault="00FB4C1B" w:rsidP="00FB4C1B">
      <w:pPr>
        <w:pStyle w:val="StandardErstzeileneinzug"/>
        <w:numPr>
          <w:ilvl w:val="0"/>
          <w:numId w:val="2"/>
        </w:numPr>
      </w:pPr>
      <w:r w:rsidRPr="00F3545F">
        <w:t>Product liability</w:t>
      </w:r>
    </w:p>
    <w:p w:rsidR="00FB4C1B" w:rsidRPr="00F3545F" w:rsidRDefault="00FB4C1B" w:rsidP="00FB4C1B">
      <w:pPr>
        <w:pStyle w:val="StandardErstzeileneinzug"/>
        <w:numPr>
          <w:ilvl w:val="0"/>
          <w:numId w:val="2"/>
        </w:numPr>
      </w:pPr>
      <w:r w:rsidRPr="00F3545F">
        <w:t>Digital assault</w:t>
      </w:r>
    </w:p>
    <w:p w:rsidR="00FB4C1B" w:rsidRPr="00F3545F" w:rsidRDefault="00FB4C1B" w:rsidP="00FB4C1B">
      <w:pPr>
        <w:pStyle w:val="StandardErstzeileneinzug"/>
        <w:numPr>
          <w:ilvl w:val="0"/>
          <w:numId w:val="2"/>
        </w:numPr>
      </w:pPr>
      <w:r w:rsidRPr="00F3545F">
        <w:t>Discrimination</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sers who are not aware exactly what data is being collected or who are wary of being tracked or targeted by companies which provide personalised marketing (Hamilton, 2012).”</w:t>
      </w:r>
      <w:r w:rsidR="001A31D6" w:rsidRPr="00F3545F">
        <w:t xml:space="preserve"> </w:t>
      </w:r>
      <w:r w:rsidR="001A31D6" w:rsidRPr="00F3545F">
        <w:fldChar w:fldCharType="begin" w:fldLock="1"/>
      </w:r>
      <w:r w:rsidR="001A31D6"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1A31D6" w:rsidRPr="00F3545F">
        <w:fldChar w:fldCharType="end"/>
      </w:r>
      <w:r w:rsidR="00FB4C1B" w:rsidRPr="00F3545F">
        <w:t xml:space="preserve"> More precisely, </w:t>
      </w:r>
      <w:r w:rsidR="00FB4C1B" w:rsidRPr="00F3545F">
        <w:fldChar w:fldCharType="begin" w:fldLock="1"/>
      </w:r>
      <w:r w:rsidR="00FB4C1B"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FB4C1B" w:rsidRPr="00F3545F">
        <w:rPr>
          <w:noProof/>
        </w:rPr>
        <w:t>(Calo et al., 2015)</w:t>
      </w:r>
      <w:r w:rsidR="00FB4C1B" w:rsidRPr="00F3545F">
        <w:fldChar w:fldCharType="end"/>
      </w:r>
      <w:r w:rsidR="00FB4C1B" w:rsidRPr="00F3545F">
        <w:t xml:space="preserve"> list the following “[i]ssues related to the collection of information”:</w:t>
      </w:r>
    </w:p>
    <w:p w:rsidR="00FB4C1B" w:rsidRPr="00F3545F" w:rsidRDefault="00FB4C1B" w:rsidP="00FB4C1B">
      <w:pPr>
        <w:pStyle w:val="StandardErstzeileneinzug"/>
        <w:numPr>
          <w:ilvl w:val="0"/>
          <w:numId w:val="2"/>
        </w:numPr>
      </w:pPr>
      <w:r w:rsidRPr="00F3545F">
        <w:t>Reasonable expectations of privacy</w:t>
      </w:r>
    </w:p>
    <w:p w:rsidR="00FB4C1B" w:rsidRPr="00F3545F" w:rsidRDefault="00FB4C1B" w:rsidP="00FB4C1B">
      <w:pPr>
        <w:pStyle w:val="StandardErstzeileneinzug"/>
        <w:numPr>
          <w:ilvl w:val="0"/>
          <w:numId w:val="2"/>
        </w:numPr>
      </w:pPr>
      <w:r w:rsidRPr="00F3545F">
        <w:t>The third party doctrine</w:t>
      </w:r>
    </w:p>
    <w:p w:rsidR="00FB4C1B" w:rsidRPr="00F3545F" w:rsidRDefault="00FB4C1B" w:rsidP="00FB4C1B">
      <w:pPr>
        <w:pStyle w:val="StandardErstzeileneinzug"/>
        <w:numPr>
          <w:ilvl w:val="0"/>
          <w:numId w:val="2"/>
        </w:numPr>
      </w:pPr>
      <w:r w:rsidRPr="00F3545F">
        <w:t>Free speech</w:t>
      </w:r>
    </w:p>
    <w:p w:rsidR="00FB4C1B" w:rsidRPr="00F3545F" w:rsidRDefault="00FB4C1B" w:rsidP="00FB4C1B">
      <w:pPr>
        <w:pStyle w:val="StandardErstzeileneinzug"/>
        <w:numPr>
          <w:ilvl w:val="0"/>
          <w:numId w:val="2"/>
        </w:numPr>
      </w:pPr>
      <w:r w:rsidRPr="00F3545F">
        <w:lastRenderedPageBreak/>
        <w:t>Intellectual property</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fourth e.g. by </w:t>
      </w:r>
      <w:r w:rsidR="005B6F5F" w:rsidRPr="00F3545F">
        <w:fldChar w:fldCharType="begin" w:fldLock="1"/>
      </w:r>
      <w:r w:rsidR="004E1639">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 Wetzel et al., 2008)</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t xml:space="preserve">Finally, </w:t>
      </w:r>
      <w:r w:rsidR="00CA0EB4" w:rsidRPr="00F3545F">
        <w:fldChar w:fldCharType="begin" w:fldLock="1"/>
      </w:r>
      <w:r w:rsidR="00CA0EB4"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CA0EB4" w:rsidRPr="00F3545F">
        <w:fldChar w:fldCharType="separate"/>
      </w:r>
      <w:r w:rsidR="00CA0EB4" w:rsidRPr="00F3545F">
        <w:rPr>
          <w:noProof/>
        </w:rPr>
        <w:t>(Radu, 2014)</w:t>
      </w:r>
      <w:r w:rsidR="00CA0EB4" w:rsidRPr="00F3545F">
        <w:fldChar w:fldCharType="end"/>
      </w:r>
      <w:r w:rsidRPr="00F3545F">
        <w:t xml:space="preserve"> stresses the investments and training necessary for Augmented Reality to be used in education, mirroring similar statements by </w:t>
      </w:r>
      <w:r w:rsidRPr="00F3545F">
        <w:fldChar w:fldCharType="begin" w:fldLock="1"/>
      </w:r>
      <w:r w:rsidR="00B950CB" w:rsidRPr="00F3545F">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 2015)</w:t>
      </w:r>
      <w:r w:rsidRPr="00F3545F">
        <w:fldChar w:fldCharType="end"/>
      </w:r>
      <w:r w:rsidR="00CA0EB4" w:rsidRPr="00F3545F">
        <w:t xml:space="preserve"> </w:t>
      </w:r>
      <w:r w:rsidRPr="00F3545F">
        <w:t>about AR for Big Data Visualization, and brings up an issue neglected in the other papers surveyed as part of this literature study in the bigger spaces Augmented Reality may require compared to traditional computer experiences.</w:t>
      </w:r>
    </w:p>
    <w:p w:rsidR="000F419C" w:rsidRPr="00F3545F" w:rsidRDefault="00C4539F" w:rsidP="000631DB">
      <w:pPr>
        <w:pStyle w:val="berschrift2"/>
        <w:rPr>
          <w:lang w:val="en-US"/>
        </w:rPr>
      </w:pPr>
      <w:bookmarkStart w:id="27" w:name="_Toc471055217"/>
      <w:commentRangeStart w:id="28"/>
      <w:r w:rsidRPr="00F3545F">
        <w:rPr>
          <w:lang w:val="en-US"/>
        </w:rPr>
        <w:t>Sensors</w:t>
      </w:r>
      <w:commentRangeEnd w:id="28"/>
      <w:r w:rsidR="000631DB" w:rsidRPr="00F3545F">
        <w:rPr>
          <w:rStyle w:val="Kommentarzeichen"/>
          <w:rFonts w:cs="Times New Roman"/>
          <w:b w:val="0"/>
          <w:bCs w:val="0"/>
          <w:i w:val="0"/>
          <w:iCs w:val="0"/>
          <w:lang w:val="en-US"/>
        </w:rPr>
        <w:commentReference w:id="28"/>
      </w:r>
      <w:bookmarkEnd w:id="27"/>
    </w:p>
    <w:p w:rsidR="000631DB" w:rsidRPr="00F3545F" w:rsidRDefault="000631DB" w:rsidP="0056096D">
      <w:pPr>
        <w:rPr>
          <w:lang w:val="en-US"/>
        </w:rPr>
      </w:pPr>
      <w:r w:rsidRPr="00F3545F">
        <w:rPr>
          <w:lang w:val="en-US"/>
        </w:rPr>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rPr>
          <w:lang w:val="en-US"/>
        </w:rPr>
        <w:fldChar w:fldCharType="begin" w:fldLock="1"/>
      </w:r>
      <w:r w:rsidR="00C71A78" w:rsidRPr="00F3545F">
        <w:rPr>
          <w:lang w:val="en-US"/>
        </w:rPr>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rPr>
          <w:lang w:val="en-US"/>
        </w:rPr>
        <w:fldChar w:fldCharType="separate"/>
      </w:r>
      <w:r w:rsidR="0093344C" w:rsidRPr="00F3545F">
        <w:rPr>
          <w:noProof/>
          <w:lang w:val="en-US"/>
        </w:rPr>
        <w:t>(“Sensor,” n.d.)</w:t>
      </w:r>
      <w:r w:rsidR="0093344C" w:rsidRPr="00F3545F">
        <w:rPr>
          <w:lang w:val="en-US"/>
        </w:rPr>
        <w:fldChar w:fldCharType="end"/>
      </w:r>
    </w:p>
    <w:p w:rsidR="00DD6364" w:rsidRPr="00F3545F" w:rsidRDefault="00B950CB" w:rsidP="00CF0E40">
      <w:pPr>
        <w:pStyle w:val="StandardErstzeileneinzug"/>
      </w:pPr>
      <w:r w:rsidRPr="00F3545F">
        <w:fldChar w:fldCharType="begin" w:fldLock="1"/>
      </w:r>
      <w:r w:rsidR="00E3080D"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Pr="00F3545F">
        <w:rPr>
          <w:noProof/>
        </w:rPr>
        <w:t>(Dasarathy, 1997)</w:t>
      </w:r>
      <w:r w:rsidRPr="00F3545F">
        <w:fldChar w:fldCharType="end"/>
      </w:r>
      <w:r w:rsidRPr="00F3545F">
        <w:t xml:space="preserve"> </w:t>
      </w:r>
      <w:r w:rsidR="00632731" w:rsidRPr="00F3545F">
        <w:t>points to a more general definition of a “sensor as a source of information,” 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DD6364" w:rsidRPr="00F3545F">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E3080D" w:rsidRPr="00F3545F">
        <w:rPr>
          <w:noProof/>
        </w:rPr>
        <w:t>(White, 1987)</w:t>
      </w:r>
      <w:r w:rsidR="00E3080D" w:rsidRPr="00F3545F">
        <w:fldChar w:fldCharType="end"/>
      </w:r>
      <w:r w:rsidR="00E3080D" w:rsidRPr="00F3545F">
        <w:t>, based on measurands,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5B2F0A"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DD6364" w:rsidRPr="00F3545F">
        <w:rPr>
          <w:noProof/>
        </w:rPr>
        <w:t>(Sharma et al., 2016)</w:t>
      </w:r>
      <w:r w:rsidR="00DD6364" w:rsidRPr="00F3545F">
        <w:fldChar w:fldCharType="end"/>
      </w:r>
      <w:r w:rsidR="00101592" w:rsidRPr="00F3545F">
        <w:t xml:space="preserve"> mapped high level functions to low level functions and the latter to associated sensors. The paper also provides an overview of “the state-of-the-art sensors in terms of their technical specifications, possible limitations, standards, and platforms.”</w:t>
      </w:r>
      <w:r w:rsidR="005B2F0A" w:rsidRPr="00F3545F">
        <w:t xml:space="preserve"> Furthermore the paper presents challenges associated with linking different kinds of sensors in a system, such as incompatibility with each other or the system architecture, data synchronization and amount of data.</w:t>
      </w:r>
    </w:p>
    <w:p w:rsidR="00AB6B66" w:rsidRPr="00F3545F" w:rsidRDefault="005B2F0A" w:rsidP="003E6666">
      <w:pPr>
        <w:pStyle w:val="StandardErstzeileneinzug"/>
      </w:pPr>
      <w:r w:rsidRPr="00F3545F">
        <w:t xml:space="preserve">Sensors also play an important role in the Internet of Things in which “[p]hysical items are no longer disconnected from the virtual world, but can be controlled remotely and can act as physical access points to Internet services.” </w:t>
      </w:r>
      <w:r w:rsidRPr="00F3545F">
        <w:fldChar w:fldCharType="begin" w:fldLock="1"/>
      </w:r>
      <w:r w:rsidR="00FD470E" w:rsidRPr="00F3545F">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Pr="00F3545F">
        <w:fldChar w:fldCharType="end"/>
      </w:r>
      <w:r w:rsidRPr="00F3545F">
        <w:t xml:space="preserve"> 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F3545F" w:rsidRDefault="00C4539F" w:rsidP="00C4539F">
      <w:pPr>
        <w:pStyle w:val="berschrift3"/>
        <w:rPr>
          <w:lang w:val="en-US"/>
        </w:rPr>
      </w:pPr>
      <w:bookmarkStart w:id="29" w:name="_Toc471055218"/>
      <w:commentRangeStart w:id="30"/>
      <w:r w:rsidRPr="00F3545F">
        <w:rPr>
          <w:lang w:val="en-US"/>
        </w:rPr>
        <w:lastRenderedPageBreak/>
        <w:t>Sensors in games</w:t>
      </w:r>
      <w:bookmarkEnd w:id="29"/>
      <w:commentRangeEnd w:id="30"/>
      <w:r w:rsidR="00861302">
        <w:rPr>
          <w:rStyle w:val="Kommentarzeichen"/>
          <w:rFonts w:cs="Times New Roman"/>
          <w:b w:val="0"/>
          <w:bCs w:val="0"/>
        </w:rPr>
        <w:commentReference w:id="30"/>
      </w:r>
    </w:p>
    <w:p w:rsidR="00A16952" w:rsidRPr="00F3545F" w:rsidRDefault="00A16952" w:rsidP="0056096D">
      <w:pPr>
        <w:rPr>
          <w:lang w:val="en-US"/>
        </w:rPr>
      </w:pPr>
      <w:r w:rsidRPr="00F3545F">
        <w:rPr>
          <w:lang w:val="en-US"/>
        </w:rPr>
        <w:t xml:space="preserve">Sensors can be used in videogames as an alternative to more traditional inputs. According to </w:t>
      </w:r>
      <w:r w:rsidRPr="00F3545F">
        <w:rPr>
          <w:lang w:val="en-US"/>
        </w:rPr>
        <w:fldChar w:fldCharType="begin" w:fldLock="1"/>
      </w:r>
      <w:r w:rsidRPr="00F3545F">
        <w:rPr>
          <w:lang w:val="en-US"/>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rPr>
          <w:lang w:val="en-US"/>
        </w:rPr>
        <w:fldChar w:fldCharType="separate"/>
      </w:r>
      <w:r w:rsidRPr="00F3545F">
        <w:rPr>
          <w:noProof/>
          <w:lang w:val="en-US"/>
        </w:rPr>
        <w:t>(Lundgren &amp; Björk, 2003)</w:t>
      </w:r>
      <w:r w:rsidRPr="00F3545F">
        <w:rPr>
          <w:lang w:val="en-US"/>
        </w:rPr>
        <w:fldChar w:fldCharType="end"/>
      </w:r>
      <w:r w:rsidRPr="00F3545F">
        <w:rPr>
          <w:lang w:val="en-US"/>
        </w:rPr>
        <w:t xml:space="preserve">, “[t]his makes the system more autonomous, and can free the user from tedious input tasks.” As </w:t>
      </w:r>
      <w:r w:rsidRPr="00F3545F">
        <w:rPr>
          <w:lang w:val="en-US"/>
        </w:rPr>
        <w:fldChar w:fldCharType="begin" w:fldLock="1"/>
      </w:r>
      <w:r w:rsidRPr="00F3545F">
        <w:rPr>
          <w:lang w:val="en-US"/>
        </w:rPr>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"plainTextFormattedCitation" : "(D. M. Johnson &amp; Wiles, 2003)", "previouslyFormattedCitation" : "(D. M. Johnson &amp; Wiles, 2003)" }, "properties" : { "noteIndex" : 0 }, "schema" : "https://github.com/citation-style-language/schema/raw/master/csl-citation.json" }</w:instrText>
      </w:r>
      <w:r w:rsidRPr="00F3545F">
        <w:rPr>
          <w:lang w:val="en-US"/>
        </w:rPr>
        <w:fldChar w:fldCharType="separate"/>
      </w:r>
      <w:r w:rsidRPr="00F3545F">
        <w:rPr>
          <w:noProof/>
          <w:lang w:val="en-US"/>
        </w:rPr>
        <w:t>(D. M. Johnson &amp; Wiles, 2003)</w:t>
      </w:r>
      <w:r w:rsidRPr="00F3545F">
        <w:rPr>
          <w:lang w:val="en-US"/>
        </w:rPr>
        <w:fldChar w:fldCharType="end"/>
      </w:r>
      <w:r w:rsidRPr="00F3545F">
        <w:rPr>
          <w:lang w:val="en-US"/>
        </w:rPr>
        <w:t xml:space="preserve"> found, simplifying input commands, as one might by using sensors, can increase concentration and engagement in the player.</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allowing users to control the software by moving the controller itself</w:t>
      </w:r>
      <w:r w:rsidRPr="00F3545F">
        <w:t xml:space="preserve"> – and touch-based systems like smartphones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Pr="00F3545F">
        <w:fldChar w:fldCharType="end"/>
      </w:r>
      <w:r w:rsidRPr="00F3545F">
        <w:t xml:space="preserve">. The Microsoft Kinect went even further: A depth sensor and color camera allowed for skeletal tracking and facial recognition, while a four-microphone array permitted voice recognition </w:t>
      </w:r>
      <w:r w:rsidRPr="00F3545F">
        <w:fldChar w:fldCharType="begin" w:fldLock="1"/>
      </w:r>
      <w:r w:rsidR="005A6721" w:rsidRPr="00F3545F">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5A6721" w:rsidRPr="00F3545F">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 xml:space="preserve">There is however potential for games to utilize an even wider array of different sensors. </w:t>
      </w:r>
      <w:r w:rsidRPr="00F3545F">
        <w:fldChar w:fldCharType="begin" w:fldLock="1"/>
      </w:r>
      <w:r w:rsidR="00595CC1" w:rsidRPr="00F3545F">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"plainTextFormattedCitation" : "(Xu et al., 2009)", "previouslyFormattedCitation" : "(Xu et al., 2009)" }, "properties" : { "noteIndex" : 0 }, "schema" : "https://github.com/citation-style-language/schema/raw/master/csl-citation.json" }</w:instrText>
      </w:r>
      <w:r w:rsidRPr="00F3545F">
        <w:fldChar w:fldCharType="separate"/>
      </w:r>
      <w:r w:rsidRPr="00F3545F">
        <w:rPr>
          <w:noProof/>
        </w:rPr>
        <w:t>(Xu et al., 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E1512B"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1512B" w:rsidRPr="00F3545F">
        <w:rPr>
          <w:noProof/>
        </w:rPr>
        <w:t>(Lundgren &amp; Björk, 2003)</w:t>
      </w:r>
      <w:r w:rsidR="00E1512B" w:rsidRPr="00F3545F">
        <w:fldChar w:fldCharType="end"/>
      </w:r>
      <w:r w:rsidR="0060705F" w:rsidRPr="00F3545F">
        <w:t xml:space="preserve"> cite </w:t>
      </w:r>
      <w:commentRangeStart w:id="31"/>
      <w:r w:rsidR="0060705F" w:rsidRPr="00F3545F">
        <w:t>biofeedback games</w:t>
      </w:r>
      <w:commentRangeEnd w:id="31"/>
      <w:r w:rsidR="0060705F" w:rsidRPr="00F3545F">
        <w:rPr>
          <w:rStyle w:val="Kommentarzeichen"/>
        </w:rPr>
        <w:commentReference w:id="31"/>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videogames. As </w:t>
      </w:r>
      <w:r w:rsidR="00034046" w:rsidRPr="00F3545F">
        <w:fldChar w:fldCharType="begin" w:fldLock="1"/>
      </w:r>
      <w:r w:rsidR="00034046"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034046" w:rsidRPr="00F3545F">
        <w:rPr>
          <w:noProof/>
        </w:rPr>
        <w:t>(Wetzel, 2013)</w:t>
      </w:r>
      <w:r w:rsidR="00034046" w:rsidRPr="00F3545F">
        <w:fldChar w:fldCharType="end"/>
      </w:r>
      <w:r w:rsidR="0056096D" w:rsidRPr="00F3545F">
        <w:t xml:space="preserve"> notes: “D</w:t>
      </w:r>
      <w:r w:rsidR="00034046" w:rsidRPr="00F3545F">
        <w:t>ifferent sensors have different strengths and weaknesses that completely change the way a game might work.”</w:t>
      </w:r>
    </w:p>
    <w:p w:rsidR="00C4539F" w:rsidRPr="00F3545F" w:rsidRDefault="00C4539F" w:rsidP="00C4539F">
      <w:pPr>
        <w:pStyle w:val="berschrift3"/>
        <w:rPr>
          <w:lang w:val="en-US"/>
        </w:rPr>
      </w:pPr>
      <w:bookmarkStart w:id="32" w:name="_Toc471055219"/>
      <w:r w:rsidRPr="00F3545F">
        <w:rPr>
          <w:lang w:val="en-US"/>
        </w:rPr>
        <w:t>Sensors in augmented reality</w:t>
      </w:r>
      <w:bookmarkEnd w:id="32"/>
    </w:p>
    <w:p w:rsidR="00FD1887" w:rsidRPr="00F3545F" w:rsidRDefault="00FD1887" w:rsidP="000C3723">
      <w:pPr>
        <w:rPr>
          <w:lang w:val="en-US"/>
        </w:rPr>
      </w:pPr>
      <w:r w:rsidRPr="00F3545F">
        <w:rPr>
          <w:lang w:val="en-US"/>
        </w:rPr>
        <w:t>Since Augmen</w:t>
      </w:r>
      <w:r w:rsidR="00152B6A" w:rsidRPr="00F3545F">
        <w:rPr>
          <w:lang w:val="en-US"/>
        </w:rPr>
        <w:t>ted Reality consists of augmen</w:t>
      </w:r>
      <w:r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r w:rsidR="00095995" w:rsidRPr="00F3545F">
        <w:t>locationing</w:t>
      </w:r>
      <w:r w:rsidR="008C1B91">
        <w:t>”</w:t>
      </w:r>
      <w:r w:rsidR="00095995" w:rsidRPr="00F3545F">
        <w:t xml:space="preserve"> technology, </w:t>
      </w:r>
      <w:r w:rsidR="00095995" w:rsidRPr="00F3545F">
        <w:fldChar w:fldCharType="begin" w:fldLock="1"/>
      </w:r>
      <w:r w:rsidR="00095995"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095995" w:rsidRPr="00F3545F">
        <w:rPr>
          <w:noProof/>
        </w:rPr>
        <w:t>(Wetzel, 2013)</w:t>
      </w:r>
      <w:r w:rsidR="00095995" w:rsidRPr="00F3545F">
        <w:fldChar w:fldCharType="end"/>
      </w:r>
      <w:r w:rsidR="00095995" w:rsidRPr="00F3545F">
        <w:t xml:space="preserve"> mentions “GSM cells, GPS, fiducial markers, natural feature tracking, NFC/RFID as well as WiFi and Bluetooth-based proximity sensing.” 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Pr="00F3545F">
        <w:fldChar w:fldCharType="end"/>
      </w:r>
      <w:r w:rsidRPr="00F3545F">
        <w:t xml:space="preserve"> (referring to problems during the TimeWarp </w:t>
      </w:r>
      <w:r w:rsidRPr="00F3545F">
        <w:lastRenderedPageBreak/>
        <w:t>application)</w:t>
      </w:r>
      <w:r w:rsidR="001E3953" w:rsidRPr="00F3545F">
        <w:t>,</w:t>
      </w:r>
      <w:r w:rsidR="00095995" w:rsidRPr="00F3545F">
        <w:t xml:space="preserve"> </w:t>
      </w:r>
      <w:r w:rsidR="00095995" w:rsidRPr="00F3545F">
        <w:fldChar w:fldCharType="begin" w:fldLock="1"/>
      </w:r>
      <w:r w:rsidR="00095995"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 2013)</w:t>
      </w:r>
      <w:r w:rsidR="00095995" w:rsidRPr="00F3545F">
        <w:fldChar w:fldCharType="end"/>
      </w:r>
      <w:r w:rsidR="00095995" w:rsidRPr="00F3545F">
        <w:t xml:space="preserve"> </w:t>
      </w:r>
      <w:r w:rsidR="001E3953" w:rsidRPr="00F3545F">
        <w:t xml:space="preserve">observes that technological advancements in recent years have brought the most advanced </w:t>
      </w:r>
      <w:r w:rsidR="008C1B91">
        <w:t>locating</w:t>
      </w:r>
      <w:r w:rsidRPr="00F3545F">
        <w:t xml:space="preserve"> </w:t>
      </w:r>
      <w:r w:rsidR="001E3953" w:rsidRPr="00F3545F">
        <w:t>systems to sub-centimeter accuracy.</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612C39"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612C39" w:rsidRPr="00F3545F">
        <w:rPr>
          <w:noProof/>
        </w:rPr>
        <w:t>(Schmitz et al., 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Pr="00F3545F">
        <w:t>.</w:t>
      </w:r>
      <w:r w:rsidR="00640C73" w:rsidRPr="00F3545F">
        <w:t xml:space="preserve"> Still, </w:t>
      </w:r>
      <w:r w:rsidR="00627150" w:rsidRPr="00F3545F">
        <w:fldChar w:fldCharType="begin" w:fldLock="1"/>
      </w:r>
      <w:r w:rsidR="00A00A59" w:rsidRPr="00F3545F">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627150" w:rsidRPr="00F3545F">
        <w:rPr>
          <w:noProof/>
        </w:rPr>
        <w:t>(Papagiannakis et al., 2008)</w:t>
      </w:r>
      <w:r w:rsidR="00627150" w:rsidRPr="00F3545F">
        <w:fldChar w:fldCharType="end"/>
      </w:r>
      <w:r w:rsidR="00964C81" w:rsidRPr="00F3545F">
        <w:t xml:space="preserve"> argue</w:t>
      </w:r>
      <w:r w:rsidR="00640C73" w:rsidRPr="00F3545F">
        <w:t xml:space="preserve"> for more sensor technology in </w:t>
      </w:r>
      <w:r w:rsidR="00964C81" w:rsidRPr="00F3545F">
        <w:t>MARS</w:t>
      </w:r>
      <w:r w:rsidR="00640C73" w:rsidRPr="00F3545F">
        <w:t>, defining as the “ultimate goal” the ability to use them “eyes-free and hands-free” while walking.</w:t>
      </w:r>
      <w:r w:rsidR="00945F04" w:rsidRPr="00F3545F">
        <w:t xml:space="preserve"> </w:t>
      </w:r>
      <w:r w:rsidR="00945F04" w:rsidRPr="00F3545F">
        <w:fldChar w:fldCharType="begin" w:fldLock="1"/>
      </w:r>
      <w:r w:rsidR="00CF0E40" w:rsidRPr="00F3545F">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945F04" w:rsidRPr="00F3545F">
        <w:rPr>
          <w:noProof/>
        </w:rPr>
        <w:t>(Bower et al., 2014)</w:t>
      </w:r>
      <w:r w:rsidR="00945F04" w:rsidRPr="00F3545F">
        <w:fldChar w:fldCharType="end"/>
      </w:r>
      <w:r w:rsidR="00945F04" w:rsidRPr="00F3545F">
        <w:t xml:space="preserve"> somewhat similarly expresses certainty that Augmented Reality (not explicitly referring to mobile AR) will come to include “new trigger types (…), more intelligent input recognition (…) and increased sophistication of expression types.”</w:t>
      </w:r>
    </w:p>
    <w:p w:rsidR="006C7FB6" w:rsidRPr="00F3545F" w:rsidRDefault="00640C73" w:rsidP="006C7FB6">
      <w:pPr>
        <w:pStyle w:val="StandardErstzeileneinzug"/>
      </w:pPr>
      <w:r w:rsidRPr="00F3545F">
        <w:t>An example of a sensor technology with major applicability for Augmented Reality that has not been fully realized is eye tracking. As</w:t>
      </w:r>
      <w:r w:rsidR="00595CC1" w:rsidRPr="00F3545F">
        <w:t xml:space="preserve"> </w:t>
      </w:r>
      <w:r w:rsidR="00034046" w:rsidRPr="00F3545F">
        <w:fldChar w:fldCharType="begin" w:fldLock="1"/>
      </w:r>
      <w:r w:rsidR="00034046"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034046" w:rsidRPr="00F3545F">
        <w:fldChar w:fldCharType="separate"/>
      </w:r>
      <w:r w:rsidR="00034046" w:rsidRPr="00F3545F">
        <w:rPr>
          <w:noProof/>
        </w:rPr>
        <w:t>(Sharma et al., 2016)</w:t>
      </w:r>
      <w:r w:rsidR="00034046" w:rsidRPr="00F3545F">
        <w:fldChar w:fldCharType="end"/>
      </w:r>
      <w:r w:rsidR="00595CC1" w:rsidRPr="00F3545F">
        <w:t xml:space="preserve"> note:</w:t>
      </w:r>
      <w:r w:rsidR="00034046" w:rsidRPr="00F3545F">
        <w:t xml:space="preserve"> “At the moment, there are few solutions available for using eye tracking with augmented reality glasses</w:t>
      </w:r>
      <w:r w:rsidR="00595CC1" w:rsidRPr="00F3545F">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multisensory display technique (involving vision, the vestibular system, and the proprioceptive system) in which the visuals depicting the surrounding three-dimensional (3-D) virtual world are generated so as to match the user's voluntary head movements.”</w:t>
      </w:r>
    </w:p>
    <w:p w:rsidR="00FD1887" w:rsidRPr="00F3545F" w:rsidRDefault="0018396E" w:rsidP="006C7FB6">
      <w:pPr>
        <w:pStyle w:val="StandardErstzeileneinzug"/>
      </w:pPr>
      <w:r w:rsidRPr="00F3545F">
        <w:t>Researchers have long been expanding on this fundamental hybrid system with additional sensors</w:t>
      </w:r>
      <w:r w:rsidR="00C07676" w:rsidRPr="00F3545F">
        <w:t xml:space="preserve">, frequently utilizing (Extended) Kalman Filters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365100"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1A4861" w:rsidRPr="00F3545F">
        <w:rPr>
          <w:noProof/>
        </w:rPr>
        <w:t>(Hol et al., 2006)</w:t>
      </w:r>
      <w:r w:rsidR="001A4861" w:rsidRPr="00F3545F">
        <w:fldChar w:fldCharType="end"/>
      </w:r>
      <w:r w:rsidR="001A4861" w:rsidRPr="00F3545F">
        <w:t xml:space="preserve"> cites shortcomings of the available technology as the reason for this, which indicates that combination of sensor technology may be reduced as individual systems become more reliable)</w:t>
      </w:r>
      <w:r w:rsidRPr="00F3545F">
        <w:t>.</w:t>
      </w:r>
      <w:r w:rsidR="00C07676" w:rsidRPr="00F3545F">
        <w:t xml:space="preserve"> The Touring Machine by </w:t>
      </w:r>
      <w:r w:rsidR="00C07676" w:rsidRPr="00F3545F">
        <w:fldChar w:fldCharType="begin" w:fldLock="1"/>
      </w:r>
      <w:r w:rsidR="00C07676" w:rsidRPr="00F3545F">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use of differential GPS in combination with a magnetometer and tilt sensor in order to track user location and orientation. </w:t>
      </w:r>
      <w:r w:rsidR="00365100" w:rsidRPr="00F3545F">
        <w:t xml:space="preserve">Visual-based systems can similarly benefit from addition of sensors due to what </w:t>
      </w:r>
      <w:r w:rsidR="00365100" w:rsidRPr="00F3545F">
        <w:fldChar w:fldCharType="begin" w:fldLock="1"/>
      </w:r>
      <w:r w:rsidR="00835820"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365100" w:rsidRPr="00F3545F">
        <w:fldChar w:fldCharType="separate"/>
      </w:r>
      <w:r w:rsidR="00365100" w:rsidRPr="00F3545F">
        <w:rPr>
          <w:noProof/>
        </w:rPr>
        <w:t>(Hol et al., 2006)</w:t>
      </w:r>
      <w:r w:rsidR="00365100" w:rsidRPr="00F3545F">
        <w:fldChar w:fldCharType="end"/>
      </w:r>
      <w:r w:rsidR="00365100" w:rsidRPr="00F3545F">
        <w:t xml:space="preserve"> referred to as their “complimentary nature”: </w:t>
      </w:r>
      <w:r w:rsidR="00365100" w:rsidRPr="00F3545F">
        <w:fldChar w:fldCharType="begin" w:fldLock="1"/>
      </w:r>
      <w:r w:rsidR="00365100" w:rsidRPr="00F3545F">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365100" w:rsidRPr="00F3545F">
        <w:rPr>
          <w:noProof/>
        </w:rPr>
        <w:t>(You &amp; Neumann, 2001)</w:t>
      </w:r>
      <w:r w:rsidR="00365100" w:rsidRPr="00F3545F">
        <w:fldChar w:fldCharType="end"/>
      </w:r>
      <w:r w:rsidR="00365100" w:rsidRPr="00F3545F">
        <w:t xml:space="preserve"> combined a computer vision algorithm with an inertial 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FD1887"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FD1887" w:rsidRPr="00F3545F">
        <w:rPr>
          <w:noProof/>
        </w:rPr>
        <w:t>(Schall et al., 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w:t>
      </w:r>
      <w:r w:rsidRPr="00F3545F">
        <w:lastRenderedPageBreak/>
        <w:t>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835820" w:rsidRPr="00F3545F">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in </w:t>
      </w:r>
      <w:r w:rsidR="00FD1887" w:rsidRPr="00F3545F">
        <w:fldChar w:fldCharType="begin" w:fldLock="1"/>
      </w:r>
      <w:r w:rsidR="00FD1887"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FD1887" w:rsidRPr="00F3545F">
        <w:rPr>
          <w:noProof/>
        </w:rPr>
        <w:t>(Sharma et al., 2016)</w:t>
      </w:r>
      <w:r w:rsidR="00FD1887" w:rsidRPr="00F3545F">
        <w:fldChar w:fldCharType="end"/>
      </w:r>
      <w:r w:rsidRPr="00F3545F">
        <w:t xml:space="preserve">, the microphones used to detect the location of a ping pong ball in </w:t>
      </w:r>
      <w:r w:rsidR="00FD1887" w:rsidRPr="00F3545F">
        <w:fldChar w:fldCharType="begin" w:fldLock="1"/>
      </w:r>
      <w:r w:rsidR="00FD1887"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FD1887" w:rsidRPr="00F3545F">
        <w:rPr>
          <w:noProof/>
        </w:rPr>
        <w:t>(Ishii et al., 1999)</w:t>
      </w:r>
      <w:r w:rsidR="00FD1887" w:rsidRPr="00F3545F">
        <w:fldChar w:fldCharType="end"/>
      </w:r>
      <w:r w:rsidRPr="00F3545F">
        <w:t xml:space="preserve"> or the </w:t>
      </w:r>
      <w:r w:rsidR="008918EA" w:rsidRPr="00F3545F">
        <w:t xml:space="preserve">sound sensor </w:t>
      </w:r>
      <w:r w:rsidRPr="00F3545F">
        <w:t xml:space="preserve">used in </w:t>
      </w:r>
      <w:r w:rsidR="00FD1887"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FD1887" w:rsidRPr="00F3545F">
        <w:rPr>
          <w:noProof/>
        </w:rPr>
        <w:t>(Wetzel et al., 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2A0047"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2A0047" w:rsidRPr="00F3545F">
        <w:rPr>
          <w:noProof/>
        </w:rPr>
        <w:t>(Specht et al., 2011)</w:t>
      </w:r>
      <w:r w:rsidR="002A0047" w:rsidRPr="00F3545F">
        <w:fldChar w:fldCharType="end"/>
      </w:r>
      <w:r w:rsidRPr="00F3545F">
        <w:t xml:space="preserve"> also names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ultrasound, or barometric pressure.”</w:t>
      </w:r>
      <w:r w:rsidRPr="00F3545F">
        <w:t xml:space="preserve"> Sensors related to this 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33" w:name="_Toc471055220"/>
      <w:commentRangeStart w:id="34"/>
      <w:commentRangeStart w:id="35"/>
      <w:r w:rsidRPr="00F3545F">
        <w:rPr>
          <w:lang w:val="en-US"/>
        </w:rPr>
        <w:t>Design Patterns</w:t>
      </w:r>
      <w:commentRangeEnd w:id="34"/>
      <w:r w:rsidR="00F07700" w:rsidRPr="00F3545F">
        <w:rPr>
          <w:rStyle w:val="Kommentarzeichen"/>
          <w:rFonts w:cs="Times New Roman"/>
          <w:b w:val="0"/>
          <w:bCs w:val="0"/>
          <w:i w:val="0"/>
          <w:iCs w:val="0"/>
          <w:lang w:val="en-US"/>
        </w:rPr>
        <w:commentReference w:id="34"/>
      </w:r>
      <w:commentRangeEnd w:id="35"/>
      <w:r w:rsidR="000C3723" w:rsidRPr="00F3545F">
        <w:rPr>
          <w:rStyle w:val="Kommentarzeichen"/>
          <w:rFonts w:cs="Times New Roman"/>
          <w:b w:val="0"/>
          <w:bCs w:val="0"/>
          <w:i w:val="0"/>
          <w:iCs w:val="0"/>
          <w:lang w:val="en-US"/>
        </w:rPr>
        <w:commentReference w:id="35"/>
      </w:r>
      <w:bookmarkEnd w:id="33"/>
    </w:p>
    <w:p w:rsidR="00297ADA" w:rsidRPr="00F3545F" w:rsidRDefault="00CB5743" w:rsidP="000C3723">
      <w:pPr>
        <w:rPr>
          <w:lang w:val="en-US"/>
        </w:rPr>
      </w:pPr>
      <w:commentRangeStart w:id="36"/>
      <w:r w:rsidRPr="00F3545F">
        <w:rPr>
          <w:lang w:val="en-US"/>
        </w:rPr>
        <w:t>Design</w:t>
      </w:r>
      <w:commentRangeEnd w:id="36"/>
      <w:r w:rsidR="00F123A7" w:rsidRPr="00F3545F">
        <w:rPr>
          <w:rStyle w:val="Kommentarzeichen"/>
          <w:lang w:val="en-US"/>
        </w:rPr>
        <w:commentReference w:id="36"/>
      </w:r>
      <w:r w:rsidRPr="00F3545F">
        <w:rPr>
          <w:lang w:val="en-US"/>
        </w:rPr>
        <w:t xml:space="preserve"> Patterns are a concept first proposed for use in </w:t>
      </w:r>
      <w:commentRangeStart w:id="37"/>
      <w:r w:rsidRPr="00F3545F">
        <w:rPr>
          <w:lang w:val="en-US"/>
        </w:rPr>
        <w:t>architecture</w:t>
      </w:r>
      <w:commentRangeEnd w:id="37"/>
      <w:r w:rsidRPr="00F3545F">
        <w:rPr>
          <w:rStyle w:val="Kommentarzeichen"/>
          <w:lang w:val="en-US"/>
        </w:rPr>
        <w:commentReference w:id="37"/>
      </w:r>
      <w:r w:rsidRPr="00F3545F">
        <w:rPr>
          <w:lang w:val="en-US"/>
        </w:rPr>
        <w:t xml:space="preserve">. They describe precisely how to use design techniques in order to achieve certain </w:t>
      </w:r>
      <w:r w:rsidR="00F07700" w:rsidRPr="00F3545F">
        <w:rPr>
          <w:lang w:val="en-US"/>
        </w:rPr>
        <w:t xml:space="preserve">positive </w:t>
      </w:r>
      <w:r w:rsidRPr="00F3545F">
        <w:rPr>
          <w:lang w:val="en-US"/>
        </w:rPr>
        <w:t>effects, at the same time providing insight and creating</w:t>
      </w:r>
      <w:r w:rsidR="00F07700" w:rsidRPr="00F3545F">
        <w:rPr>
          <w:lang w:val="en-US"/>
        </w:rPr>
        <w:t xml:space="preserve"> a shared vocabulary in the form of a pattern language.</w:t>
      </w:r>
      <w:r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F07700" w:rsidRPr="00F3545F">
        <w:rPr>
          <w:lang w:val="en-US"/>
        </w:rPr>
        <w:t xml:space="preserve"> More precisely, design patterns “</w:t>
      </w:r>
      <w:r w:rsidR="00635BB5" w:rsidRPr="00F3545F">
        <w:rPr>
          <w:lang w:val="en-US"/>
        </w:rPr>
        <w:t xml:space="preserve"> 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F07700" w:rsidRPr="00F3545F">
        <w:rPr>
          <w:lang w:val="en-US"/>
        </w:rPr>
        <w:fldChar w:fldCharType="end"/>
      </w:r>
      <w:r w:rsidR="00F07700" w:rsidRPr="00F3545F">
        <w:rPr>
          <w:lang w:val="en-US"/>
        </w:rPr>
        <w:t xml:space="preserve">. The core goals of pattern languages, according to </w:t>
      </w:r>
      <w:r w:rsidR="00F07700" w:rsidRPr="00F3545F">
        <w:rPr>
          <w:lang w:val="en-US"/>
        </w:rPr>
        <w:fldChar w:fldCharType="begin" w:fldLock="1"/>
      </w:r>
      <w:r w:rsidR="00297ADA"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(Wetzel, 2013)</w:t>
      </w:r>
      <w:r w:rsidR="00F07700" w:rsidRPr="00F3545F">
        <w:rPr>
          <w:lang w:val="en-US"/>
        </w:rPr>
        <w:fldChar w:fldCharType="end"/>
      </w:r>
      <w:r w:rsidR="00F07700" w:rsidRPr="00F3545F">
        <w:rPr>
          <w:lang w:val="en-US"/>
        </w:rPr>
        <w:t xml:space="preserve"> are communication, analysis, creativity and improvement. </w:t>
      </w:r>
    </w:p>
    <w:p w:rsidR="00635BB5" w:rsidRPr="00F3545F" w:rsidRDefault="00297ADA" w:rsidP="00F07700">
      <w:pPr>
        <w:pStyle w:val="StandardErstzeileneinzug"/>
      </w:pPr>
      <w:r w:rsidRPr="00F3545F">
        <w:t xml:space="preserve">While patterns are prescriptive, the emergence of new patterns is assumed to be a result of trial and error </w:t>
      </w:r>
      <w:r w:rsidRPr="00F3545F">
        <w:fldChar w:fldCharType="begin" w:fldLock="1"/>
      </w:r>
      <w:r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or as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something to qualify as a pattern, it has to have been applied in several examples already. Otherwise one might argue that it does not constitute a real pattern.”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emergent, established and hidden patterns.)</w:t>
      </w:r>
    </w:p>
    <w:p w:rsidR="000A79BE" w:rsidRPr="004E265D" w:rsidRDefault="00297ADA" w:rsidP="00C32318">
      <w:pPr>
        <w:pStyle w:val="StandardErstzeileneinzug"/>
        <w:rPr>
          <w:lang w:val="de-DE"/>
        </w:rPr>
      </w:pPr>
      <w:r w:rsidRPr="00F3545F">
        <w:t>Since their creation, design patterns have been applied to several different fields while largely retaining these core principl</w:t>
      </w:r>
      <w:r w:rsidR="008C1B91">
        <w:t>es. An example for patterns which</w:t>
      </w:r>
      <w:r w:rsidRPr="00F3545F">
        <w:t xml:space="preserve"> slightly strayed from this approach are the game design patterns by </w:t>
      </w:r>
      <w:commentRangeStart w:id="38"/>
      <w:r w:rsidRPr="00F3545F">
        <w:t>Björk and Holopainen</w:t>
      </w:r>
      <w:commentRangeEnd w:id="38"/>
      <w:r w:rsidRPr="00F3545F">
        <w:rPr>
          <w:rStyle w:val="Kommentarzeichen"/>
        </w:rPr>
        <w:commentReference w:id="38"/>
      </w:r>
      <w:r w:rsidRPr="00F3545F">
        <w:t xml:space="preserve">. According to </w:t>
      </w:r>
      <w:r w:rsidRPr="00F3545F">
        <w:fldChar w:fldCharType="begin" w:fldLock="1"/>
      </w:r>
      <w:r w:rsidR="00E4182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these are more </w:t>
      </w:r>
      <w:r w:rsidR="00C32318" w:rsidRPr="00F3545F">
        <w:t xml:space="preserve">descriptive and </w:t>
      </w:r>
      <w:r w:rsidRPr="00F3545F">
        <w:t>concerned with idea generation</w:t>
      </w:r>
      <w:r w:rsidR="00C32318" w:rsidRPr="00F3545F">
        <w:t xml:space="preserve">. Cases like this make the definition of patterns somewhat difficult, especially when taking into account related but distinct concepts such as design rules “which offer advice and guidelines for specific design situations” </w:t>
      </w:r>
      <w:r w:rsidR="000A79BE" w:rsidRPr="00F3545F">
        <w:fldChar w:fldCharType="begin" w:fldLock="1"/>
      </w:r>
      <w:r w:rsidR="00E52B61"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w:instrText>
      </w:r>
      <w:r w:rsidR="00E52B61" w:rsidRPr="00861302">
        <w:rPr>
          <w:lang w:val="de-DE"/>
        </w:rPr>
        <w:instrText>",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w:instrText>
      </w:r>
      <w:r w:rsidR="00E52B61" w:rsidRPr="004E265D">
        <w:rPr>
          <w:lang w:val="de-DE"/>
        </w:rPr>
        <w:instrText>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4E265D">
        <w:rPr>
          <w:noProof/>
          <w:lang w:val="de-DE"/>
        </w:rPr>
        <w:t>(Zagal, Mateas, Fernández-Vara, Hochhalter, &amp; Lichti, 2005)</w:t>
      </w:r>
      <w:r w:rsidR="000A79BE" w:rsidRPr="00F3545F">
        <w:fldChar w:fldCharType="end"/>
      </w:r>
      <w:r w:rsidR="00C32318" w:rsidRPr="004E265D">
        <w:rPr>
          <w:lang w:val="de-DE"/>
        </w:rPr>
        <w:t>.</w:t>
      </w:r>
    </w:p>
    <w:p w:rsidR="003B65EE" w:rsidRPr="004E265D" w:rsidRDefault="003B65EE" w:rsidP="003B65EE">
      <w:pPr>
        <w:pStyle w:val="StandardErstzeileneinzug"/>
        <w:rPr>
          <w:lang w:val="de-DE"/>
        </w:rPr>
      </w:pPr>
      <w:r w:rsidRPr="00F3545F">
        <w:fldChar w:fldCharType="begin" w:fldLock="1"/>
      </w:r>
      <w:r w:rsidRPr="004E265D">
        <w:rPr>
          <w:lang w:val="de-DE"/>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4E265D">
        <w:rPr>
          <w:noProof/>
          <w:lang w:val="de-DE"/>
        </w:rPr>
        <w:t>(McGee, 2007)</w:t>
      </w:r>
      <w:r w:rsidRPr="00F3545F">
        <w:fldChar w:fldCharType="end"/>
      </w:r>
      <w:r w:rsidRPr="004E265D">
        <w:rPr>
          <w:lang w:val="de-DE"/>
        </w:rPr>
        <w:t xml:space="preserve"> </w:t>
      </w:r>
      <w:proofErr w:type="spellStart"/>
      <w:r w:rsidRPr="004E265D">
        <w:rPr>
          <w:lang w:val="de-DE"/>
        </w:rPr>
        <w:t>outlines</w:t>
      </w:r>
      <w:proofErr w:type="spellEnd"/>
      <w:r w:rsidRPr="004E265D">
        <w:rPr>
          <w:lang w:val="de-DE"/>
        </w:rPr>
        <w:t xml:space="preserve"> </w:t>
      </w:r>
      <w:proofErr w:type="spellStart"/>
      <w:r w:rsidRPr="004E265D">
        <w:rPr>
          <w:lang w:val="de-DE"/>
        </w:rPr>
        <w:t>the</w:t>
      </w:r>
      <w:proofErr w:type="spellEnd"/>
      <w:r w:rsidRPr="004E265D">
        <w:rPr>
          <w:lang w:val="de-DE"/>
        </w:rPr>
        <w:t xml:space="preserve"> </w:t>
      </w:r>
      <w:proofErr w:type="spellStart"/>
      <w:r w:rsidRPr="004E265D">
        <w:rPr>
          <w:lang w:val="de-DE"/>
        </w:rPr>
        <w:t>general</w:t>
      </w:r>
      <w:proofErr w:type="spellEnd"/>
      <w:r w:rsidRPr="004E265D">
        <w:rPr>
          <w:lang w:val="de-DE"/>
        </w:rPr>
        <w:t xml:space="preserve"> </w:t>
      </w:r>
      <w:proofErr w:type="spellStart"/>
      <w:r w:rsidRPr="004E265D">
        <w:rPr>
          <w:lang w:val="de-DE"/>
        </w:rPr>
        <w:t>characteristics</w:t>
      </w:r>
      <w:proofErr w:type="spellEnd"/>
      <w:r w:rsidRPr="004E265D">
        <w:rPr>
          <w:lang w:val="de-DE"/>
        </w:rPr>
        <w:t xml:space="preserve"> </w:t>
      </w:r>
      <w:proofErr w:type="spellStart"/>
      <w:r w:rsidRPr="004E265D">
        <w:rPr>
          <w:lang w:val="de-DE"/>
        </w:rPr>
        <w:t>of</w:t>
      </w:r>
      <w:proofErr w:type="spellEnd"/>
      <w:r w:rsidRPr="004E265D">
        <w:rPr>
          <w:lang w:val="de-DE"/>
        </w:rPr>
        <w:t xml:space="preserve"> </w:t>
      </w:r>
      <w:proofErr w:type="spellStart"/>
      <w:r w:rsidRPr="004E265D">
        <w:rPr>
          <w:lang w:val="de-DE"/>
        </w:rPr>
        <w:t>patterns</w:t>
      </w:r>
      <w:proofErr w:type="spellEnd"/>
      <w:r w:rsidRPr="004E265D">
        <w:rPr>
          <w:lang w:val="de-DE"/>
        </w:rPr>
        <w:t xml:space="preserve"> </w:t>
      </w:r>
      <w:proofErr w:type="spellStart"/>
      <w:r w:rsidRPr="004E265D">
        <w:rPr>
          <w:lang w:val="de-DE"/>
        </w:rPr>
        <w:t>as</w:t>
      </w:r>
      <w:proofErr w:type="spellEnd"/>
      <w:r w:rsidRPr="004E265D">
        <w:rPr>
          <w:lang w:val="de-DE"/>
        </w:rPr>
        <w:t>:</w:t>
      </w:r>
    </w:p>
    <w:p w:rsidR="003B65EE" w:rsidRPr="00F3545F" w:rsidRDefault="003B65EE" w:rsidP="00415BA3">
      <w:pPr>
        <w:pStyle w:val="StandardErstzeileneinzug"/>
        <w:numPr>
          <w:ilvl w:val="0"/>
          <w:numId w:val="32"/>
        </w:numPr>
      </w:pPr>
      <w:r w:rsidRPr="00F3545F">
        <w:lastRenderedPageBreak/>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F3545F" w:rsidRDefault="000A79BE" w:rsidP="000A79BE">
      <w:pPr>
        <w:pStyle w:val="berschrift3"/>
        <w:rPr>
          <w:lang w:val="en-US"/>
        </w:rPr>
      </w:pPr>
      <w:bookmarkStart w:id="39" w:name="_Toc471055221"/>
      <w:r w:rsidRPr="00F3545F">
        <w:rPr>
          <w:lang w:val="en-US"/>
        </w:rPr>
        <w:t>Patterns for Games</w:t>
      </w:r>
      <w:bookmarkEnd w:id="39"/>
    </w:p>
    <w:p w:rsidR="00D7139D" w:rsidRPr="00F3545F" w:rsidRDefault="00A54B88" w:rsidP="00A54B88">
      <w:pPr>
        <w:rPr>
          <w:lang w:val="en-US"/>
        </w:rPr>
      </w:pPr>
      <w:r w:rsidRPr="00F3545F">
        <w:rPr>
          <w:lang w:val="en-US"/>
        </w:rPr>
        <w:t xml:space="preserve">Patterns for game design were first proposed by </w:t>
      </w:r>
      <w:r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rsidRPr="00F3545F">
        <w:rPr>
          <w:lang w:val="en-US"/>
        </w:rPr>
        <w:fldChar w:fldCharType="separate"/>
      </w:r>
      <w:r w:rsidRPr="00F3545F">
        <w:rPr>
          <w:noProof/>
          <w:lang w:val="en-US"/>
        </w:rPr>
        <w:t>(Kreimeier, 2002)</w:t>
      </w:r>
      <w:r w:rsidRPr="00F3545F">
        <w:rPr>
          <w:lang w:val="en-US"/>
        </w:rPr>
        <w:fldChar w:fldCharType="end"/>
      </w:r>
      <w:r w:rsidRPr="00F3545F">
        <w:rPr>
          <w:lang w:val="en-US"/>
        </w:rPr>
        <w:t xml:space="preserve">. </w:t>
      </w:r>
      <w:r w:rsidR="00A177B3" w:rsidRPr="00F3545F">
        <w:rPr>
          <w:lang w:val="en-US"/>
        </w:rPr>
        <w:t xml:space="preserve">Calling for “a formal means to document, discuss, and plan” 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xml:space="preserve">, used in project management.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patterns of a game design pattern language would allow for efficient communication, documentation and analysis “e.g. for purposes of comparative criticism, re-engineering, or maintenance.”</w:t>
      </w:r>
    </w:p>
    <w:p w:rsidR="00D7139D" w:rsidRPr="00F3545F" w:rsidRDefault="00D12F84" w:rsidP="00DB6FFC">
      <w:pPr>
        <w:pStyle w:val="StandardErstzeileneinzug"/>
      </w:pPr>
      <w:r w:rsidRPr="00F3545F">
        <w:t>A topic</w:t>
      </w:r>
      <w:r w:rsidR="008C1B91">
        <w:t xml:space="preserve"> closely related to patterns is that of</w:t>
      </w:r>
      <w:r w:rsidRPr="00F3545F">
        <w:t xml:space="preserve"> game mechanics. This term, developed within the game design community, is defined by </w:t>
      </w:r>
      <w:r w:rsidRPr="00F3545F">
        <w:fldChar w:fldCharType="begin" w:fldLock="1"/>
      </w:r>
      <w:r w:rsidR="0033405F"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Pr="00F3545F">
        <w:rPr>
          <w:noProof/>
        </w:rPr>
        <w:t>(Lundgren &amp; Björk, 2003)</w:t>
      </w:r>
      <w:r w:rsidRPr="00F3545F">
        <w:fldChar w:fldCharType="end"/>
      </w:r>
      <w:r w:rsidRPr="00F3545F">
        <w:t xml:space="preserve"> as “any part of the rule system of a game that covers one, and only one, possible kind of interaction that takes place during the game, be it general or specific.”</w:t>
      </w:r>
      <w:r w:rsidR="0033405F" w:rsidRPr="00F3545F">
        <w:t xml:space="preserve"> Mechanics differ from patterns in several ways: As </w:t>
      </w:r>
      <w:r w:rsidR="0033405F" w:rsidRPr="00F3545F">
        <w:fldChar w:fldCharType="begin" w:fldLock="1"/>
      </w:r>
      <w:r w:rsidR="00A55AAB"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 2003)</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 xml:space="preserve">additionally contains problems and methods; mechanics (both the term (which has also been used in reference to programming) and its object) are not precisely defined or structured in relation to one another; and finally the effects a mechanic may have on a player experience are secondary or not described at all </w:t>
      </w:r>
      <w:r w:rsidR="00A55AAB" w:rsidRPr="00F3545F">
        <w:fldChar w:fldCharType="begin" w:fldLock="1"/>
      </w:r>
      <w:r w:rsidR="00414A59"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A55AAB" w:rsidRPr="00F3545F">
        <w:fldChar w:fldCharType="separate"/>
      </w:r>
      <w:r w:rsidR="00A55AAB" w:rsidRPr="00F3545F">
        <w:rPr>
          <w:noProof/>
        </w:rPr>
        <w:t>(Lundgren &amp; Björk, 2003)</w:t>
      </w:r>
      <w:r w:rsidR="00A55AAB" w:rsidRPr="00F3545F">
        <w:fldChar w:fldCharType="end"/>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proofErr w:type="spellStart"/>
      <w:r w:rsidR="00480CEE" w:rsidRPr="00F3545F">
        <w:t>Björk</w:t>
      </w:r>
      <w:proofErr w:type="spellEnd"/>
      <w:r w:rsidR="00480CEE" w:rsidRPr="00F3545F">
        <w:t xml:space="preserve"> &amp; </w:t>
      </w:r>
      <w:proofErr w:type="spellStart"/>
      <w:r w:rsidR="00480CEE" w:rsidRPr="00F3545F">
        <w:t>Holopainen</w:t>
      </w:r>
      <w:proofErr w:type="spellEnd"/>
      <w:r w:rsidR="00480CEE" w:rsidRPr="00F3545F">
        <w:t xml:space="preserve"> went on to </w:t>
      </w:r>
      <w:r w:rsidR="00414A59" w:rsidRPr="00F3545F">
        <w:t xml:space="preserve">formally create a collection of game design patterns. As mentioned above and reaffirmed by </w:t>
      </w:r>
      <w:r w:rsidR="00414A59" w:rsidRPr="00F3545F">
        <w:fldChar w:fldCharType="begin" w:fldLock="1"/>
      </w:r>
      <w:r w:rsidR="002231FE"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414A59" w:rsidRPr="00F3545F">
        <w:fldChar w:fldCharType="separate"/>
      </w:r>
      <w:r w:rsidR="00414A59" w:rsidRPr="00F3545F">
        <w:rPr>
          <w:noProof/>
        </w:rPr>
        <w:t>(Wetzel, 2013)</w:t>
      </w:r>
      <w:r w:rsidR="00414A59" w:rsidRPr="00F3545F">
        <w:fldChar w:fldCharType="end"/>
      </w:r>
      <w:r w:rsidR="00414A59" w:rsidRPr="00F3545F">
        <w:t xml:space="preserve"> “these game design patterns follow less of a strict problem-solution approach but rather describe identified game mechanics, their uses, occurrences and consequences.”</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DB6FFC"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DB6FFC" w:rsidRPr="00F3545F">
        <w:rPr>
          <w:noProof/>
        </w:rPr>
        <w:t>(Zagal et al., 2005)</w:t>
      </w:r>
      <w:r w:rsidR="00DB6FFC" w:rsidRPr="00F3545F">
        <w:fldChar w:fldCharType="end"/>
      </w:r>
      <w:r w:rsidRPr="00F3545F">
        <w:t xml:space="preserve">. In the </w:t>
      </w:r>
      <w:commentRangeStart w:id="40"/>
      <w:r w:rsidRPr="00F3545F">
        <w:t xml:space="preserve">Game Ontology Project, </w:t>
      </w:r>
      <w:commentRangeEnd w:id="40"/>
      <w:r w:rsidRPr="00F3545F">
        <w:rPr>
          <w:rStyle w:val="Kommentarzeichen"/>
        </w:rPr>
        <w:commentReference w:id="40"/>
      </w:r>
      <w:r w:rsidRPr="00F3545F">
        <w:t>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includes interface, rules, entity manipulation, and goals. </w:t>
      </w:r>
      <w:r w:rsidR="002231FE" w:rsidRPr="00F3545F">
        <w:fldChar w:fldCharType="begin" w:fldLock="1"/>
      </w:r>
      <w:r w:rsidR="00465359"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 2005)</w:t>
      </w:r>
      <w:r w:rsidR="002231FE" w:rsidRPr="00F3545F">
        <w:fldChar w:fldCharType="end"/>
      </w:r>
      <w:r w:rsidR="002231FE" w:rsidRPr="00F3545F">
        <w:t xml:space="preserve"> also emphasize that these are not criteria for creating good games. An entry is defined by title, description, strong and weak examples, </w:t>
      </w:r>
      <w:r w:rsidR="002231FE" w:rsidRPr="00F3545F">
        <w:lastRenderedPageBreak/>
        <w:t>parent and potential child elements, and potentially elements that the entry is a part of. The ontology is based on methods from prototype theory and grounded theory.</w:t>
      </w:r>
    </w:p>
    <w:p w:rsidR="00E762AE" w:rsidRPr="00F3545F" w:rsidRDefault="00E762AE" w:rsidP="00E762AE">
      <w:pPr>
        <w:pStyle w:val="berschrift3"/>
        <w:rPr>
          <w:lang w:val="en-US"/>
        </w:rPr>
      </w:pPr>
      <w:bookmarkStart w:id="41" w:name="_Toc471055222"/>
      <w:r w:rsidRPr="00F3545F">
        <w:rPr>
          <w:lang w:val="en-US"/>
        </w:rPr>
        <w:t>Patterns for Augmented Reality and Augmented Reality Games</w:t>
      </w:r>
      <w:bookmarkEnd w:id="41"/>
    </w:p>
    <w:p w:rsidR="00465359" w:rsidRPr="00F3545F" w:rsidRDefault="00793DD3" w:rsidP="00465359">
      <w:pPr>
        <w:rPr>
          <w:lang w:val="en-US"/>
        </w:rPr>
      </w:pPr>
      <w:commentRangeStart w:id="42"/>
      <w:r w:rsidRPr="00F3545F">
        <w:rPr>
          <w:lang w:val="en-US"/>
        </w:rPr>
        <w:t>The</w:t>
      </w:r>
      <w:commentRangeEnd w:id="42"/>
      <w:r w:rsidR="00465359" w:rsidRPr="00F3545F">
        <w:rPr>
          <w:rStyle w:val="Kommentarzeichen"/>
          <w:lang w:val="en-US"/>
        </w:rPr>
        <w:commentReference w:id="42"/>
      </w:r>
      <w:r w:rsidRPr="00F3545F">
        <w:rPr>
          <w:lang w:val="en-US"/>
        </w:rPr>
        <w:t xml:space="preserve"> literature review revealed only a few pattern approaches for the general domain of Augmented Reality. In addition, the results were not design patterns but less formal interaction patterns; nonetheless they still provide valuable data which the framework presented in this paper may build on and have thus been included. </w:t>
      </w:r>
    </w:p>
    <w:p w:rsidR="00793DD3" w:rsidRPr="00F3545F" w:rsidRDefault="004B1B0B" w:rsidP="00BE3825">
      <w:pPr>
        <w:pStyle w:val="StandardErstzeileneinzug"/>
      </w:pPr>
      <w:r w:rsidRPr="00F3545F">
        <w:fldChar w:fldCharType="begin" w:fldLock="1"/>
      </w:r>
      <w:r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Pr="00F3545F">
        <w:rPr>
          <w:noProof/>
        </w:rPr>
        <w:t>(Ternier, De Vries, et al., 2012)</w:t>
      </w:r>
      <w:r w:rsidRPr="00F3545F">
        <w:fldChar w:fldCharType="end"/>
      </w:r>
      <w:r w:rsidRPr="00F3545F">
        <w:t xml:space="preserve"> </w:t>
      </w:r>
      <w:r w:rsidR="00465359" w:rsidRPr="00F3545F">
        <w:t xml:space="preserve">refer to the </w:t>
      </w:r>
      <w:r w:rsidR="008C1B91">
        <w:t>“</w:t>
      </w:r>
      <w:r w:rsidR="00465359" w:rsidRPr="00F3545F">
        <w:t>Point Of Interest</w:t>
      </w:r>
      <w:r w:rsidR="008C1B91">
        <w:t>”</w:t>
      </w:r>
      <w:r w:rsidR="00465359" w:rsidRPr="00F3545F">
        <w:t xml:space="preserve"> (POI) interaction pattern implemented in mobile Augmented Reality browsers</w:t>
      </w:r>
      <w:r w:rsidRPr="00F3545F">
        <w:t>. When arriving at pre-defined 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436BCA"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BE3825" w:rsidRPr="00F3545F">
        <w:rPr>
          <w:noProof/>
        </w:rPr>
        <w:t>(FitzGerald et al., 2013)</w:t>
      </w:r>
      <w:r w:rsidR="00BE3825" w:rsidRPr="00F3545F">
        <w:fldChar w:fldCharType="end"/>
      </w:r>
      <w:r w:rsidR="00BE3825" w:rsidRPr="00F3545F">
        <w:t xml:space="preserve">, browsers may also point the user towards nearby points of interest. </w:t>
      </w:r>
      <w:r w:rsidR="00BE3825" w:rsidRPr="00F3545F">
        <w:fldChar w:fldCharType="begin" w:fldLock="1"/>
      </w:r>
      <w:r w:rsidR="00BE3825"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BE3825" w:rsidRPr="00F3545F">
        <w:fldChar w:fldCharType="separate"/>
      </w:r>
      <w:r w:rsidR="00BE3825" w:rsidRPr="00F3545F">
        <w:rPr>
          <w:noProof/>
        </w:rPr>
        <w:t>(Munnerley et al., 2012)</w:t>
      </w:r>
      <w:r w:rsidR="00BE3825" w:rsidRPr="00F3545F">
        <w:fldChar w:fldCharType="end"/>
      </w:r>
      <w:r w:rsidR="00BE3825" w:rsidRPr="00F3545F">
        <w:t xml:space="preserve"> note that although one has to be present in order to perceive the information relayed at </w:t>
      </w:r>
      <w:proofErr w:type="gramStart"/>
      <w:r w:rsidR="00BE3825" w:rsidRPr="00F3545F">
        <w:t>a POI</w:t>
      </w:r>
      <w:proofErr w:type="gramEnd"/>
      <w:r w:rsidR="00BE3825" w:rsidRPr="00F3545F">
        <w:t>, POIs</w:t>
      </w:r>
      <w:r w:rsidR="00436BCA" w:rsidRPr="00F3545F">
        <w:t xml:space="preserve"> can be set regardless of the creator’s location at any time</w:t>
      </w:r>
      <w:r w:rsidR="00BE3825" w:rsidRPr="00F3545F">
        <w:t>.</w:t>
      </w:r>
    </w:p>
    <w:p w:rsidR="00BE3825" w:rsidRPr="00F3545F" w:rsidRDefault="00436BCA" w:rsidP="00BE3825">
      <w:pPr>
        <w:pStyle w:val="StandardErstzeileneinzug"/>
      </w:pPr>
      <w:r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Pr="00F3545F">
        <w:fldChar w:fldCharType="separate"/>
      </w:r>
      <w:r w:rsidRPr="00F3545F">
        <w:rPr>
          <w:noProof/>
        </w:rPr>
        <w:t>(Lamantia, 2009)</w:t>
      </w:r>
      <w:r w:rsidRPr="00F3545F">
        <w:fldChar w:fldCharType="end"/>
      </w:r>
      <w:r w:rsidRPr="00F3545F">
        <w:t xml:space="preserve"> presents four interaction patterns, pertaining to how information is presented to the user.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 xml:space="preserve">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augmented-reality, or mixed-reality experience.” </w:t>
      </w:r>
      <w:r w:rsidR="00131E1E" w:rsidRPr="00F3545F">
        <w:rPr>
          <w:i/>
        </w:rPr>
        <w:t>Holochess</w:t>
      </w:r>
      <w:r w:rsidR="00131E1E" w:rsidRPr="00F3545F">
        <w:t xml:space="preserve"> experiences consist of presenting entirely virtual objects to the AR environment. </w:t>
      </w:r>
      <w:commentRangeStart w:id="43"/>
      <w:r w:rsidR="00131E1E" w:rsidRPr="00F3545F">
        <w:t>It is likely that many commercial Augmented Reality games will rely on this interaction pattern, especially if they are not location-based.</w:t>
      </w:r>
      <w:commentRangeEnd w:id="43"/>
      <w:r w:rsidR="00114A9E" w:rsidRPr="00F3545F">
        <w:rPr>
          <w:rStyle w:val="Kommentarzeichen"/>
        </w:rPr>
        <w:commentReference w:id="43"/>
      </w:r>
      <w:r w:rsidR="00114A9E" w:rsidRPr="00F3545F">
        <w:t xml:space="preserve"> 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 </w:t>
      </w:r>
      <w:r w:rsidR="00114A9E" w:rsidRPr="00F3545F">
        <w:rPr>
          <w:i/>
        </w:rPr>
        <w:t>X-Ray Vision-</w:t>
      </w:r>
      <w:r w:rsidR="00114A9E" w:rsidRPr="00F3545F">
        <w:t xml:space="preserve">based experiences “[simulate] seeing beneath the surface of objects, people, or places.” </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fldChar w:fldCharType="begin" w:fldLock="1"/>
      </w:r>
      <w:r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 2012)</w:t>
      </w:r>
      <w:r w:rsidRPr="00F3545F">
        <w:fldChar w:fldCharType="end"/>
      </w:r>
      <w:r w:rsidRPr="00F3545F">
        <w:t xml:space="preserve"> attempted to map design patterns for mobile games (themselves based on Björk &amp; Holopainen’s work) to cognitive and motivational effects in educational AR games. (It is worth pointing out that Augmented Reality is itself one of these mobile game </w:t>
      </w:r>
      <w:r w:rsidRPr="00F3545F">
        <w:lastRenderedPageBreak/>
        <w:t xml:space="preserve">patterns.) Although it is not included in the mobile games pattern language, </w:t>
      </w:r>
      <w:r w:rsidRPr="00F3545F">
        <w:fldChar w:fldCharType="begin" w:fldLock="1"/>
      </w:r>
      <w:r w:rsidR="00752090"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 2012)</w:t>
      </w:r>
      <w:r w:rsidRPr="00F3545F">
        <w:fldChar w:fldCharType="end"/>
      </w:r>
      <w:r w:rsidRPr="00F3545F">
        <w:t xml:space="preserve"> also investigated the effects of the pattern Roleplaying, stating that it “seems to be highly relevant for the design of AR learning games.” </w:t>
      </w:r>
    </w:p>
    <w:p w:rsidR="00F123A7" w:rsidRPr="00F3545F" w:rsidRDefault="00752090" w:rsidP="00BE3825">
      <w:pPr>
        <w:pStyle w:val="StandardErstzeileneinzug"/>
      </w:pPr>
      <w:r w:rsidRPr="00F3545F">
        <w:fldChar w:fldCharType="begin" w:fldLock="1"/>
      </w:r>
      <w:r w:rsidR="00F123A7" w:rsidRPr="00F3545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Pr="00F3545F">
        <w:rPr>
          <w:noProof/>
        </w:rPr>
        <w:t>(Antonaci et al., 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 these are however not full patterns in that they consist of only names and short descriptions. This list consists of: Localization, Video recording and view sharing, synchronous communication, contextualization, and object recognition.</w:t>
      </w:r>
      <w:r w:rsidR="00F123A7" w:rsidRPr="00F3545F">
        <w:t xml:space="preserve"> </w:t>
      </w:r>
    </w:p>
    <w:p w:rsidR="00436BCA" w:rsidRPr="00F3545F" w:rsidRDefault="00F123A7" w:rsidP="00BE3825">
      <w:pPr>
        <w:pStyle w:val="StandardErstzeileneinzug"/>
      </w:pPr>
      <w:r w:rsidRPr="00F3545F">
        <w:t xml:space="preserve">One of the inspirations for </w:t>
      </w:r>
      <w:r w:rsidRPr="00F3545F">
        <w:fldChar w:fldCharType="begin" w:fldLock="1"/>
      </w:r>
      <w:r w:rsidRPr="00F3545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Pr="00F3545F">
        <w:rPr>
          <w:noProof/>
        </w:rPr>
        <w:t>(Antonaci et al., 2015)</w:t>
      </w:r>
      <w:r w:rsidRPr="00F3545F">
        <w:fldChar w:fldCharType="end"/>
      </w:r>
      <w:r w:rsidRPr="00F3545F">
        <w:t xml:space="preserve"> are the patterns for mobile mixed reality games proposed by </w:t>
      </w:r>
      <w:r w:rsidRPr="00F3545F">
        <w:fldChar w:fldCharType="begin" w:fldLock="1"/>
      </w:r>
      <w:r w:rsidR="003E2F43"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Wetzel stresses that these patterns </w:t>
      </w:r>
      <w:r w:rsidR="003E2F43" w:rsidRPr="00F3545F">
        <w:t>are not intended only for game design considerations but also “other aspects of mobile mixed reality games, namely authoring, content creation, interfaces, orchestration as well as testing and logging.” The structure Wetzel settles on differs slightly from traditional design, consisting of: Name, categories, problem, solution, examples, description, effects, and connections to other patterns.</w:t>
      </w:r>
    </w:p>
    <w:p w:rsidR="00AE4AE1" w:rsidRPr="00F3545F" w:rsidRDefault="003E2F43" w:rsidP="00BE3825">
      <w:pPr>
        <w:pStyle w:val="StandardErstzeileneinzug"/>
      </w:pPr>
      <w:r w:rsidRPr="00F3545F">
        <w:t xml:space="preserve">Although they did not use the term pattern, </w:t>
      </w:r>
      <w:r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Pr="00F3545F">
        <w:fldChar w:fldCharType="end"/>
      </w:r>
      <w:r w:rsidRPr="00F3545F">
        <w:t xml:space="preserve"> already treaded similar ground with their </w:t>
      </w:r>
      <w:r w:rsidR="009303FF" w:rsidRPr="00F3545F">
        <w:rPr>
          <w:i/>
        </w:rPr>
        <w:t>G</w:t>
      </w:r>
      <w:r w:rsidRPr="00F3545F">
        <w:rPr>
          <w:i/>
        </w:rPr>
        <w:t xml:space="preserve">uidelines for </w:t>
      </w:r>
      <w:r w:rsidR="009303FF" w:rsidRPr="00F3545F">
        <w:rPr>
          <w:i/>
        </w:rPr>
        <w:t>D</w:t>
      </w:r>
      <w:r w:rsidRPr="00F3545F">
        <w:rPr>
          <w:i/>
        </w:rPr>
        <w:t xml:space="preserve">esigning </w:t>
      </w:r>
      <w:r w:rsidR="009303FF" w:rsidRPr="00F3545F">
        <w:rPr>
          <w:i/>
        </w:rPr>
        <w:t>Augmented Reality Games</w:t>
      </w:r>
      <w:r w:rsidR="009303FF" w:rsidRPr="00F3545F">
        <w:t xml:space="preserve">. The guidelines, discussed in more depth in the paper, are: </w:t>
      </w:r>
    </w:p>
    <w:p w:rsidR="009303FF" w:rsidRPr="00F3545F" w:rsidRDefault="009303FF" w:rsidP="00415BA3">
      <w:pPr>
        <w:pStyle w:val="StandardErstzeileneinzug"/>
        <w:numPr>
          <w:ilvl w:val="0"/>
          <w:numId w:val="33"/>
        </w:numPr>
      </w:pPr>
      <w:r w:rsidRPr="00F3545F">
        <w:t>Experiences First, Technology Second</w:t>
      </w:r>
    </w:p>
    <w:p w:rsidR="009303FF" w:rsidRPr="00F3545F" w:rsidRDefault="009303FF" w:rsidP="00415BA3">
      <w:pPr>
        <w:pStyle w:val="StandardErstzeileneinzug"/>
        <w:numPr>
          <w:ilvl w:val="0"/>
          <w:numId w:val="33"/>
        </w:numPr>
      </w:pPr>
      <w:r w:rsidRPr="00F3545F">
        <w:t>Stick to the theme</w:t>
      </w:r>
    </w:p>
    <w:p w:rsidR="009303FF" w:rsidRPr="00F3545F" w:rsidRDefault="009303FF" w:rsidP="00415BA3">
      <w:pPr>
        <w:pStyle w:val="StandardErstzeileneinzug"/>
        <w:numPr>
          <w:ilvl w:val="0"/>
          <w:numId w:val="33"/>
        </w:numPr>
      </w:pPr>
      <w:r w:rsidRPr="00F3545F">
        <w:t>Do not stay digital</w:t>
      </w:r>
    </w:p>
    <w:p w:rsidR="009303FF" w:rsidRPr="00F3545F" w:rsidRDefault="009303FF" w:rsidP="00415BA3">
      <w:pPr>
        <w:pStyle w:val="StandardErstzeileneinzug"/>
        <w:numPr>
          <w:ilvl w:val="0"/>
          <w:numId w:val="33"/>
        </w:numPr>
      </w:pPr>
      <w:r w:rsidRPr="00F3545F">
        <w:t>Use the Real Environment</w:t>
      </w:r>
    </w:p>
    <w:p w:rsidR="009303FF" w:rsidRPr="00F3545F" w:rsidRDefault="009303FF" w:rsidP="00415BA3">
      <w:pPr>
        <w:pStyle w:val="StandardErstzeileneinzug"/>
        <w:numPr>
          <w:ilvl w:val="0"/>
          <w:numId w:val="33"/>
        </w:numPr>
      </w:pPr>
      <w:r w:rsidRPr="00F3545F">
        <w:t>Keep it simple</w:t>
      </w:r>
    </w:p>
    <w:p w:rsidR="009303FF" w:rsidRPr="00F3545F" w:rsidRDefault="009303FF" w:rsidP="00415BA3">
      <w:pPr>
        <w:pStyle w:val="StandardErstzeileneinzug"/>
        <w:numPr>
          <w:ilvl w:val="0"/>
          <w:numId w:val="33"/>
        </w:numPr>
      </w:pPr>
      <w:r w:rsidRPr="00F3545F">
        <w:t>Create Sharable Experiences</w:t>
      </w:r>
    </w:p>
    <w:p w:rsidR="009303FF" w:rsidRPr="00F3545F" w:rsidRDefault="009303FF" w:rsidP="00415BA3">
      <w:pPr>
        <w:pStyle w:val="StandardErstzeileneinzug"/>
        <w:numPr>
          <w:ilvl w:val="0"/>
          <w:numId w:val="33"/>
        </w:numPr>
      </w:pPr>
      <w:r w:rsidRPr="00F3545F">
        <w:t>Use Various Social Elements</w:t>
      </w:r>
    </w:p>
    <w:p w:rsidR="009303FF" w:rsidRPr="00F3545F" w:rsidRDefault="009303FF" w:rsidP="00415BA3">
      <w:pPr>
        <w:pStyle w:val="StandardErstzeileneinzug"/>
        <w:numPr>
          <w:ilvl w:val="0"/>
          <w:numId w:val="33"/>
        </w:numPr>
      </w:pPr>
      <w:r w:rsidRPr="00F3545F">
        <w:t>Show Reality</w:t>
      </w:r>
    </w:p>
    <w:p w:rsidR="009303FF" w:rsidRPr="00F3545F" w:rsidRDefault="009303FF" w:rsidP="00415BA3">
      <w:pPr>
        <w:pStyle w:val="StandardErstzeileneinzug"/>
        <w:numPr>
          <w:ilvl w:val="0"/>
          <w:numId w:val="33"/>
        </w:numPr>
      </w:pPr>
      <w:r w:rsidRPr="00F3545F">
        <w:t>Turn weaknesses into strengths</w:t>
      </w:r>
    </w:p>
    <w:p w:rsidR="009303FF" w:rsidRPr="00F3545F" w:rsidRDefault="009303FF" w:rsidP="00415BA3">
      <w:pPr>
        <w:pStyle w:val="StandardErstzeileneinzug"/>
        <w:numPr>
          <w:ilvl w:val="0"/>
          <w:numId w:val="33"/>
        </w:numPr>
      </w:pPr>
      <w:r w:rsidRPr="00F3545F">
        <w:t>Do not just convert</w:t>
      </w:r>
    </w:p>
    <w:p w:rsidR="009303FF" w:rsidRPr="00F3545F" w:rsidRDefault="009303FF" w:rsidP="00415BA3">
      <w:pPr>
        <w:pStyle w:val="StandardErstzeileneinzug"/>
        <w:numPr>
          <w:ilvl w:val="0"/>
          <w:numId w:val="33"/>
        </w:numPr>
      </w:pPr>
      <w:r w:rsidRPr="00F3545F">
        <w:t>Create meaningful content</w:t>
      </w:r>
    </w:p>
    <w:p w:rsidR="009303FF" w:rsidRPr="00F3545F" w:rsidRDefault="009303FF" w:rsidP="00415BA3">
      <w:pPr>
        <w:pStyle w:val="StandardErstzeileneinzug"/>
        <w:numPr>
          <w:ilvl w:val="0"/>
          <w:numId w:val="33"/>
        </w:numPr>
      </w:pPr>
      <w:r w:rsidRPr="00F3545F">
        <w:t>Choose your tracking wisely</w:t>
      </w:r>
    </w:p>
    <w:p w:rsidR="00C4539F" w:rsidRPr="00F3545F" w:rsidRDefault="00C4539F" w:rsidP="00415BA3">
      <w:pPr>
        <w:pStyle w:val="berschrift1"/>
        <w:rPr>
          <w:lang w:val="en-US"/>
        </w:rPr>
      </w:pPr>
      <w:bookmarkStart w:id="44" w:name="_Toc471055223"/>
      <w:r w:rsidRPr="00F3545F">
        <w:rPr>
          <w:lang w:val="en-US"/>
        </w:rPr>
        <w:lastRenderedPageBreak/>
        <w:t>Development of a framework for sensor-supported augmented reality games</w:t>
      </w:r>
      <w:bookmarkEnd w:id="44"/>
    </w:p>
    <w:p w:rsidR="0093344C" w:rsidRPr="00F3545F" w:rsidRDefault="00E71952" w:rsidP="00E71952">
      <w:pPr>
        <w:rPr>
          <w:lang w:val="en-US"/>
        </w:rPr>
      </w:pPr>
      <w:r w:rsidRPr="00F3545F">
        <w:rPr>
          <w:lang w:val="en-US"/>
        </w:rPr>
        <w:t xml:space="preserve">The second contribution this paper sets out to make is a </w:t>
      </w:r>
      <w:r w:rsidR="0093344C" w:rsidRPr="00F3545F">
        <w:rPr>
          <w:lang w:val="en-US"/>
        </w:rPr>
        <w:t>taxonomy of</w:t>
      </w:r>
      <w:r w:rsidRPr="00F3545F">
        <w:rPr>
          <w:lang w:val="en-US"/>
        </w:rPr>
        <w:t xml:space="preserve"> user interactions in Augmented Reality utilizing sensors, based on patterns. Afterwards, the author attempts to </w:t>
      </w:r>
      <w:r w:rsidR="0093344C" w:rsidRPr="00F3545F">
        <w:rPr>
          <w:lang w:val="en-US"/>
        </w:rPr>
        <w:t xml:space="preserve">exemplarily translate some of the found interactions into a framework for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t xml:space="preserve">As in the study by </w:t>
      </w:r>
      <w:r w:rsidRPr="00F3545F">
        <w:fldChar w:fldCharType="begin" w:fldLock="1"/>
      </w:r>
      <w:r w:rsidR="003A1D5F"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Pr="00F3545F">
        <w:rPr>
          <w:noProof/>
        </w:rPr>
        <w:t>(Biocca &amp; Rolland, 1998)</w:t>
      </w:r>
      <w:r w:rsidRPr="00F3545F">
        <w:fldChar w:fldCharType="end"/>
      </w:r>
      <w:r w:rsidRPr="00F3545F">
        <w:t>, it is important to emphasize that the approach taken in this paper is that of the design sciences to “create technological artifacts that augment human ability (Biocca, 1996), not ones that manipulate human abilities solely for the purpose of experimentation and observation.”</w:t>
      </w:r>
    </w:p>
    <w:p w:rsidR="00E71952" w:rsidRPr="00F3545F" w:rsidRDefault="003A5245" w:rsidP="0093344C">
      <w:pPr>
        <w:pStyle w:val="StandardErstzeileneinzug"/>
      </w:pPr>
      <w:r w:rsidRPr="00F3545F">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To avoid confusion associated with the use of </w:t>
      </w:r>
      <w:r w:rsidR="00401094" w:rsidRPr="00F3545F">
        <w:t xml:space="preserve">“game mechanics” </w:t>
      </w:r>
      <w:r w:rsidR="0093344C" w:rsidRPr="00F3545F">
        <w:t xml:space="preserve">to refer to techniques on a software level (as </w:t>
      </w:r>
      <w:r w:rsidR="00401094" w:rsidRPr="00F3545F">
        <w:t xml:space="preserve">the classification in this paper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equivalent </w:t>
      </w:r>
      <w:r w:rsidR="00C71A78" w:rsidRPr="00F3545F">
        <w:fldChar w:fldCharType="begin" w:fldLock="1"/>
      </w:r>
      <w:r w:rsidR="00F53F72"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C71A78" w:rsidRPr="00F3545F">
        <w:fldChar w:fldCharType="end"/>
      </w:r>
      <w:r w:rsidR="00C71A78" w:rsidRPr="00F3545F">
        <w:t xml:space="preserve"> term </w:t>
      </w:r>
      <w:r w:rsidR="00401094" w:rsidRPr="00F3545F">
        <w:t>“</w:t>
      </w:r>
      <w:r w:rsidR="00C71A78" w:rsidRPr="00F3545F">
        <w:t>mechanism</w:t>
      </w:r>
      <w:r w:rsidR="00401094" w:rsidRPr="00F3545F">
        <w:t>”</w:t>
      </w:r>
      <w:r w:rsidR="00C71A78" w:rsidRPr="00F3545F">
        <w:t xml:space="preserve"> </w:t>
      </w:r>
      <w:r w:rsidR="00401094" w:rsidRPr="00F3545F">
        <w:t>is used.</w:t>
      </w:r>
    </w:p>
    <w:p w:rsidR="00D37F6F" w:rsidRPr="00F3545F" w:rsidRDefault="00D37F6F" w:rsidP="00D37F6F">
      <w:pPr>
        <w:pStyle w:val="berschrift2"/>
        <w:rPr>
          <w:lang w:val="en-US"/>
        </w:rPr>
      </w:pPr>
      <w:bookmarkStart w:id="45" w:name="_Toc471055224"/>
      <w:r w:rsidRPr="00F3545F">
        <w:rPr>
          <w:lang w:val="en-US"/>
        </w:rPr>
        <w:t>Conception</w:t>
      </w:r>
      <w:bookmarkEnd w:id="45"/>
    </w:p>
    <w:p w:rsidR="00E71952" w:rsidRPr="00F3545F" w:rsidRDefault="00F53F72" w:rsidP="00210076">
      <w:pPr>
        <w:rPr>
          <w:lang w:val="en-US"/>
        </w:rPr>
      </w:pPr>
      <w:r w:rsidRPr="00F3545F">
        <w:rPr>
          <w:lang w:val="en-US"/>
        </w:rPr>
        <w:t>With the primary basis for this taxonomy being design patterns, it is reasonable to first look at approaches to the creation of patterns and then adapt these principles to the task at hand.</w:t>
      </w:r>
    </w:p>
    <w:p w:rsidR="003A5245" w:rsidRPr="00F3545F" w:rsidRDefault="003A1D5F" w:rsidP="003A1D5F">
      <w:pPr>
        <w:pStyle w:val="StandardErstzeileneinzug"/>
      </w:pPr>
      <w:r w:rsidRPr="00F3545F">
        <w:t xml:space="preserve">The method for creating patterns laid out by Christopher Alexander (for use in architecture), as summarized by </w:t>
      </w:r>
      <w:r w:rsidRPr="00F3545F">
        <w:fldChar w:fldCharType="begin" w:fldLock="1"/>
      </w:r>
      <w:r w:rsidR="00C6008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follows these steps: </w:t>
      </w:r>
    </w:p>
    <w:p w:rsidR="003B65EE" w:rsidRPr="00F3545F" w:rsidRDefault="00515F69" w:rsidP="00415BA3">
      <w:pPr>
        <w:pStyle w:val="StandardErstzeileneinzug"/>
        <w:numPr>
          <w:ilvl w:val="0"/>
          <w:numId w:val="34"/>
        </w:numPr>
      </w:pPr>
      <w:r w:rsidRPr="00F3545F">
        <w:t>Notice a situation “where one feels good.”</w:t>
      </w:r>
    </w:p>
    <w:p w:rsidR="00515F69" w:rsidRPr="00F3545F" w:rsidRDefault="00515F69" w:rsidP="00415BA3">
      <w:pPr>
        <w:pStyle w:val="StandardErstzeileneinzug"/>
        <w:numPr>
          <w:ilvl w:val="0"/>
          <w:numId w:val="34"/>
        </w:numPr>
      </w:pPr>
      <w:r w:rsidRPr="00F3545F">
        <w:t>Identify the cause.</w:t>
      </w:r>
    </w:p>
    <w:p w:rsidR="00515F69" w:rsidRPr="00F3545F" w:rsidRDefault="00515F69" w:rsidP="00415BA3">
      <w:pPr>
        <w:pStyle w:val="StandardErstzeileneinzug"/>
        <w:numPr>
          <w:ilvl w:val="0"/>
          <w:numId w:val="34"/>
        </w:numPr>
      </w:pPr>
      <w:r w:rsidRPr="00F3545F">
        <w:t>Articulate it in a way so the feature’s presence in other structures can be binarily identified.</w:t>
      </w:r>
    </w:p>
    <w:p w:rsidR="00515F69" w:rsidRPr="00F3545F" w:rsidRDefault="00515F69" w:rsidP="00415BA3">
      <w:pPr>
        <w:pStyle w:val="StandardErstzeileneinzug"/>
        <w:numPr>
          <w:ilvl w:val="0"/>
          <w:numId w:val="34"/>
        </w:numPr>
      </w:pPr>
      <w:r w:rsidRPr="00F3545F">
        <w:t>Identify “the conflicting Forces it resolves.”</w:t>
      </w:r>
    </w:p>
    <w:p w:rsidR="00515F69" w:rsidRPr="00F3545F" w:rsidRDefault="00515F69" w:rsidP="00415BA3">
      <w:pPr>
        <w:pStyle w:val="StandardErstzeileneinzug"/>
        <w:numPr>
          <w:ilvl w:val="0"/>
          <w:numId w:val="34"/>
        </w:numPr>
      </w:pPr>
      <w:r w:rsidRPr="00F3545F">
        <w:t>Identify relevant contexts</w:t>
      </w:r>
    </w:p>
    <w:p w:rsidR="00C60081" w:rsidRPr="00F3545F" w:rsidRDefault="00515F69" w:rsidP="00415BA3">
      <w:pPr>
        <w:pStyle w:val="StandardErstzeileneinzug"/>
        <w:numPr>
          <w:ilvl w:val="0"/>
          <w:numId w:val="34"/>
        </w:numPr>
      </w:pPr>
      <w:r w:rsidRPr="00F3545F">
        <w:t>Empirical tests (of the reactions presence and absence of the feature causes)</w:t>
      </w:r>
    </w:p>
    <w:p w:rsidR="00A23FCF" w:rsidRDefault="00C60081" w:rsidP="007B4210">
      <w:pPr>
        <w:pStyle w:val="StandardErstzeileneinzug"/>
      </w:pPr>
      <w:r w:rsidRPr="00F3545F">
        <w:t xml:space="preserve">Thematically, the work by </w:t>
      </w:r>
      <w:r w:rsidRPr="00F3545F">
        <w:fldChar w:fldCharType="begin" w:fldLock="1"/>
      </w:r>
      <w:r w:rsidR="004E163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Pr="00F3545F">
        <w:rPr>
          <w:noProof/>
        </w:rPr>
        <w:t>(Sharma et al., 2016)</w:t>
      </w:r>
      <w:r w:rsidRPr="00F3545F">
        <w:fldChar w:fldCharType="end"/>
      </w:r>
      <w:r w:rsidRPr="00F3545F">
        <w:t xml:space="preserve"> can serve as a basis for the framework. They mapped low level functions </w:t>
      </w:r>
      <w:commentRangeStart w:id="46"/>
      <w:r w:rsidRPr="00F3545F">
        <w:t xml:space="preserve">such as gaze, voice, or hand gestures </w:t>
      </w:r>
      <w:commentRangeEnd w:id="46"/>
      <w:r w:rsidRPr="00F3545F">
        <w:rPr>
          <w:rStyle w:val="Kommentarzeichen"/>
        </w:rPr>
        <w:commentReference w:id="46"/>
      </w:r>
      <w:r w:rsidRPr="00F3545F">
        <w:t xml:space="preserve">to associated sensors for use with Augmented Reality and provide an overview of common issues different sensors </w:t>
      </w:r>
      <w:r w:rsidRPr="00F3545F">
        <w:lastRenderedPageBreak/>
        <w:t>might encounter. The design synthesis approach utilized in the paper may inspire work on this framework. A list of transfer mechanisms, although intended for expertise transfer, could also prove useful. Finally, they provide a list of challenges in combining different sensors in one system; compatibility with other sensors (for example interference caused by multiple devices using infra-red light) is an example of a category that differentiates the sensor-supported game mechanism framework from previous work.</w:t>
      </w:r>
    </w:p>
    <w:p w:rsidR="00FE68DC" w:rsidRPr="00F3545F" w:rsidRDefault="00FE68DC" w:rsidP="00415BA3">
      <w:pPr>
        <w:pStyle w:val="berschrift1"/>
        <w:rPr>
          <w:lang w:val="en-US"/>
        </w:rPr>
      </w:pPr>
      <w:bookmarkStart w:id="47" w:name="_Toc471055225"/>
      <w:r w:rsidRPr="00F3545F">
        <w:rPr>
          <w:lang w:val="en-US"/>
        </w:rPr>
        <w:t>References</w:t>
      </w:r>
      <w:bookmarkEnd w:id="47"/>
    </w:p>
    <w:p w:rsidR="00D76034" w:rsidRPr="00A7145C" w:rsidRDefault="006B7192" w:rsidP="00D76034">
      <w:pPr>
        <w:widowControl w:val="0"/>
        <w:autoSpaceDE w:val="0"/>
        <w:autoSpaceDN w:val="0"/>
        <w:adjustRightInd w:val="0"/>
        <w:ind w:left="480" w:hanging="480"/>
        <w:rPr>
          <w:noProof/>
          <w:szCs w:val="24"/>
          <w:lang w:val="en-US"/>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D76034" w:rsidRPr="00A7145C">
        <w:rPr>
          <w:noProof/>
          <w:szCs w:val="24"/>
          <w:lang w:val="es-ES_tradnl"/>
        </w:rPr>
        <w:t xml:space="preserve">Antonaci, A., Klemke, R., &amp; Specht, M. (2015). </w:t>
      </w:r>
      <w:r w:rsidR="00D76034" w:rsidRPr="00A7145C">
        <w:rPr>
          <w:noProof/>
          <w:szCs w:val="24"/>
          <w:lang w:val="en-US"/>
        </w:rPr>
        <w:t xml:space="preserve">Towards Design Patterns for Augmented Reality Serious Games. In </w:t>
      </w:r>
      <w:r w:rsidR="00D76034" w:rsidRPr="00A7145C">
        <w:rPr>
          <w:i/>
          <w:iCs/>
          <w:noProof/>
          <w:szCs w:val="24"/>
          <w:lang w:val="en-US"/>
        </w:rPr>
        <w:t>The Mobile Learning Voyage - From Small Ripples to Massive Open Waters</w:t>
      </w:r>
      <w:r w:rsidR="00D76034" w:rsidRPr="00A7145C">
        <w:rPr>
          <w:noProof/>
          <w:szCs w:val="24"/>
          <w:lang w:val="en-US"/>
        </w:rPr>
        <w:t xml:space="preserve"> (pp. 273–282). https://doi.org/10.1007/978-3-319-25684-9_20</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Azuma, R. T. (1997). A Survey of Augmented Reality. </w:t>
      </w:r>
      <w:r w:rsidRPr="00A7145C">
        <w:rPr>
          <w:i/>
          <w:iCs/>
          <w:noProof/>
          <w:szCs w:val="24"/>
          <w:lang w:val="en-US"/>
        </w:rPr>
        <w:t>Presence: Teleoperators and Virtual Environments</w:t>
      </w:r>
      <w:r w:rsidRPr="00A7145C">
        <w:rPr>
          <w:noProof/>
          <w:szCs w:val="24"/>
          <w:lang w:val="en-US"/>
        </w:rPr>
        <w:t xml:space="preserve">, </w:t>
      </w:r>
      <w:r w:rsidRPr="00A7145C">
        <w:rPr>
          <w:i/>
          <w:iCs/>
          <w:noProof/>
          <w:szCs w:val="24"/>
          <w:lang w:val="en-US"/>
        </w:rPr>
        <w:t>6</w:t>
      </w:r>
      <w:r w:rsidRPr="00A7145C">
        <w:rPr>
          <w:noProof/>
          <w:szCs w:val="24"/>
          <w:lang w:val="en-US"/>
        </w:rPr>
        <w:t>(4), 355–385. Retrieved from http://www.dca.fee.unicamp.br/~leopini/DISCIPLINAS/IA369T-22014/Seminarios-entregues/Grupos-Visualização/Visualizacao-Gr-LuisPattam-paperdeapoio-1.pdf</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Azuma, R. T., Baillot, Y., Behringer, R., Feiner, S., Julier, S., &amp; MacIntyre, B. (2001). </w:t>
      </w:r>
      <w:r w:rsidRPr="00A7145C">
        <w:rPr>
          <w:noProof/>
          <w:szCs w:val="24"/>
          <w:lang w:val="en-US"/>
        </w:rPr>
        <w:t xml:space="preserve">Recent advances in augmented reality. </w:t>
      </w:r>
      <w:r w:rsidRPr="00A7145C">
        <w:rPr>
          <w:i/>
          <w:iCs/>
          <w:noProof/>
          <w:szCs w:val="24"/>
          <w:lang w:val="en-US"/>
        </w:rPr>
        <w:t>IEEE Computer Graphics and Applications</w:t>
      </w:r>
      <w:r w:rsidRPr="00A7145C">
        <w:rPr>
          <w:noProof/>
          <w:szCs w:val="24"/>
          <w:lang w:val="en-US"/>
        </w:rPr>
        <w:t xml:space="preserve">, </w:t>
      </w:r>
      <w:r w:rsidRPr="00A7145C">
        <w:rPr>
          <w:i/>
          <w:iCs/>
          <w:noProof/>
          <w:szCs w:val="24"/>
          <w:lang w:val="en-US"/>
        </w:rPr>
        <w:t>21</w:t>
      </w:r>
      <w:r w:rsidRPr="00A7145C">
        <w:rPr>
          <w:noProof/>
          <w:szCs w:val="24"/>
          <w:lang w:val="en-US"/>
        </w:rPr>
        <w:t>(6), 34–47. https://doi.org/10.4061/2011/908468</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Bauer, S., Wasza, J., Haase, S., Marosi, N., &amp; Hornegger, J. (2011). </w:t>
      </w:r>
      <w:r w:rsidRPr="00A7145C">
        <w:rPr>
          <w:noProof/>
          <w:szCs w:val="24"/>
          <w:lang w:val="en-US"/>
        </w:rPr>
        <w:t xml:space="preserve">Multi-modal Surface Registration for Markerless Initial Patient Setup in Radiation Therapy using Microsoft’s Kinect Sensor. In </w:t>
      </w:r>
      <w:r w:rsidRPr="00A7145C">
        <w:rPr>
          <w:i/>
          <w:iCs/>
          <w:noProof/>
          <w:szCs w:val="24"/>
          <w:lang w:val="en-US"/>
        </w:rPr>
        <w:t>Proc. IEEE Workshop on Consumer Depth Cameras for Computer Vision (CDC4CV)</w:t>
      </w:r>
      <w:r w:rsidRPr="00A7145C">
        <w:rPr>
          <w:noProof/>
          <w:szCs w:val="24"/>
          <w:lang w:val="en-US"/>
        </w:rPr>
        <w:t xml:space="preserve"> (pp. 1175–1181). IEEE Press. Retrieved from http://www5.informatik.uni-erlangen.de/Forschung/Publikationen/2011/Bauer11-MSR.pdf</w:t>
      </w:r>
    </w:p>
    <w:p w:rsidR="00D76034" w:rsidRPr="00D76034" w:rsidRDefault="00D76034" w:rsidP="00D76034">
      <w:pPr>
        <w:widowControl w:val="0"/>
        <w:autoSpaceDE w:val="0"/>
        <w:autoSpaceDN w:val="0"/>
        <w:adjustRightInd w:val="0"/>
        <w:ind w:left="480" w:hanging="480"/>
        <w:rPr>
          <w:noProof/>
          <w:szCs w:val="24"/>
        </w:rPr>
      </w:pPr>
      <w:r w:rsidRPr="00A7145C">
        <w:rPr>
          <w:noProof/>
          <w:szCs w:val="24"/>
          <w:lang w:val="en-US"/>
        </w:rPr>
        <w:t xml:space="preserve">Benko, H., Holz, C., Sinclair, M., &amp; Ofek, E. (2016). NormalTouch and TextureTouch : High-fidelity 3D Haptic Shape Rendering on Handheld Virtual Reality Controllers. In </w:t>
      </w:r>
      <w:r w:rsidRPr="00A7145C">
        <w:rPr>
          <w:i/>
          <w:iCs/>
          <w:noProof/>
          <w:szCs w:val="24"/>
          <w:lang w:val="en-US"/>
        </w:rPr>
        <w:t>Proceedings of the 29th Annual Symposium on User Interface Software and Technology</w:t>
      </w:r>
      <w:r w:rsidRPr="00A7145C">
        <w:rPr>
          <w:noProof/>
          <w:szCs w:val="24"/>
          <w:lang w:val="en-US"/>
        </w:rPr>
        <w:t xml:space="preserve"> (pp. 717–728). </w:t>
      </w:r>
      <w:r w:rsidRPr="00D76034">
        <w:rPr>
          <w:noProof/>
          <w:szCs w:val="24"/>
        </w:rPr>
        <w:t>ACM. https://doi.org/10.1145/2984511.2984526</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Biocca, F. A., &amp; Rolland, J. P. (1998). </w:t>
      </w:r>
      <w:r w:rsidRPr="00A7145C">
        <w:rPr>
          <w:noProof/>
          <w:szCs w:val="24"/>
          <w:lang w:val="en-US"/>
        </w:rPr>
        <w:t xml:space="preserve">Virtual Eyes Can Rearrange Your Body: Adaptation to Visual Displacement in See-Through, Head-Mounted Displays. </w:t>
      </w:r>
      <w:r w:rsidRPr="00A7145C">
        <w:rPr>
          <w:i/>
          <w:iCs/>
          <w:noProof/>
          <w:szCs w:val="24"/>
          <w:lang w:val="en-US"/>
        </w:rPr>
        <w:t>Presence: Teleoperators and Virtual Environments</w:t>
      </w:r>
      <w:r w:rsidRPr="00A7145C">
        <w:rPr>
          <w:noProof/>
          <w:szCs w:val="24"/>
          <w:lang w:val="en-US"/>
        </w:rPr>
        <w:t xml:space="preserve">, </w:t>
      </w:r>
      <w:r w:rsidRPr="00A7145C">
        <w:rPr>
          <w:i/>
          <w:iCs/>
          <w:noProof/>
          <w:szCs w:val="24"/>
          <w:lang w:val="en-US"/>
        </w:rPr>
        <w:t>7</w:t>
      </w:r>
      <w:r w:rsidRPr="00A7145C">
        <w:rPr>
          <w:noProof/>
          <w:szCs w:val="24"/>
          <w:lang w:val="en-US"/>
        </w:rPr>
        <w:t>(3), 262–277. Retrieved from http://citeseerx.ist.psu.edu/viewdoc/download?doi=10.1.1.541.8417&amp;rep=rep1&amp;type=pdf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lastRenderedPageBreak/>
        <w:t xml:space="preserve">Bower, M., Howe, C., McCredie, N., Robinson, A., &amp; Grover, D. (2014). Augmented Reality in education – cases, places and potentials. </w:t>
      </w:r>
      <w:r w:rsidRPr="00A7145C">
        <w:rPr>
          <w:i/>
          <w:iCs/>
          <w:noProof/>
          <w:szCs w:val="24"/>
          <w:lang w:val="en-US"/>
        </w:rPr>
        <w:t>Educational Media International</w:t>
      </w:r>
      <w:r w:rsidRPr="00A7145C">
        <w:rPr>
          <w:noProof/>
          <w:szCs w:val="24"/>
          <w:lang w:val="en-US"/>
        </w:rPr>
        <w:t xml:space="preserve">, </w:t>
      </w:r>
      <w:r w:rsidRPr="00A7145C">
        <w:rPr>
          <w:i/>
          <w:iCs/>
          <w:noProof/>
          <w:szCs w:val="24"/>
          <w:lang w:val="en-US"/>
        </w:rPr>
        <w:t>51</w:t>
      </w:r>
      <w:r w:rsidRPr="00A7145C">
        <w:rPr>
          <w:noProof/>
          <w:szCs w:val="24"/>
          <w:lang w:val="en-US"/>
        </w:rPr>
        <w:t>(1), 1–15. https://doi.org/10.1080/09523987.2014.889400</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Calo, R., Denning, T., Friedman, B., Kohno, T., Magassa, L., McReynolds, E., … Woo, J. (2015). Augmented Reality: A Technology and Policy Primer. Retrieved from http://techpolicylab.org/wp-content/uploads/2016/02/Augmented_Reality_Primer-TechPolicyLab.pdf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Chandler, D., &amp; Munday, R. (2011). augmented reality. In </w:t>
      </w:r>
      <w:r w:rsidRPr="00A7145C">
        <w:rPr>
          <w:i/>
          <w:iCs/>
          <w:noProof/>
          <w:szCs w:val="24"/>
          <w:lang w:val="en-US"/>
        </w:rPr>
        <w:t>A Dictionary of Media and Communication</w:t>
      </w:r>
      <w:r w:rsidRPr="00A7145C">
        <w:rPr>
          <w:noProof/>
          <w:szCs w:val="24"/>
          <w:lang w:val="en-US"/>
        </w:rPr>
        <w:t>. Oxford University Press. Retrieved from http://www.oxfordreference.com/view/10.1093/acref/9780199568758.001.0001/acref-9780199568758-e-0171</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Crecente, B. (2016). Pokémon Go breaks iTunes record, Apple confirms. Retrieved December 27, 2016, from http://www.polygon.com/2016/7/22/12258490/pokemon-go-itunes-record-apple-confirms</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Dasarathy, B. V. (1997). Sensor fusion potential exploitation-innovative architectures and illustrative applications. </w:t>
      </w:r>
      <w:r w:rsidRPr="00A7145C">
        <w:rPr>
          <w:i/>
          <w:iCs/>
          <w:noProof/>
          <w:szCs w:val="24"/>
          <w:lang w:val="en-US"/>
        </w:rPr>
        <w:t>Proceedings of the IEEE</w:t>
      </w:r>
      <w:r w:rsidRPr="00A7145C">
        <w:rPr>
          <w:noProof/>
          <w:szCs w:val="24"/>
          <w:lang w:val="en-US"/>
        </w:rPr>
        <w:t xml:space="preserve">, </w:t>
      </w:r>
      <w:r w:rsidRPr="00A7145C">
        <w:rPr>
          <w:i/>
          <w:iCs/>
          <w:noProof/>
          <w:szCs w:val="24"/>
          <w:lang w:val="en-US"/>
        </w:rPr>
        <w:t>85</w:t>
      </w:r>
      <w:r w:rsidRPr="00A7145C">
        <w:rPr>
          <w:noProof/>
          <w:szCs w:val="24"/>
          <w:lang w:val="en-US"/>
        </w:rPr>
        <w:t>(1), 24–38. https://doi.org/10.1109/5.554206</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Dede, C. (2009). Immersive Interfaces for Engagement and Learning. </w:t>
      </w:r>
      <w:r w:rsidRPr="00A7145C">
        <w:rPr>
          <w:i/>
          <w:iCs/>
          <w:noProof/>
          <w:szCs w:val="24"/>
          <w:lang w:val="en-US"/>
        </w:rPr>
        <w:t>Science</w:t>
      </w:r>
      <w:r w:rsidRPr="00A7145C">
        <w:rPr>
          <w:noProof/>
          <w:szCs w:val="24"/>
          <w:lang w:val="en-US"/>
        </w:rPr>
        <w:t xml:space="preserve">, </w:t>
      </w:r>
      <w:r w:rsidRPr="00A7145C">
        <w:rPr>
          <w:i/>
          <w:iCs/>
          <w:noProof/>
          <w:szCs w:val="24"/>
          <w:lang w:val="en-US"/>
        </w:rPr>
        <w:t>323</w:t>
      </w:r>
      <w:r w:rsidRPr="00A7145C">
        <w:rPr>
          <w:noProof/>
          <w:szCs w:val="24"/>
          <w:lang w:val="en-US"/>
        </w:rPr>
        <w:t>(5910), 66–69. Retrieved from https://pdfs.semanticscholar.org/844a/742b416bf914c3e22e6a0c3d9f7f1d58a185.pdf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Dunleavy, M. (2014). Design Principles for Augmented Reality Learning. </w:t>
      </w:r>
      <w:r w:rsidRPr="00A7145C">
        <w:rPr>
          <w:i/>
          <w:iCs/>
          <w:noProof/>
          <w:szCs w:val="24"/>
          <w:lang w:val="en-US"/>
        </w:rPr>
        <w:t>TechTrends</w:t>
      </w:r>
      <w:r w:rsidRPr="00A7145C">
        <w:rPr>
          <w:noProof/>
          <w:szCs w:val="24"/>
          <w:lang w:val="en-US"/>
        </w:rPr>
        <w:t xml:space="preserve">, </w:t>
      </w:r>
      <w:r w:rsidRPr="00A7145C">
        <w:rPr>
          <w:i/>
          <w:iCs/>
          <w:noProof/>
          <w:szCs w:val="24"/>
          <w:lang w:val="en-US"/>
        </w:rPr>
        <w:t>58</w:t>
      </w:r>
      <w:r w:rsidRPr="00A7145C">
        <w:rPr>
          <w:noProof/>
          <w:szCs w:val="24"/>
          <w:lang w:val="en-US"/>
        </w:rPr>
        <w:t>(1), 28–34. https://doi.org/10.1007/s11528-013-0717-2</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Dunleavy, M., Dede, C., &amp; Mitchell, R. (2009). Affordances and limitations of immersive participatory augmented reality simulations for teaching and learning. </w:t>
      </w:r>
      <w:r w:rsidRPr="00A7145C">
        <w:rPr>
          <w:i/>
          <w:iCs/>
          <w:noProof/>
          <w:szCs w:val="24"/>
          <w:lang w:val="en-US"/>
        </w:rPr>
        <w:t>Journal of Science Education and Technology</w:t>
      </w:r>
      <w:r w:rsidRPr="00A7145C">
        <w:rPr>
          <w:noProof/>
          <w:szCs w:val="24"/>
          <w:lang w:val="en-US"/>
        </w:rPr>
        <w:t xml:space="preserve">, </w:t>
      </w:r>
      <w:r w:rsidRPr="00A7145C">
        <w:rPr>
          <w:i/>
          <w:iCs/>
          <w:noProof/>
          <w:szCs w:val="24"/>
          <w:lang w:val="en-US"/>
        </w:rPr>
        <w:t>18</w:t>
      </w:r>
      <w:r w:rsidRPr="00A7145C">
        <w:rPr>
          <w:noProof/>
          <w:szCs w:val="24"/>
          <w:lang w:val="en-US"/>
        </w:rPr>
        <w:t>(1), 7–22. https://doi.org/10.1007/s10956-008-9119-1</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Feiner, S., MacIntyre, B., Höllerer, T., &amp; Webster, A. (1997). </w:t>
      </w:r>
      <w:r w:rsidRPr="00A7145C">
        <w:rPr>
          <w:noProof/>
          <w:szCs w:val="24"/>
          <w:lang w:val="en-US"/>
        </w:rPr>
        <w:t xml:space="preserve">A Touring Machine: Prototyping 3D Mobile Augmented Reality Systems for Exploring the Urban Environment. </w:t>
      </w:r>
      <w:r w:rsidRPr="00A7145C">
        <w:rPr>
          <w:i/>
          <w:iCs/>
          <w:noProof/>
          <w:szCs w:val="24"/>
          <w:lang w:val="en-US"/>
        </w:rPr>
        <w:t>Personal Technologies</w:t>
      </w:r>
      <w:r w:rsidRPr="00A7145C">
        <w:rPr>
          <w:noProof/>
          <w:szCs w:val="24"/>
          <w:lang w:val="en-US"/>
        </w:rPr>
        <w:t xml:space="preserve">, </w:t>
      </w:r>
      <w:r w:rsidRPr="00A7145C">
        <w:rPr>
          <w:i/>
          <w:iCs/>
          <w:noProof/>
          <w:szCs w:val="24"/>
          <w:lang w:val="en-US"/>
        </w:rPr>
        <w:t>1</w:t>
      </w:r>
      <w:r w:rsidRPr="00A7145C">
        <w:rPr>
          <w:noProof/>
          <w:szCs w:val="24"/>
          <w:lang w:val="en-US"/>
        </w:rPr>
        <w:t>(4), 208–217. Retrieved from https://www.researchgate.net/profile/Blair_Macintyre/publication/221240775_A_Touring_Machine_Prototyping_3D_Mobile_Augmented_Reality_Systems_for_Exploring_the_Urban_Environment/links/0f31753c5290d35949000000.pdf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FitzGerald, E., Ferguson, R., Adams, A., Gaved, M., Mor, Y., &amp; Thomas, R. (2013). Augmented reality and mobile learning: the state of the art. </w:t>
      </w:r>
      <w:r w:rsidRPr="00A7145C">
        <w:rPr>
          <w:i/>
          <w:iCs/>
          <w:noProof/>
          <w:szCs w:val="24"/>
          <w:lang w:val="en-US"/>
        </w:rPr>
        <w:t xml:space="preserve">International Journal of </w:t>
      </w:r>
      <w:r w:rsidRPr="00A7145C">
        <w:rPr>
          <w:i/>
          <w:iCs/>
          <w:noProof/>
          <w:szCs w:val="24"/>
          <w:lang w:val="en-US"/>
        </w:rPr>
        <w:lastRenderedPageBreak/>
        <w:t>Mobile and Blended Learning</w:t>
      </w:r>
      <w:r w:rsidRPr="00A7145C">
        <w:rPr>
          <w:noProof/>
          <w:szCs w:val="24"/>
          <w:lang w:val="en-US"/>
        </w:rPr>
        <w:t xml:space="preserve">, </w:t>
      </w:r>
      <w:r w:rsidRPr="00A7145C">
        <w:rPr>
          <w:i/>
          <w:iCs/>
          <w:noProof/>
          <w:szCs w:val="24"/>
          <w:lang w:val="en-US"/>
        </w:rPr>
        <w:t>5</w:t>
      </w:r>
      <w:r w:rsidRPr="00A7145C">
        <w:rPr>
          <w:noProof/>
          <w:szCs w:val="24"/>
          <w:lang w:val="en-US"/>
        </w:rPr>
        <w:t>(4), 43–58. Retrieved from http://oro.open.ac.uk/38386/8/__userdata_documents4_ctb44_Desktop_FitzGerald paper-IJMBL 5%284%29.pdf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Fitzgerald, E., Taylor, C., &amp; Craven, M. (2013). To the Castle! A comparison of two audio guides to enable public discovery of historical events. </w:t>
      </w:r>
      <w:r w:rsidRPr="00A7145C">
        <w:rPr>
          <w:i/>
          <w:iCs/>
          <w:noProof/>
          <w:szCs w:val="24"/>
          <w:lang w:val="en-US"/>
        </w:rPr>
        <w:t>Personal and Ubiquitous Computing</w:t>
      </w:r>
      <w:r w:rsidRPr="00A7145C">
        <w:rPr>
          <w:noProof/>
          <w:szCs w:val="24"/>
          <w:lang w:val="en-US"/>
        </w:rPr>
        <w:t xml:space="preserve">, </w:t>
      </w:r>
      <w:r w:rsidRPr="00A7145C">
        <w:rPr>
          <w:i/>
          <w:iCs/>
          <w:noProof/>
          <w:szCs w:val="24"/>
          <w:lang w:val="en-US"/>
        </w:rPr>
        <w:t>17</w:t>
      </w:r>
      <w:r w:rsidRPr="00A7145C">
        <w:rPr>
          <w:noProof/>
          <w:szCs w:val="24"/>
          <w:lang w:val="en-US"/>
        </w:rPr>
        <w:t>(4), 749–760. https://doi.org/10.1007/s00779-012-0624-0</w:t>
      </w:r>
    </w:p>
    <w:p w:rsidR="00D76034" w:rsidRPr="00D76034" w:rsidRDefault="00D76034" w:rsidP="00D76034">
      <w:pPr>
        <w:widowControl w:val="0"/>
        <w:autoSpaceDE w:val="0"/>
        <w:autoSpaceDN w:val="0"/>
        <w:adjustRightInd w:val="0"/>
        <w:ind w:left="480" w:hanging="480"/>
        <w:rPr>
          <w:noProof/>
          <w:szCs w:val="24"/>
        </w:rPr>
      </w:pPr>
      <w:r w:rsidRPr="00A7145C">
        <w:rPr>
          <w:noProof/>
          <w:szCs w:val="24"/>
          <w:lang w:val="en-US"/>
        </w:rPr>
        <w:t xml:space="preserve">Furmanski, C., Azuma, R. T., &amp; Daily, M. (2002). Augmented-reality visualizations guided by cognition: Perceptual heuristics for combining visible and obscured information. In </w:t>
      </w:r>
      <w:r w:rsidRPr="00A7145C">
        <w:rPr>
          <w:i/>
          <w:iCs/>
          <w:noProof/>
          <w:szCs w:val="24"/>
          <w:lang w:val="en-US"/>
        </w:rPr>
        <w:t>Proceedings of the International Symposium on Mixed and Augmented Reality (ISMAR’02)</w:t>
      </w:r>
      <w:r w:rsidRPr="00A7145C">
        <w:rPr>
          <w:noProof/>
          <w:szCs w:val="24"/>
          <w:lang w:val="en-US"/>
        </w:rPr>
        <w:t xml:space="preserve">. </w:t>
      </w:r>
      <w:r w:rsidRPr="00D76034">
        <w:rPr>
          <w:noProof/>
          <w:szCs w:val="24"/>
        </w:rPr>
        <w:t>IEEE. https://doi.org/10.1109/ISMAR.2002.1115091</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Henderson, S. J., &amp; Feiner, S. (2009). </w:t>
      </w:r>
      <w:r w:rsidRPr="00A7145C">
        <w:rPr>
          <w:noProof/>
          <w:szCs w:val="24"/>
          <w:lang w:val="en-US"/>
        </w:rPr>
        <w:t xml:space="preserve">Evaluating the benefits of augmented reality for task localization in maintenance of an armored personnel carrier turret. In </w:t>
      </w:r>
      <w:r w:rsidRPr="00A7145C">
        <w:rPr>
          <w:i/>
          <w:iCs/>
          <w:noProof/>
          <w:szCs w:val="24"/>
          <w:lang w:val="en-US"/>
        </w:rPr>
        <w:t>IEEE International Symposium on Mixed and Augmented Reality 2009</w:t>
      </w:r>
      <w:r w:rsidRPr="00A7145C">
        <w:rPr>
          <w:noProof/>
          <w:szCs w:val="24"/>
          <w:lang w:val="en-US"/>
        </w:rPr>
        <w:t xml:space="preserve"> (pp. 135–144). IEEE. https://doi.org/10.1109/ISMAR.2009.5336486</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Hol, J. D., Schön, T. B., Gustafsson, F., &amp; Slycke, P. J. (2006). Sensor Fusion for Augmented Reality. In </w:t>
      </w:r>
      <w:r w:rsidRPr="00A7145C">
        <w:rPr>
          <w:i/>
          <w:iCs/>
          <w:noProof/>
          <w:szCs w:val="24"/>
          <w:lang w:val="en-US"/>
        </w:rPr>
        <w:t>2006 9th International Conference on Information Fusion</w:t>
      </w:r>
      <w:r w:rsidRPr="00A7145C">
        <w:rPr>
          <w:noProof/>
          <w:szCs w:val="24"/>
          <w:lang w:val="en-US"/>
        </w:rPr>
        <w:t xml:space="preserve"> (pp. 1–6). IEEE. https://doi.org/10.1109/ICIF.2006.301604</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Introducing the Microsoft HoloLens Development Edition. (2016). Retrieved December 29, 2016, from https://www.microsoft.com/microsoft-hololens/de-de/development-edition</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Ishii, H., Wisneski, C., Orbanes, J., Chun, B., &amp; Paradiso, J. (1999). PingPongPlus: design of an athletic-tangible interface for computer-supported cooperative play. In </w:t>
      </w:r>
      <w:r w:rsidRPr="00A7145C">
        <w:rPr>
          <w:i/>
          <w:iCs/>
          <w:noProof/>
          <w:szCs w:val="24"/>
          <w:lang w:val="en-US"/>
        </w:rPr>
        <w:t>Proceedings of the SIGCHI conference on Human factors in computing systems</w:t>
      </w:r>
      <w:r w:rsidRPr="00A7145C">
        <w:rPr>
          <w:noProof/>
          <w:szCs w:val="24"/>
          <w:lang w:val="en-US"/>
        </w:rPr>
        <w:t>. ACM. https://doi.org/http://doi.acm.org/10.1145/302979.303115</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Johnson, D. M., &amp; Wiles, J. (2003). Effective Affective User Interface Design in Games. </w:t>
      </w:r>
      <w:r w:rsidRPr="00A7145C">
        <w:rPr>
          <w:i/>
          <w:iCs/>
          <w:noProof/>
          <w:szCs w:val="24"/>
          <w:lang w:val="en-US"/>
        </w:rPr>
        <w:t>Ergonomics</w:t>
      </w:r>
      <w:r w:rsidRPr="00A7145C">
        <w:rPr>
          <w:noProof/>
          <w:szCs w:val="24"/>
          <w:lang w:val="en-US"/>
        </w:rPr>
        <w:t xml:space="preserve">, </w:t>
      </w:r>
      <w:r w:rsidRPr="00A7145C">
        <w:rPr>
          <w:i/>
          <w:iCs/>
          <w:noProof/>
          <w:szCs w:val="24"/>
          <w:lang w:val="en-US"/>
        </w:rPr>
        <w:t>46</w:t>
      </w:r>
      <w:r w:rsidRPr="00A7145C">
        <w:rPr>
          <w:noProof/>
          <w:szCs w:val="24"/>
          <w:lang w:val="en-US"/>
        </w:rPr>
        <w:t>(13/14), 1332–1345. Retrieved from http://eprints.qut.edu.au/6693/1/6693.pdf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Johnson, L., Adams Becker, S., Cummins, M., Estrada, V., Freeman, A., &amp; Hall, C. (2016). </w:t>
      </w:r>
      <w:r w:rsidRPr="00A7145C">
        <w:rPr>
          <w:i/>
          <w:iCs/>
          <w:noProof/>
          <w:szCs w:val="24"/>
          <w:lang w:val="en-US"/>
        </w:rPr>
        <w:t>NMC Horizon Report: 2016 Higher Education Edition.</w:t>
      </w:r>
      <w:r w:rsidRPr="00A7145C">
        <w:rPr>
          <w:noProof/>
          <w:szCs w:val="24"/>
          <w:lang w:val="en-US"/>
        </w:rPr>
        <w:t xml:space="preserve"> Austin, Texas: The New Media Consortium. Retrieved from http://cdn.nmc.org/media/2016-nmc-horizon-report-he-EN.pdf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Johnson, L., Smith, R., Willis, H., Levine, A., &amp; Haywood, K. (2011). </w:t>
      </w:r>
      <w:r w:rsidRPr="00A7145C">
        <w:rPr>
          <w:i/>
          <w:iCs/>
          <w:noProof/>
          <w:szCs w:val="24"/>
          <w:lang w:val="en-US"/>
        </w:rPr>
        <w:t>The 2011 Horizon Report</w:t>
      </w:r>
      <w:r w:rsidRPr="00A7145C">
        <w:rPr>
          <w:noProof/>
          <w:szCs w:val="24"/>
          <w:lang w:val="en-US"/>
        </w:rPr>
        <w:t>. Austin, Texas: The New Media Consortium. Retrieved from http://www.nmc.org/pdf/2011-Horizon-Report.pdf</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lastRenderedPageBreak/>
        <w:t xml:space="preserve">Julier, S., Lanzagorta, M., Baillot, Y., Rosenblum, L., Feiner, S., Höllerer, T., &amp; Sestito, S. (2000). </w:t>
      </w:r>
      <w:r w:rsidRPr="00A7145C">
        <w:rPr>
          <w:noProof/>
          <w:szCs w:val="24"/>
          <w:lang w:val="en-US"/>
        </w:rPr>
        <w:t xml:space="preserve">Information filtering for mobile augmented reality. In </w:t>
      </w:r>
      <w:r w:rsidRPr="00A7145C">
        <w:rPr>
          <w:i/>
          <w:iCs/>
          <w:noProof/>
          <w:szCs w:val="24"/>
          <w:lang w:val="en-US"/>
        </w:rPr>
        <w:t>Proceedings - IEEE and ACM International Symposium on Augmented Reality, ISAR 2000</w:t>
      </w:r>
      <w:r w:rsidRPr="00A7145C">
        <w:rPr>
          <w:noProof/>
          <w:szCs w:val="24"/>
          <w:lang w:val="en-US"/>
        </w:rPr>
        <w:t xml:space="preserve"> (pp. 3–11). IEEE. https://doi.org/10.1109/ISAR.2000.880917</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Kreimeier, B. (2002). The Case For Game Design Patterns. Retrieved December 14, 2016, from http://www.gamasutra.com/view/feature/4261/the_case_for</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Kruijff, E., Swan II, J. E., &amp; Feiner, S. (2010). </w:t>
      </w:r>
      <w:r w:rsidRPr="00A7145C">
        <w:rPr>
          <w:noProof/>
          <w:szCs w:val="24"/>
          <w:lang w:val="en-US"/>
        </w:rPr>
        <w:t>Perceptual Issues in Augmented Reality Revisited. Retrieved from http://www.icg.tu-graz.ac.at/Members/kruijff/perceptual_issues_AR.pdf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Lamantia, J. (2009). Inside Out: Interaction Design for Augmented Reality. Retrieved December 19, 2016, from http://www.uxmatters.com/mt/archives/2009/08/inside-out-interaction-design-for-augmented-reality.php</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Lundgren, S., &amp; Björk, S. (2003). Game Mechanics: Describing Computer-Augmented Games in Terms of Interaction. In </w:t>
      </w:r>
      <w:r w:rsidRPr="00A7145C">
        <w:rPr>
          <w:i/>
          <w:iCs/>
          <w:noProof/>
          <w:szCs w:val="24"/>
          <w:lang w:val="en-US"/>
        </w:rPr>
        <w:t>Proceedings of TIDSE ’03</w:t>
      </w:r>
      <w:r w:rsidRPr="00A7145C">
        <w:rPr>
          <w:noProof/>
          <w:szCs w:val="24"/>
          <w:lang w:val="en-US"/>
        </w:rPr>
        <w:t>. Retrieved from http://www.cse.chalmers.se/research/group/idc/publication/pdf/lundgren_bjork_game_mechanics.pdf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Mattern, F., &amp; Floerkemeier, C. (2010). From the Internet of Computers to the Internet of Things. In K. Sachs, I. Petrov, &amp; P. Guerrero (Eds.), </w:t>
      </w:r>
      <w:r w:rsidRPr="00A7145C">
        <w:rPr>
          <w:i/>
          <w:iCs/>
          <w:noProof/>
          <w:szCs w:val="24"/>
          <w:lang w:val="en-US"/>
        </w:rPr>
        <w:t>From Active Data Management to Event-Based Systems and More (Lecture Notes in Computer Science, 6462)</w:t>
      </w:r>
      <w:r w:rsidRPr="00A7145C">
        <w:rPr>
          <w:noProof/>
          <w:szCs w:val="24"/>
          <w:lang w:val="en-US"/>
        </w:rPr>
        <w:t xml:space="preserve"> (pp. 242–259). Springer Berlin Heidelberg. Retrieved from http://ruangbacafmipa.staff.ub.ac.id/files/2012/02/ebooksclub.org__From_Active_Data_Management_to_Event_Based_Systems_and_More.pdf#page=258</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McGee, K. (2007). Patterns and Computer Game Design Innovation. In </w:t>
      </w:r>
      <w:r w:rsidRPr="00A7145C">
        <w:rPr>
          <w:i/>
          <w:iCs/>
          <w:noProof/>
          <w:szCs w:val="24"/>
          <w:lang w:val="en-US"/>
        </w:rPr>
        <w:t>Proceedings of the 4th Australasian conference on Interactive entertainment</w:t>
      </w:r>
      <w:r w:rsidRPr="00A7145C">
        <w:rPr>
          <w:noProof/>
          <w:szCs w:val="24"/>
          <w:lang w:val="en-US"/>
        </w:rPr>
        <w:t>. RMIT University. Retrieved from http://citeseerx.ist.psu.edu/viewdoc/download?doi=10.1.1.90.29&amp;rep=rep1&amp;type=pdf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Milgram, P., &amp; Kishino, F. (1994). Taxonomy of mixed reality visual displays. </w:t>
      </w:r>
      <w:r w:rsidRPr="00A7145C">
        <w:rPr>
          <w:i/>
          <w:iCs/>
          <w:noProof/>
          <w:szCs w:val="24"/>
          <w:lang w:val="en-US"/>
        </w:rPr>
        <w:t>IEICE Transactions on Information and Systems</w:t>
      </w:r>
      <w:r w:rsidRPr="00A7145C">
        <w:rPr>
          <w:noProof/>
          <w:szCs w:val="24"/>
          <w:lang w:val="en-US"/>
        </w:rPr>
        <w:t xml:space="preserve">, </w:t>
      </w:r>
      <w:r w:rsidRPr="00A7145C">
        <w:rPr>
          <w:i/>
          <w:iCs/>
          <w:noProof/>
          <w:szCs w:val="24"/>
          <w:lang w:val="en-US"/>
        </w:rPr>
        <w:t>77</w:t>
      </w:r>
      <w:r w:rsidRPr="00A7145C">
        <w:rPr>
          <w:noProof/>
          <w:szCs w:val="24"/>
          <w:lang w:val="en-US"/>
        </w:rPr>
        <w:t>(12), 1321–1329. https://doi.org/10.1.1.102.4646</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Mulloni, A., Dünser, A., &amp; Schmalstieg, D. (2010). Zooming Interfaces for Augmented Reality Browsers. In </w:t>
      </w:r>
      <w:r w:rsidRPr="00A7145C">
        <w:rPr>
          <w:i/>
          <w:iCs/>
          <w:noProof/>
          <w:szCs w:val="24"/>
          <w:lang w:val="en-US"/>
        </w:rPr>
        <w:t>Proceedings of the 12th international conference on Human computer interaction with mobile devices and services</w:t>
      </w:r>
      <w:r w:rsidRPr="00A7145C">
        <w:rPr>
          <w:noProof/>
          <w:szCs w:val="24"/>
          <w:lang w:val="en-US"/>
        </w:rPr>
        <w:t xml:space="preserve"> (pp. 161–170). New York: ACM. https://doi.org/10.1145/1851600.1851629</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lastRenderedPageBreak/>
        <w:t xml:space="preserve">Munnerley, D., Bacon, M., Wilson, A., Steele, J., Hedberg, J., &amp; Fitzgerald, R. (2012). Confronting an augmented reality. </w:t>
      </w:r>
      <w:r w:rsidRPr="00A7145C">
        <w:rPr>
          <w:i/>
          <w:iCs/>
          <w:noProof/>
          <w:szCs w:val="24"/>
          <w:lang w:val="en-US"/>
        </w:rPr>
        <w:t>Research in Lerning Technology</w:t>
      </w:r>
      <w:r w:rsidRPr="00A7145C">
        <w:rPr>
          <w:noProof/>
          <w:szCs w:val="24"/>
          <w:lang w:val="en-US"/>
        </w:rPr>
        <w:t xml:space="preserve">, </w:t>
      </w:r>
      <w:r w:rsidRPr="00A7145C">
        <w:rPr>
          <w:i/>
          <w:iCs/>
          <w:noProof/>
          <w:szCs w:val="24"/>
          <w:lang w:val="en-US"/>
        </w:rPr>
        <w:t>20</w:t>
      </w:r>
      <w:r w:rsidRPr="00A7145C">
        <w:rPr>
          <w:noProof/>
          <w:szCs w:val="24"/>
          <w:lang w:val="en-US"/>
        </w:rPr>
        <w:t>, 39–48. https://doi.org/10.3402/rlt.v20i0.19189</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Nilsson, S., Johansson, B., &amp; Jönsson, A. (2009). Using AR to support cross-organisational collaboration in dynamic tasks. In </w:t>
      </w:r>
      <w:r w:rsidRPr="00A7145C">
        <w:rPr>
          <w:i/>
          <w:iCs/>
          <w:noProof/>
          <w:szCs w:val="24"/>
          <w:lang w:val="en-US"/>
        </w:rPr>
        <w:t>In Proceedings of the 8th IEEE International Symposium on Mixed and Augmented Reality, ISMAR</w:t>
      </w:r>
      <w:r w:rsidRPr="00A7145C">
        <w:rPr>
          <w:noProof/>
          <w:szCs w:val="24"/>
          <w:lang w:val="en-US"/>
        </w:rPr>
        <w:t xml:space="preserve"> (pp. 3–12). Washington, DC: IEEE Computer Society. https://doi.org/10.1109/ISMAR.2009.5336522</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Olshannikova, E., Ometov, A., Koucheryavy, Y., &amp; Olsson, T. (2015). Visualizing Big Data with augmented and virtual reality: challenges and research agenda. </w:t>
      </w:r>
      <w:r w:rsidRPr="00A7145C">
        <w:rPr>
          <w:i/>
          <w:iCs/>
          <w:noProof/>
          <w:szCs w:val="24"/>
          <w:lang w:val="en-US"/>
        </w:rPr>
        <w:t>Journal of Big Data</w:t>
      </w:r>
      <w:r w:rsidRPr="00A7145C">
        <w:rPr>
          <w:noProof/>
          <w:szCs w:val="24"/>
          <w:lang w:val="en-US"/>
        </w:rPr>
        <w:t xml:space="preserve">, </w:t>
      </w:r>
      <w:r w:rsidRPr="00A7145C">
        <w:rPr>
          <w:i/>
          <w:iCs/>
          <w:noProof/>
          <w:szCs w:val="24"/>
          <w:lang w:val="en-US"/>
        </w:rPr>
        <w:t>2</w:t>
      </w:r>
      <w:r w:rsidRPr="00A7145C">
        <w:rPr>
          <w:noProof/>
          <w:szCs w:val="24"/>
          <w:lang w:val="en-US"/>
        </w:rPr>
        <w:t>(1). https://doi.org/10.1186/s40537-015-0031-2</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Papagiannakis, G., Singh, G., &amp; Magnenat-Thalmann, N. (2008). A survey of mobile and wireless technologies for augmented reality systems. </w:t>
      </w:r>
      <w:r w:rsidRPr="00A7145C">
        <w:rPr>
          <w:i/>
          <w:iCs/>
          <w:noProof/>
          <w:szCs w:val="24"/>
          <w:lang w:val="en-US"/>
        </w:rPr>
        <w:t>Computer Animation and Virtual Worlds</w:t>
      </w:r>
      <w:r w:rsidRPr="00A7145C">
        <w:rPr>
          <w:noProof/>
          <w:szCs w:val="24"/>
          <w:lang w:val="en-US"/>
        </w:rPr>
        <w:t xml:space="preserve">, </w:t>
      </w:r>
      <w:r w:rsidRPr="00A7145C">
        <w:rPr>
          <w:i/>
          <w:iCs/>
          <w:noProof/>
          <w:szCs w:val="24"/>
          <w:lang w:val="en-US"/>
        </w:rPr>
        <w:t>19</w:t>
      </w:r>
      <w:r w:rsidRPr="00A7145C">
        <w:rPr>
          <w:noProof/>
          <w:szCs w:val="24"/>
          <w:lang w:val="en-US"/>
        </w:rPr>
        <w:t>(1), 3–22. Retrieved from http://calhoun.nps.edu/bitstream/handle/10945/41253/Singh_d912f5075af50e0812_2008.pdf?sequence=1</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Radu, I. (2014). Augmented reality in education: a meta-review and cross-media analysis. </w:t>
      </w:r>
      <w:r w:rsidRPr="00A7145C">
        <w:rPr>
          <w:i/>
          <w:iCs/>
          <w:noProof/>
          <w:szCs w:val="24"/>
          <w:lang w:val="en-US"/>
        </w:rPr>
        <w:t>Personal and Ubiquitous Computing</w:t>
      </w:r>
      <w:r w:rsidRPr="00A7145C">
        <w:rPr>
          <w:noProof/>
          <w:szCs w:val="24"/>
          <w:lang w:val="en-US"/>
        </w:rPr>
        <w:t xml:space="preserve">, </w:t>
      </w:r>
      <w:r w:rsidRPr="00A7145C">
        <w:rPr>
          <w:i/>
          <w:iCs/>
          <w:noProof/>
          <w:szCs w:val="24"/>
          <w:lang w:val="en-US"/>
        </w:rPr>
        <w:t>18</w:t>
      </w:r>
      <w:r w:rsidRPr="00A7145C">
        <w:rPr>
          <w:noProof/>
          <w:szCs w:val="24"/>
          <w:lang w:val="en-US"/>
        </w:rPr>
        <w:t>(6), 1533–1543. https://doi.org/10.1007/s00779-013-0747-y</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Robinett, W. (1992). Synthetic experience: a proposed taxonomy. </w:t>
      </w:r>
      <w:r w:rsidRPr="00A7145C">
        <w:rPr>
          <w:i/>
          <w:iCs/>
          <w:noProof/>
          <w:szCs w:val="24"/>
          <w:lang w:val="en-US"/>
        </w:rPr>
        <w:t>Presence: Teleoperators and Virtual Environments</w:t>
      </w:r>
      <w:r w:rsidRPr="00A7145C">
        <w:rPr>
          <w:noProof/>
          <w:szCs w:val="24"/>
          <w:lang w:val="en-US"/>
        </w:rPr>
        <w:t xml:space="preserve">, </w:t>
      </w:r>
      <w:r w:rsidRPr="00A7145C">
        <w:rPr>
          <w:i/>
          <w:iCs/>
          <w:noProof/>
          <w:szCs w:val="24"/>
          <w:lang w:val="en-US"/>
        </w:rPr>
        <w:t>1</w:t>
      </w:r>
      <w:r w:rsidRPr="00A7145C">
        <w:rPr>
          <w:noProof/>
          <w:szCs w:val="24"/>
          <w:lang w:val="en-US"/>
        </w:rPr>
        <w:t>(2), 229–247.</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Schall, G., Wagner, D., Reitmayr, G., Taichmann, E., Wieser, M., Schmalstieg, D., &amp; Hofmann-Wellenhof, B. (2009). </w:t>
      </w:r>
      <w:r w:rsidRPr="00A7145C">
        <w:rPr>
          <w:noProof/>
          <w:szCs w:val="24"/>
          <w:lang w:val="en-US"/>
        </w:rPr>
        <w:t xml:space="preserve">Global Pose Estimation using Multi-Sensor Fusion for Outdoor Augmented Reality. In </w:t>
      </w:r>
      <w:r w:rsidRPr="00A7145C">
        <w:rPr>
          <w:i/>
          <w:iCs/>
          <w:noProof/>
          <w:szCs w:val="24"/>
          <w:lang w:val="en-US"/>
        </w:rPr>
        <w:t>Proceedings of the 2009 8th IEEE International Symposium on Mixed and Augmented Reality</w:t>
      </w:r>
      <w:r w:rsidRPr="00A7145C">
        <w:rPr>
          <w:noProof/>
          <w:szCs w:val="24"/>
          <w:lang w:val="en-US"/>
        </w:rPr>
        <w:t xml:space="preserve"> (pp. 153–162). Retrieved from http://citeseerx.ist.psu.edu/viewdoc/download?doi=10.1.1.156.6860&amp;rep=rep1&amp;type=pdf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Schell, J. (2015). VR and AR: 2016, 2020, 2025. Retrieved December 26, 2016, from https://www.youtube.com/watch?v=wD0bp0r-EpI</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Schmitz, B., Specht, M., &amp; Klemke, R. (2012). </w:t>
      </w:r>
      <w:r w:rsidRPr="00A7145C">
        <w:rPr>
          <w:noProof/>
          <w:szCs w:val="24"/>
          <w:lang w:val="en-US"/>
        </w:rPr>
        <w:t xml:space="preserve">An Analysis of the Educational Potential of Augmented Reality Games for Learning. In M. Specht, J. Multisilta, &amp; M. Sharples (Eds.), </w:t>
      </w:r>
      <w:r w:rsidRPr="00A7145C">
        <w:rPr>
          <w:i/>
          <w:iCs/>
          <w:noProof/>
          <w:szCs w:val="24"/>
          <w:lang w:val="en-US"/>
        </w:rPr>
        <w:t>Proceedings of the 11th World Conference on Mobile and Contextual Learning 2012</w:t>
      </w:r>
      <w:r w:rsidRPr="00A7145C">
        <w:rPr>
          <w:noProof/>
          <w:szCs w:val="24"/>
          <w:lang w:val="en-US"/>
        </w:rPr>
        <w:t xml:space="preserve"> (pp. 140–147). Retrieved from http://dspace.ou.nl/handle/1820/4790</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Sensor. (n.d.). Retrieved December 29, 2016, from https://www.merriam-</w:t>
      </w:r>
      <w:r w:rsidRPr="00A7145C">
        <w:rPr>
          <w:noProof/>
          <w:szCs w:val="24"/>
          <w:lang w:val="en-US"/>
        </w:rPr>
        <w:lastRenderedPageBreak/>
        <w:t>webster.com/dictionary/sensor</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Sharma, P., Wild, F., Klemke, R., Helin, K., &amp; Azam, T. (2016). </w:t>
      </w:r>
      <w:r w:rsidRPr="00A7145C">
        <w:rPr>
          <w:i/>
          <w:iCs/>
          <w:noProof/>
          <w:szCs w:val="24"/>
          <w:lang w:val="en-US"/>
        </w:rPr>
        <w:t>D3.1 Requirement analysis and sensor specifications – First version</w:t>
      </w:r>
      <w:r w:rsidRPr="00A7145C">
        <w:rPr>
          <w:noProof/>
          <w:szCs w:val="24"/>
          <w:lang w:val="en-US"/>
        </w:rPr>
        <w:t>. (F. Wild &amp; P. Sharma, Eds.).</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Specht, M., Ternier, S., &amp; Greller, W. (2011). Dimensions of Mobile Augmented Reality for Learning: A First Inventory. </w:t>
      </w:r>
      <w:r w:rsidRPr="00A7145C">
        <w:rPr>
          <w:i/>
          <w:iCs/>
          <w:noProof/>
          <w:szCs w:val="24"/>
          <w:lang w:val="en-US"/>
        </w:rPr>
        <w:t>Journal of the Research Center for Educational Technology (RCET)</w:t>
      </w:r>
      <w:r w:rsidRPr="00A7145C">
        <w:rPr>
          <w:noProof/>
          <w:szCs w:val="24"/>
          <w:lang w:val="en-US"/>
        </w:rPr>
        <w:t xml:space="preserve">, </w:t>
      </w:r>
      <w:r w:rsidRPr="00A7145C">
        <w:rPr>
          <w:i/>
          <w:iCs/>
          <w:noProof/>
          <w:szCs w:val="24"/>
          <w:lang w:val="en-US"/>
        </w:rPr>
        <w:t>7</w:t>
      </w:r>
      <w:r w:rsidRPr="00A7145C">
        <w:rPr>
          <w:noProof/>
          <w:szCs w:val="24"/>
          <w:lang w:val="en-US"/>
        </w:rPr>
        <w:t>(1), 117–127. Retrieved from http://rcetj.org/index.php/rcetj/article/viewFile/151/241</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Sutherland, I. E. (1968). A head-mounted three dimensional display. In </w:t>
      </w:r>
      <w:r w:rsidRPr="00A7145C">
        <w:rPr>
          <w:i/>
          <w:iCs/>
          <w:noProof/>
          <w:szCs w:val="24"/>
          <w:lang w:val="en-US"/>
        </w:rPr>
        <w:t>Proceedings of the December 9-11, 1968, fall joint computer conference, part I</w:t>
      </w:r>
      <w:r w:rsidRPr="00A7145C">
        <w:rPr>
          <w:noProof/>
          <w:szCs w:val="24"/>
          <w:lang w:val="en-US"/>
        </w:rPr>
        <w:t xml:space="preserve"> (pp. 757–764). https://doi.org/10.1145/1476589.1476686</w:t>
      </w:r>
    </w:p>
    <w:p w:rsidR="00D76034" w:rsidRPr="00D76034" w:rsidRDefault="00D76034" w:rsidP="00D76034">
      <w:pPr>
        <w:widowControl w:val="0"/>
        <w:autoSpaceDE w:val="0"/>
        <w:autoSpaceDN w:val="0"/>
        <w:adjustRightInd w:val="0"/>
        <w:ind w:left="480" w:hanging="480"/>
        <w:rPr>
          <w:noProof/>
          <w:szCs w:val="24"/>
        </w:rPr>
      </w:pPr>
      <w:r w:rsidRPr="00D76034">
        <w:rPr>
          <w:noProof/>
          <w:szCs w:val="24"/>
        </w:rPr>
        <w:t xml:space="preserve">Ternier, S., De Vries, F., Börner, D., &amp; Specht, M. (2012). </w:t>
      </w:r>
      <w:r w:rsidRPr="00A7145C">
        <w:rPr>
          <w:noProof/>
          <w:szCs w:val="24"/>
          <w:lang w:val="en-US"/>
        </w:rPr>
        <w:t xml:space="preserve">Mobile augmented reality with audio, supporting fieldwork of Cultural Sciences students in Florence. In G. Eleftherakis, M. Hinchey, &amp; M. Holcombe (Eds.), </w:t>
      </w:r>
      <w:r w:rsidRPr="00A7145C">
        <w:rPr>
          <w:i/>
          <w:iCs/>
          <w:noProof/>
          <w:szCs w:val="24"/>
          <w:lang w:val="en-US"/>
        </w:rPr>
        <w:t>Software Engineering and Formal Methods - Proceedings of 10th International Conference, SEFM 2012</w:t>
      </w:r>
      <w:r w:rsidRPr="00A7145C">
        <w:rPr>
          <w:noProof/>
          <w:szCs w:val="24"/>
          <w:lang w:val="en-US"/>
        </w:rPr>
        <w:t xml:space="preserve"> (pp. 367–379). </w:t>
      </w:r>
      <w:r w:rsidRPr="00D76034">
        <w:rPr>
          <w:noProof/>
          <w:szCs w:val="24"/>
        </w:rPr>
        <w:t>Springer. Retrieved from http://dspace.ou.nl/handle/1820/5034</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Ternier, S., Klemke, R., Kalz, M., van Ulzen, P., &amp; Specht, M. (2012). </w:t>
      </w:r>
      <w:r w:rsidRPr="00A7145C">
        <w:rPr>
          <w:noProof/>
          <w:szCs w:val="24"/>
          <w:lang w:val="en-US"/>
        </w:rPr>
        <w:t xml:space="preserve">ARLearn: Augmented reality meets augmented virtuality. </w:t>
      </w:r>
      <w:r w:rsidRPr="00A7145C">
        <w:rPr>
          <w:i/>
          <w:iCs/>
          <w:noProof/>
          <w:szCs w:val="24"/>
          <w:lang w:val="en-US"/>
        </w:rPr>
        <w:t>Journal of Universal Computer Science</w:t>
      </w:r>
      <w:r w:rsidRPr="00A7145C">
        <w:rPr>
          <w:noProof/>
          <w:szCs w:val="24"/>
          <w:lang w:val="en-US"/>
        </w:rPr>
        <w:t xml:space="preserve">, </w:t>
      </w:r>
      <w:r w:rsidRPr="00A7145C">
        <w:rPr>
          <w:i/>
          <w:iCs/>
          <w:noProof/>
          <w:szCs w:val="24"/>
          <w:lang w:val="en-US"/>
        </w:rPr>
        <w:t>18</w:t>
      </w:r>
      <w:r w:rsidRPr="00A7145C">
        <w:rPr>
          <w:noProof/>
          <w:szCs w:val="24"/>
          <w:lang w:val="en-US"/>
        </w:rPr>
        <w:t>(15), 2143–2164. https://doi.org/10.3217/jucs-018-15-2143</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Wetzel, R. (2013). A Case for Design Patterns supporting the Development of Mobile Mixed Reality Games. </w:t>
      </w:r>
      <w:r w:rsidRPr="00A7145C">
        <w:rPr>
          <w:i/>
          <w:iCs/>
          <w:noProof/>
          <w:szCs w:val="24"/>
          <w:lang w:val="en-US"/>
        </w:rPr>
        <w:t>Foundations of Digital Games</w:t>
      </w:r>
      <w:r w:rsidRPr="00A7145C">
        <w:rPr>
          <w:noProof/>
          <w:szCs w:val="24"/>
          <w:lang w:val="en-US"/>
        </w:rPr>
        <w:t>. Retrieved from http://www.fdg2013.org/program/workshops/papers/DPG2013/b6-wetzel.pdf</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Wetzel, R., McCall, R., Braun, A.-K., &amp; Broll, W. (2008). </w:t>
      </w:r>
      <w:r w:rsidRPr="00A7145C">
        <w:rPr>
          <w:noProof/>
          <w:szCs w:val="24"/>
          <w:lang w:val="en-US"/>
        </w:rPr>
        <w:t xml:space="preserve">Guidelines for Designing Augmented Reality Games. In </w:t>
      </w:r>
      <w:r w:rsidRPr="00A7145C">
        <w:rPr>
          <w:i/>
          <w:iCs/>
          <w:noProof/>
          <w:szCs w:val="24"/>
          <w:lang w:val="en-US"/>
        </w:rPr>
        <w:t>Proceedings of the 2008 Conference on Future Play: Research, Play, Share</w:t>
      </w:r>
      <w:r w:rsidRPr="00A7145C">
        <w:rPr>
          <w:noProof/>
          <w:szCs w:val="24"/>
          <w:lang w:val="en-US"/>
        </w:rPr>
        <w:t xml:space="preserve"> (pp. 173–180). Retrieved from http://eprints.lincoln.ac.uk/24599/1/Wetzel et al. - 2008 - Guidelines for designing augmented reality games.pdf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White, R. M. (1987). A Sensor Classification Scheme. </w:t>
      </w:r>
      <w:r w:rsidRPr="00A7145C">
        <w:rPr>
          <w:i/>
          <w:iCs/>
          <w:noProof/>
          <w:szCs w:val="24"/>
          <w:lang w:val="en-US"/>
        </w:rPr>
        <w:t>IEEE Transactions on Ultrasonics, Ferroelectrics, and Frequency Control</w:t>
      </w:r>
      <w:r w:rsidRPr="00A7145C">
        <w:rPr>
          <w:noProof/>
          <w:szCs w:val="24"/>
          <w:lang w:val="en-US"/>
        </w:rPr>
        <w:t xml:space="preserve">, </w:t>
      </w:r>
      <w:r w:rsidRPr="00A7145C">
        <w:rPr>
          <w:i/>
          <w:iCs/>
          <w:noProof/>
          <w:szCs w:val="24"/>
          <w:lang w:val="en-US"/>
        </w:rPr>
        <w:t>34</w:t>
      </w:r>
      <w:r w:rsidRPr="00A7145C">
        <w:rPr>
          <w:noProof/>
          <w:szCs w:val="24"/>
          <w:lang w:val="en-US"/>
        </w:rPr>
        <w:t>(2), 124–126. Retrieved from http://ijlalhaider.pbworks.com/w/file/fetch/64130986/A Sensor Classification Scheme.pdf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Xu, Z., Xiang, C., Wen-Hui, W., Ji-Hai, Y., Lantz, V., &amp; Kong-Qiao, W. (2009). Hand Gesture Recognition and Virtual Game Control Based on 3D Accelerometer and EMG Sensors. In </w:t>
      </w:r>
      <w:r w:rsidRPr="00A7145C">
        <w:rPr>
          <w:i/>
          <w:iCs/>
          <w:noProof/>
          <w:szCs w:val="24"/>
          <w:lang w:val="en-US"/>
        </w:rPr>
        <w:t xml:space="preserve">Proceedings of the 14th international conference on Intelligent user </w:t>
      </w:r>
      <w:r w:rsidRPr="00A7145C">
        <w:rPr>
          <w:i/>
          <w:iCs/>
          <w:noProof/>
          <w:szCs w:val="24"/>
          <w:lang w:val="en-US"/>
        </w:rPr>
        <w:lastRenderedPageBreak/>
        <w:t>interfaces</w:t>
      </w:r>
      <w:r w:rsidRPr="00A7145C">
        <w:rPr>
          <w:noProof/>
          <w:szCs w:val="24"/>
          <w:lang w:val="en-US"/>
        </w:rPr>
        <w:t xml:space="preserve"> (pp. 401–406). ACM. Retrieved from https://pdfs.semanticscholar.org/6878/79899cb5c520970fd76eaca8b79e4aee820d.pdf</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Yamabe, T., &amp; Nakajima, T. (2013). Playful training with augmented reality games: Case studies towards reality-oriented system design. </w:t>
      </w:r>
      <w:r w:rsidRPr="00A7145C">
        <w:rPr>
          <w:i/>
          <w:iCs/>
          <w:noProof/>
          <w:szCs w:val="24"/>
          <w:lang w:val="en-US"/>
        </w:rPr>
        <w:t>Multimedia Tools and Applications</w:t>
      </w:r>
      <w:r w:rsidRPr="00A7145C">
        <w:rPr>
          <w:noProof/>
          <w:szCs w:val="24"/>
          <w:lang w:val="en-US"/>
        </w:rPr>
        <w:t xml:space="preserve">, </w:t>
      </w:r>
      <w:r w:rsidRPr="00A7145C">
        <w:rPr>
          <w:i/>
          <w:iCs/>
          <w:noProof/>
          <w:szCs w:val="24"/>
          <w:lang w:val="en-US"/>
        </w:rPr>
        <w:t>62</w:t>
      </w:r>
      <w:r w:rsidRPr="00A7145C">
        <w:rPr>
          <w:noProof/>
          <w:szCs w:val="24"/>
          <w:lang w:val="en-US"/>
        </w:rPr>
        <w:t>(1), 259–286. https://doi.org/10.1007/s11042-011-0979-7</w:t>
      </w:r>
    </w:p>
    <w:p w:rsidR="00D76034" w:rsidRPr="00A7145C" w:rsidRDefault="00D76034" w:rsidP="00D76034">
      <w:pPr>
        <w:widowControl w:val="0"/>
        <w:autoSpaceDE w:val="0"/>
        <w:autoSpaceDN w:val="0"/>
        <w:adjustRightInd w:val="0"/>
        <w:ind w:left="480" w:hanging="480"/>
        <w:rPr>
          <w:noProof/>
          <w:szCs w:val="24"/>
          <w:lang w:val="en-US"/>
        </w:rPr>
      </w:pPr>
      <w:r w:rsidRPr="00A7145C">
        <w:rPr>
          <w:noProof/>
          <w:szCs w:val="24"/>
          <w:lang w:val="en-US"/>
        </w:rPr>
        <w:t xml:space="preserve">You, S., &amp; Neumann, U. (2001). </w:t>
      </w:r>
      <w:r w:rsidRPr="00A7145C">
        <w:rPr>
          <w:i/>
          <w:iCs/>
          <w:noProof/>
          <w:szCs w:val="24"/>
          <w:lang w:val="en-US"/>
        </w:rPr>
        <w:t>Fusion of Vision and Gyro Tracking for Robust Augmented Reality Registration</w:t>
      </w:r>
      <w:r w:rsidRPr="00A7145C">
        <w:rPr>
          <w:noProof/>
          <w:szCs w:val="24"/>
          <w:lang w:val="en-US"/>
        </w:rPr>
        <w:t>. Retrieved from https://trac.v2.nl/export/5432/andres/Documentation/INS Kalman/fusion of vision and gyro tracking for AR.pdf</w:t>
      </w:r>
    </w:p>
    <w:p w:rsidR="00D76034" w:rsidRPr="00A7145C" w:rsidRDefault="00D76034" w:rsidP="00D76034">
      <w:pPr>
        <w:widowControl w:val="0"/>
        <w:autoSpaceDE w:val="0"/>
        <w:autoSpaceDN w:val="0"/>
        <w:adjustRightInd w:val="0"/>
        <w:ind w:left="480" w:hanging="480"/>
        <w:rPr>
          <w:noProof/>
          <w:szCs w:val="24"/>
          <w:lang w:val="en-US"/>
        </w:rPr>
      </w:pPr>
      <w:r w:rsidRPr="00D76034">
        <w:rPr>
          <w:noProof/>
          <w:szCs w:val="24"/>
        </w:rPr>
        <w:t xml:space="preserve">Zagal, J. P., Mateas, M., Fernández-Vara, C., Hochhalter, B., &amp; Lichti, N. (2005). </w:t>
      </w:r>
      <w:r w:rsidRPr="00A7145C">
        <w:rPr>
          <w:noProof/>
          <w:szCs w:val="24"/>
          <w:lang w:val="en-US"/>
        </w:rPr>
        <w:t xml:space="preserve">Towards an Ontological Language for Game Analysis. In </w:t>
      </w:r>
      <w:r w:rsidRPr="00A7145C">
        <w:rPr>
          <w:i/>
          <w:iCs/>
          <w:noProof/>
          <w:szCs w:val="24"/>
          <w:lang w:val="en-US"/>
        </w:rPr>
        <w:t>Proceedings of DiGRA 2005 Conference</w:t>
      </w:r>
      <w:r w:rsidRPr="00A7145C">
        <w:rPr>
          <w:noProof/>
          <w:szCs w:val="24"/>
          <w:lang w:val="en-US"/>
        </w:rPr>
        <w:t xml:space="preserve"> (pp. 3–14). Retrieved from https://users.soe.ucsc.edu/~michaelm/publications/zagal-worlds-in-play-2007.pdf</w:t>
      </w:r>
    </w:p>
    <w:p w:rsidR="00D76034" w:rsidRPr="00A7145C" w:rsidRDefault="00D76034" w:rsidP="00D76034">
      <w:pPr>
        <w:widowControl w:val="0"/>
        <w:autoSpaceDE w:val="0"/>
        <w:autoSpaceDN w:val="0"/>
        <w:adjustRightInd w:val="0"/>
        <w:ind w:left="480" w:hanging="480"/>
        <w:rPr>
          <w:noProof/>
          <w:lang w:val="en-US"/>
        </w:rPr>
      </w:pPr>
      <w:r w:rsidRPr="00A7145C">
        <w:rPr>
          <w:noProof/>
          <w:szCs w:val="24"/>
          <w:lang w:val="en-US"/>
        </w:rPr>
        <w:t xml:space="preserve">Zhang, Z. (2012). Microsoft Kinect Sensor and Its Effect. </w:t>
      </w:r>
      <w:r w:rsidRPr="00A7145C">
        <w:rPr>
          <w:i/>
          <w:iCs/>
          <w:noProof/>
          <w:szCs w:val="24"/>
          <w:lang w:val="en-US"/>
        </w:rPr>
        <w:t>IEEE Multimedia</w:t>
      </w:r>
      <w:r w:rsidRPr="00A7145C">
        <w:rPr>
          <w:noProof/>
          <w:szCs w:val="24"/>
          <w:lang w:val="en-US"/>
        </w:rPr>
        <w:t xml:space="preserve">, </w:t>
      </w:r>
      <w:r w:rsidRPr="00A7145C">
        <w:rPr>
          <w:i/>
          <w:iCs/>
          <w:noProof/>
          <w:szCs w:val="24"/>
          <w:lang w:val="en-US"/>
        </w:rPr>
        <w:t>19</w:t>
      </w:r>
      <w:r w:rsidRPr="00A7145C">
        <w:rPr>
          <w:noProof/>
          <w:szCs w:val="24"/>
          <w:lang w:val="en-US"/>
        </w:rPr>
        <w:t>(2), 4–10. Retrieved from https://www.researchgate.net/profile/Zhengyou_Zhang/publication/254058710_Microsoft_Kinect_Sensor_and_Its_Effect/links/00b7d53ab783285cdb000000.pdf</w:t>
      </w:r>
    </w:p>
    <w:p w:rsidR="00FE68DC" w:rsidRPr="00F3545F" w:rsidRDefault="006B7192" w:rsidP="00D76034">
      <w:pPr>
        <w:widowControl w:val="0"/>
        <w:autoSpaceDE w:val="0"/>
        <w:autoSpaceDN w:val="0"/>
        <w:adjustRightInd w:val="0"/>
        <w:ind w:left="480" w:hanging="480"/>
        <w:rPr>
          <w:lang w:val="en-US"/>
        </w:rPr>
      </w:pPr>
      <w:r w:rsidRPr="00F3545F">
        <w:rPr>
          <w:lang w:val="en-US"/>
        </w:rPr>
        <w:fldChar w:fldCharType="end"/>
      </w:r>
    </w:p>
    <w:p w:rsidR="00933C8E" w:rsidRPr="00F3545F" w:rsidRDefault="00C4539F" w:rsidP="00415BA3">
      <w:pPr>
        <w:pStyle w:val="berschrift1"/>
        <w:rPr>
          <w:lang w:val="en-US"/>
        </w:rPr>
      </w:pPr>
      <w:bookmarkStart w:id="48" w:name="_Toc471055226"/>
      <w:r w:rsidRPr="00F3545F">
        <w:rPr>
          <w:lang w:val="en-US"/>
        </w:rPr>
        <w:t>Declaration of authenticity</w:t>
      </w:r>
      <w:bookmarkEnd w:id="48"/>
    </w:p>
    <w:p w:rsidR="00CE140A" w:rsidRPr="00F3545F" w:rsidRDefault="00B9740B" w:rsidP="00415BA3">
      <w:pPr>
        <w:pStyle w:val="berschrift1"/>
        <w:rPr>
          <w:lang w:val="en-US"/>
        </w:rPr>
      </w:pPr>
      <w:bookmarkStart w:id="49" w:name="_Toc471055227"/>
      <w:r w:rsidRPr="00F3545F">
        <w:rPr>
          <w:lang w:val="en-US"/>
        </w:rPr>
        <w:t>Appendix</w:t>
      </w:r>
      <w:bookmarkEnd w:id="49"/>
    </w:p>
    <w:sectPr w:rsidR="00CE140A" w:rsidRPr="00F3545F" w:rsidSect="00865168">
      <w:headerReference w:type="even" r:id="rId12"/>
      <w:footerReference w:type="default" r:id="rId13"/>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Felix" w:date="2016-12-27T13:59:00Z" w:initials="F">
    <w:p w:rsidR="004E265D" w:rsidRDefault="004E265D">
      <w:pPr>
        <w:pStyle w:val="Kommentartext"/>
      </w:pPr>
      <w:r>
        <w:rPr>
          <w:rStyle w:val="Kommentarzeichen"/>
        </w:rPr>
        <w:annotationRef/>
      </w:r>
      <w:r>
        <w:t>Sinnvoller Abschnitt? In der Art sinnvoll?</w:t>
      </w:r>
    </w:p>
  </w:comment>
  <w:comment w:id="6" w:author="Felix" w:date="2017-01-01T22:14:00Z" w:initials="F">
    <w:p w:rsidR="007B4210" w:rsidRDefault="007B4210">
      <w:pPr>
        <w:pStyle w:val="Kommentartext"/>
      </w:pPr>
      <w:r>
        <w:rPr>
          <w:rStyle w:val="Kommentarzeichen"/>
        </w:rPr>
        <w:annotationRef/>
      </w:r>
      <w:r>
        <w:t>Mehr Gewichtung auf aktuelles nötig? Allgemeine Aussagen über das Gebiet oder Stand der Forschung wichtiger?</w:t>
      </w:r>
    </w:p>
  </w:comment>
  <w:comment w:id="9" w:author="Felix" w:date="2017-01-01T17:23:00Z" w:initials="F">
    <w:p w:rsidR="004E265D" w:rsidRDefault="004E265D">
      <w:pPr>
        <w:pStyle w:val="Kommentartext"/>
      </w:pPr>
      <w:bookmarkStart w:id="10" w:name="_GoBack"/>
      <w:bookmarkEnd w:id="10"/>
      <w:r>
        <w:rPr>
          <w:rStyle w:val="Kommentarzeichen"/>
        </w:rPr>
        <w:annotationRef/>
      </w:r>
      <w:r>
        <w:t xml:space="preserve">Eventuell an andere Stelle (beim </w:t>
      </w:r>
      <w:proofErr w:type="spellStart"/>
      <w:r>
        <w:t>Continuum</w:t>
      </w:r>
      <w:proofErr w:type="spellEnd"/>
      <w:r>
        <w:t>?) oder ganz raus</w:t>
      </w:r>
    </w:p>
  </w:comment>
  <w:comment w:id="13" w:author="Felix" w:date="2017-01-01T21:51:00Z" w:initials="F">
    <w:p w:rsidR="00861302" w:rsidRPr="00861302" w:rsidRDefault="00861302" w:rsidP="00861302">
      <w:r>
        <w:rPr>
          <w:rStyle w:val="Kommentarzeichen"/>
        </w:rPr>
        <w:annotationRef/>
      </w:r>
      <w:r w:rsidRPr="00861302">
        <w:t xml:space="preserve">Abschnitt speziell zur </w:t>
      </w:r>
      <w:proofErr w:type="spellStart"/>
      <w:r w:rsidRPr="00861302">
        <w:t>HoloLens</w:t>
      </w:r>
      <w:proofErr w:type="spellEnd"/>
      <w:r w:rsidRPr="00861302">
        <w:t xml:space="preserve"> sinnvoll</w:t>
      </w:r>
      <w:r>
        <w:t>? Besser im Praktischen Bereich?</w:t>
      </w:r>
    </w:p>
  </w:comment>
  <w:comment w:id="15" w:author="Felix" w:date="2017-01-01T21:53:00Z" w:initials="F">
    <w:p w:rsidR="00861302" w:rsidRDefault="00861302">
      <w:pPr>
        <w:pStyle w:val="Kommentartext"/>
      </w:pPr>
      <w:r>
        <w:rPr>
          <w:rStyle w:val="Kommentarzeichen"/>
        </w:rPr>
        <w:annotationRef/>
      </w:r>
      <w:r>
        <w:t xml:space="preserve">Bereich zu </w:t>
      </w:r>
      <w:proofErr w:type="spellStart"/>
      <w:r>
        <w:t>Hololens</w:t>
      </w:r>
      <w:proofErr w:type="spellEnd"/>
      <w:r>
        <w:t xml:space="preserve"> speziell?</w:t>
      </w:r>
      <w:r>
        <w:t xml:space="preserve"> Besser im praktischen Bereich?</w:t>
      </w:r>
    </w:p>
  </w:comment>
  <w:comment w:id="19" w:author="Felix" w:date="2017-01-01T21:54:00Z" w:initials="F">
    <w:p w:rsidR="004E265D" w:rsidRDefault="004E265D">
      <w:pPr>
        <w:pStyle w:val="Kommentartext"/>
      </w:pPr>
      <w:r>
        <w:rPr>
          <w:rStyle w:val="Kommentarzeichen"/>
        </w:rPr>
        <w:annotationRef/>
      </w:r>
      <w:r>
        <w:t>Bereich nennt momentan keine dir</w:t>
      </w:r>
      <w:r w:rsidR="00861302">
        <w:t xml:space="preserve">ekten Beispiele für Anwendungen, sondern behandelt das Thema allgemein (Vor- und Nachteile, etc.). Zu starke Überschneidung mit </w:t>
      </w:r>
      <w:proofErr w:type="spellStart"/>
      <w:r w:rsidR="00861302">
        <w:t>Possibilities</w:t>
      </w:r>
      <w:proofErr w:type="spellEnd"/>
      <w:r w:rsidR="00861302">
        <w:t xml:space="preserve"> / </w:t>
      </w:r>
      <w:proofErr w:type="spellStart"/>
      <w:r w:rsidR="00861302">
        <w:t>Limitations</w:t>
      </w:r>
      <w:proofErr w:type="spellEnd"/>
      <w:r w:rsidR="00861302">
        <w:t>?</w:t>
      </w:r>
    </w:p>
  </w:comment>
  <w:comment w:id="21" w:author="Felix" w:date="2016-12-27T16:46:00Z" w:initials="F">
    <w:p w:rsidR="004E265D" w:rsidRDefault="004E265D">
      <w:pPr>
        <w:pStyle w:val="Kommentartext"/>
      </w:pPr>
      <w:r>
        <w:rPr>
          <w:rStyle w:val="Kommentarzeichen"/>
        </w:rPr>
        <w:annotationRef/>
      </w:r>
      <w:r>
        <w:t>Zitieren?</w:t>
      </w:r>
    </w:p>
  </w:comment>
  <w:comment w:id="22" w:author="Felix" w:date="2017-01-01T21:56:00Z" w:initials="F">
    <w:p w:rsidR="004E265D" w:rsidRDefault="004E265D">
      <w:pPr>
        <w:pStyle w:val="Kommentartext"/>
      </w:pPr>
      <w:r>
        <w:rPr>
          <w:rStyle w:val="Kommentarzeichen"/>
        </w:rPr>
        <w:annotationRef/>
      </w:r>
      <w:proofErr w:type="spellStart"/>
      <w:r w:rsidR="00861302">
        <w:t>ARQuake</w:t>
      </w:r>
      <w:proofErr w:type="spellEnd"/>
      <w:r w:rsidR="00861302">
        <w:t xml:space="preserve"> / </w:t>
      </w:r>
      <w:proofErr w:type="spellStart"/>
      <w:r w:rsidR="00861302">
        <w:t>Pacman</w:t>
      </w:r>
      <w:proofErr w:type="spellEnd"/>
      <w:r w:rsidR="00861302">
        <w:t xml:space="preserve"> auch hier oder reichen die Beispiele </w:t>
      </w:r>
      <w:proofErr w:type="spellStart"/>
      <w:r w:rsidR="00861302">
        <w:t>Locatory</w:t>
      </w:r>
      <w:proofErr w:type="spellEnd"/>
      <w:r w:rsidR="00861302">
        <w:t xml:space="preserve"> und Pokémon GO`?</w:t>
      </w:r>
    </w:p>
  </w:comment>
  <w:comment w:id="23" w:author="Felix" w:date="2017-01-01T21:57:00Z" w:initials="F">
    <w:p w:rsidR="004E265D" w:rsidRDefault="004E265D">
      <w:pPr>
        <w:pStyle w:val="Kommentartext"/>
      </w:pPr>
      <w:r>
        <w:rPr>
          <w:rStyle w:val="Kommentarzeichen"/>
        </w:rPr>
        <w:annotationRef/>
      </w:r>
      <w:r w:rsidR="00861302">
        <w:rPr>
          <w:rStyle w:val="Kommentarzeichen"/>
        </w:rPr>
        <w:t xml:space="preserve">Braucht der Bereich mehr Beispiele </w:t>
      </w:r>
      <w:r w:rsidR="00861302">
        <w:t xml:space="preserve"> </w:t>
      </w:r>
      <w:r>
        <w:t xml:space="preserve">+ </w:t>
      </w:r>
      <w:r w:rsidR="00861302">
        <w:t>alternative Ansätze?</w:t>
      </w:r>
    </w:p>
  </w:comment>
  <w:comment w:id="28" w:author="Felix" w:date="2017-01-01T21:57:00Z" w:initials="F">
    <w:p w:rsidR="004E265D" w:rsidRDefault="004E265D">
      <w:pPr>
        <w:pStyle w:val="Kommentartext"/>
      </w:pPr>
      <w:r>
        <w:rPr>
          <w:rStyle w:val="Kommentarzeichen"/>
        </w:rPr>
        <w:annotationRef/>
      </w:r>
      <w:r w:rsidR="00861302">
        <w:t>Nicht sicher, ob Bereich in dieser Art sinnvoll</w:t>
      </w:r>
    </w:p>
  </w:comment>
  <w:comment w:id="30" w:author="Felix" w:date="2017-01-01T21:58:00Z" w:initials="F">
    <w:p w:rsidR="00861302" w:rsidRDefault="00861302">
      <w:pPr>
        <w:pStyle w:val="Kommentartext"/>
      </w:pPr>
      <w:r>
        <w:rPr>
          <w:rStyle w:val="Kommentarzeichen"/>
        </w:rPr>
        <w:annotationRef/>
      </w:r>
      <w:r>
        <w:t>Mehr (kommerzielle) Beispiele</w:t>
      </w:r>
      <w:r>
        <w:t xml:space="preserve"> nötig</w:t>
      </w:r>
      <w:r>
        <w:t>?</w:t>
      </w:r>
    </w:p>
  </w:comment>
  <w:comment w:id="31" w:author="Felix" w:date="2017-01-01T21:57:00Z" w:initials="F">
    <w:p w:rsidR="004E265D" w:rsidRDefault="004E265D">
      <w:pPr>
        <w:pStyle w:val="Kommentartext"/>
      </w:pPr>
      <w:r>
        <w:rPr>
          <w:rStyle w:val="Kommentarzeichen"/>
        </w:rPr>
        <w:annotationRef/>
      </w:r>
      <w:r w:rsidR="00861302">
        <w:t>Besser d</w:t>
      </w:r>
      <w:r>
        <w:t>irekt zitieren?</w:t>
      </w:r>
    </w:p>
  </w:comment>
  <w:comment w:id="34" w:author="Felix" w:date="2017-01-01T21:59:00Z" w:initials="F">
    <w:p w:rsidR="004E265D" w:rsidRDefault="004E265D">
      <w:pPr>
        <w:pStyle w:val="Kommentartext"/>
      </w:pPr>
      <w:r>
        <w:rPr>
          <w:rStyle w:val="Kommentarzeichen"/>
        </w:rPr>
        <w:annotationRef/>
      </w:r>
      <w:r>
        <w:t xml:space="preserve">Erster Abschnitt hat </w:t>
      </w:r>
      <w:proofErr w:type="spellStart"/>
      <w:r>
        <w:t>evtl</w:t>
      </w:r>
      <w:proofErr w:type="spellEnd"/>
      <w:r>
        <w:t xml:space="preserve"> nicht genug dazu, was eigentlich ein Pattern ist</w:t>
      </w:r>
      <w:r w:rsidR="00861302">
        <w:t xml:space="preserve">. wahrscheinlich </w:t>
      </w:r>
      <w:r>
        <w:t>n</w:t>
      </w:r>
      <w:r w:rsidR="00861302">
        <w:t>icht genug verschiedene Quellen,</w:t>
      </w:r>
    </w:p>
  </w:comment>
  <w:comment w:id="35" w:author="Felix" w:date="2017-01-01T22:00:00Z" w:initials="F">
    <w:p w:rsidR="004E265D" w:rsidRPr="00861302" w:rsidRDefault="004E265D">
      <w:pPr>
        <w:pStyle w:val="Kommentartext"/>
      </w:pPr>
      <w:r>
        <w:rPr>
          <w:rStyle w:val="Kommentarzeichen"/>
        </w:rPr>
        <w:annotationRef/>
      </w:r>
      <w:r w:rsidR="00861302" w:rsidRPr="00861302">
        <w:t xml:space="preserve">Habe keine Definition von Interaction </w:t>
      </w:r>
      <w:proofErr w:type="spellStart"/>
      <w:r w:rsidR="00861302" w:rsidRPr="00861302">
        <w:t>patterns</w:t>
      </w:r>
      <w:proofErr w:type="spellEnd"/>
      <w:r w:rsidR="00861302" w:rsidRPr="00861302">
        <w:t xml:space="preserve"> – </w:t>
      </w:r>
      <w:r w:rsidR="00861302">
        <w:t xml:space="preserve">macht es in dem Fall </w:t>
      </w:r>
      <w:proofErr w:type="spellStart"/>
      <w:r w:rsidR="00861302">
        <w:t>Sinn,sie</w:t>
      </w:r>
      <w:proofErr w:type="spellEnd"/>
      <w:r w:rsidR="00861302">
        <w:t xml:space="preserve"> zu erwähnen? </w:t>
      </w:r>
    </w:p>
  </w:comment>
  <w:comment w:id="36" w:author="Felix" w:date="2017-01-01T22:01:00Z" w:initials="F">
    <w:p w:rsidR="004E265D" w:rsidRPr="00861302" w:rsidRDefault="004E265D">
      <w:pPr>
        <w:pStyle w:val="Kommentartext"/>
      </w:pPr>
      <w:r>
        <w:rPr>
          <w:rStyle w:val="Kommentarzeichen"/>
        </w:rPr>
        <w:annotationRef/>
      </w:r>
      <w:r w:rsidR="00861302">
        <w:rPr>
          <w:rStyle w:val="Kommentarzeichen"/>
        </w:rPr>
        <w:t>Was kann als Grund für die Betrachtung von Patterns angegeben werden?</w:t>
      </w:r>
    </w:p>
  </w:comment>
  <w:comment w:id="37" w:author="Felix" w:date="2017-01-01T22:09:00Z" w:initials="F">
    <w:p w:rsidR="004E265D" w:rsidRDefault="004E265D">
      <w:pPr>
        <w:pStyle w:val="Kommentartext"/>
      </w:pPr>
      <w:r>
        <w:rPr>
          <w:rStyle w:val="Kommentarzeichen"/>
        </w:rPr>
        <w:annotationRef/>
      </w:r>
      <w:r>
        <w:t xml:space="preserve">Christopher Alexander selbst zitieren? </w:t>
      </w:r>
      <w:r w:rsidR="007258EE">
        <w:t>Originalquelle ist nicht frei verfügbar.</w:t>
      </w:r>
    </w:p>
  </w:comment>
  <w:comment w:id="38" w:author="Felix" w:date="2017-01-01T22:10:00Z" w:initials="F">
    <w:p w:rsidR="004E265D" w:rsidRDefault="004E265D">
      <w:pPr>
        <w:pStyle w:val="Kommentartext"/>
      </w:pPr>
      <w:r>
        <w:rPr>
          <w:rStyle w:val="Kommentarzeichen"/>
        </w:rPr>
        <w:annotationRef/>
      </w:r>
      <w:r w:rsidR="007258EE">
        <w:t>Zitieren wenn nicht selbst gelesen?</w:t>
      </w:r>
    </w:p>
  </w:comment>
  <w:comment w:id="40" w:author="Felix" w:date="2017-01-01T22:12:00Z" w:initials="F">
    <w:p w:rsidR="004E265D" w:rsidRDefault="004E265D">
      <w:pPr>
        <w:pStyle w:val="Kommentartext"/>
      </w:pPr>
      <w:r>
        <w:rPr>
          <w:rStyle w:val="Kommentarzeichen"/>
        </w:rPr>
        <w:annotationRef/>
      </w:r>
      <w:r w:rsidR="00862119">
        <w:t>Neuere Quellen auch erwähnen</w:t>
      </w:r>
      <w:r>
        <w:t>?</w:t>
      </w:r>
    </w:p>
  </w:comment>
  <w:comment w:id="42" w:author="Felix" w:date="2016-12-30T23:07:00Z" w:initials="F">
    <w:p w:rsidR="004E265D" w:rsidRDefault="004E265D">
      <w:pPr>
        <w:pStyle w:val="Kommentartext"/>
      </w:pPr>
      <w:r>
        <w:rPr>
          <w:rStyle w:val="Kommentarzeichen"/>
        </w:rPr>
        <w:annotationRef/>
      </w:r>
      <w:r>
        <w:t xml:space="preserve">Nicht sicher, ob nicht-game AR bei so wenig / unpassenden Daten hier rein soll </w:t>
      </w:r>
    </w:p>
  </w:comment>
  <w:comment w:id="43" w:author="Felix" w:date="2017-01-01T22:12:00Z" w:initials="F">
    <w:p w:rsidR="004E265D" w:rsidRDefault="004E265D">
      <w:pPr>
        <w:pStyle w:val="Kommentartext"/>
      </w:pPr>
      <w:r>
        <w:rPr>
          <w:rStyle w:val="Kommentarzeichen"/>
        </w:rPr>
        <w:annotationRef/>
      </w:r>
      <w:r w:rsidR="00862119">
        <w:t xml:space="preserve">Zu groß als </w:t>
      </w:r>
      <w:r>
        <w:t>unbelegtes Statement?</w:t>
      </w:r>
    </w:p>
  </w:comment>
  <w:comment w:id="46" w:author="Felix" w:date="2016-12-31T16:52:00Z" w:initials="F">
    <w:p w:rsidR="004E265D" w:rsidRDefault="004E265D">
      <w:pPr>
        <w:pStyle w:val="Kommentartext"/>
      </w:pPr>
      <w:r>
        <w:rPr>
          <w:rStyle w:val="Kommentarzeichen"/>
        </w:rPr>
        <w:annotationRef/>
      </w:r>
      <w:r>
        <w:t>Evtl ganze Liste hierhin, bzw. später Low-level functions als Punkt im Framework</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1601" w:rsidRDefault="001E1601">
      <w:r>
        <w:separator/>
      </w:r>
    </w:p>
  </w:endnote>
  <w:endnote w:type="continuationSeparator" w:id="0">
    <w:p w:rsidR="001E1601" w:rsidRDefault="001E1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EndPr/>
    <w:sdtContent>
      <w:p w:rsidR="004E265D" w:rsidRPr="00F51235" w:rsidRDefault="004E265D">
        <w:pPr>
          <w:pStyle w:val="Fuzeile"/>
          <w:jc w:val="center"/>
        </w:pPr>
        <w:r w:rsidRPr="00F51235">
          <w:fldChar w:fldCharType="begin"/>
        </w:r>
        <w:r w:rsidRPr="00F51235">
          <w:instrText>PAGE   \* MERGEFORMAT</w:instrText>
        </w:r>
        <w:r w:rsidRPr="00F51235">
          <w:fldChar w:fldCharType="separate"/>
        </w:r>
        <w:r w:rsidR="007B4210">
          <w:rPr>
            <w:noProof/>
          </w:rPr>
          <w:t>8</w:t>
        </w:r>
        <w:r w:rsidRPr="00F51235">
          <w:fldChar w:fldCharType="end"/>
        </w:r>
      </w:p>
    </w:sdtContent>
  </w:sdt>
  <w:p w:rsidR="004E265D" w:rsidRDefault="004E265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1601" w:rsidRDefault="001E1601">
      <w:r>
        <w:separator/>
      </w:r>
    </w:p>
  </w:footnote>
  <w:footnote w:type="continuationSeparator" w:id="0">
    <w:p w:rsidR="001E1601" w:rsidRDefault="001E16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265D" w:rsidRDefault="004E265D">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4E265D" w:rsidRDefault="004E265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pt;height:12pt;visibility:visible" o:bullet="t">
        <v:imagedata r:id="rId1" o:title=""/>
      </v:shape>
    </w:pict>
  </w:numPicBullet>
  <w:abstractNum w:abstractNumId="0">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6">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8">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9">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0">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1">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4">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1">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3">
    <w:nsid w:val="6C530419"/>
    <w:multiLevelType w:val="multilevel"/>
    <w:tmpl w:val="B9324788"/>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4">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6">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3"/>
  </w:num>
  <w:num w:numId="2">
    <w:abstractNumId w:val="7"/>
  </w:num>
  <w:num w:numId="3">
    <w:abstractNumId w:val="17"/>
  </w:num>
  <w:num w:numId="4">
    <w:abstractNumId w:val="2"/>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 w:numId="6">
    <w:abstractNumId w:val="24"/>
  </w:num>
  <w:num w:numId="7">
    <w:abstractNumId w:val="24"/>
    <w:lvlOverride w:ilvl="1">
      <w:lvl w:ilvl="1">
        <w:numFmt w:val="bullet"/>
        <w:lvlText w:val=""/>
        <w:lvlJc w:val="left"/>
        <w:pPr>
          <w:tabs>
            <w:tab w:val="num" w:pos="1440"/>
          </w:tabs>
          <w:ind w:left="1440" w:hanging="360"/>
        </w:pPr>
        <w:rPr>
          <w:rFonts w:ascii="Symbol" w:hAnsi="Symbol" w:hint="default"/>
          <w:sz w:val="20"/>
        </w:rPr>
      </w:lvl>
    </w:lvlOverride>
  </w:num>
  <w:num w:numId="8">
    <w:abstractNumId w:val="1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19"/>
  </w:num>
  <w:num w:numId="11">
    <w:abstractNumId w:val="18"/>
  </w:num>
  <w:num w:numId="12">
    <w:abstractNumId w:val="15"/>
  </w:num>
  <w:num w:numId="13">
    <w:abstractNumId w:val="6"/>
  </w:num>
  <w:num w:numId="14">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abstractNumId w:val="14"/>
  </w:num>
  <w:num w:numId="16">
    <w:abstractNumId w:val="14"/>
    <w:lvlOverride w:ilvl="1">
      <w:lvl w:ilvl="1">
        <w:numFmt w:val="bullet"/>
        <w:lvlText w:val=""/>
        <w:lvlJc w:val="left"/>
        <w:pPr>
          <w:tabs>
            <w:tab w:val="num" w:pos="1440"/>
          </w:tabs>
          <w:ind w:left="1440" w:hanging="360"/>
        </w:pPr>
        <w:rPr>
          <w:rFonts w:ascii="Symbol" w:hAnsi="Symbol" w:hint="default"/>
          <w:sz w:val="20"/>
        </w:rPr>
      </w:lvl>
    </w:lvlOverride>
  </w:num>
  <w:num w:numId="17">
    <w:abstractNumId w:val="12"/>
  </w:num>
  <w:num w:numId="18">
    <w:abstractNumId w:val="12"/>
    <w:lvlOverride w:ilvl="1">
      <w:lvl w:ilvl="1">
        <w:numFmt w:val="bullet"/>
        <w:lvlText w:val=""/>
        <w:lvlJc w:val="left"/>
        <w:pPr>
          <w:tabs>
            <w:tab w:val="num" w:pos="1440"/>
          </w:tabs>
          <w:ind w:left="1440" w:hanging="360"/>
        </w:pPr>
        <w:rPr>
          <w:rFonts w:ascii="Symbol" w:hAnsi="Symbol" w:hint="default"/>
          <w:sz w:val="20"/>
        </w:rPr>
      </w:lvl>
    </w:lvlOverride>
  </w:num>
  <w:num w:numId="19">
    <w:abstractNumId w:val="16"/>
  </w:num>
  <w:num w:numId="20">
    <w:abstractNumId w:val="16"/>
    <w:lvlOverride w:ilvl="1">
      <w:lvl w:ilvl="1">
        <w:numFmt w:val="bullet"/>
        <w:lvlText w:val=""/>
        <w:lvlJc w:val="left"/>
        <w:pPr>
          <w:tabs>
            <w:tab w:val="num" w:pos="1440"/>
          </w:tabs>
          <w:ind w:left="1440" w:hanging="360"/>
        </w:pPr>
        <w:rPr>
          <w:rFonts w:ascii="Symbol" w:hAnsi="Symbol" w:hint="default"/>
          <w:sz w:val="20"/>
        </w:rPr>
      </w:lvl>
    </w:lvlOverride>
  </w:num>
  <w:num w:numId="21">
    <w:abstractNumId w:val="21"/>
  </w:num>
  <w:num w:numId="22">
    <w:abstractNumId w:val="21"/>
    <w:lvlOverride w:ilvl="1">
      <w:lvl w:ilvl="1">
        <w:numFmt w:val="bullet"/>
        <w:lvlText w:val=""/>
        <w:lvlJc w:val="left"/>
        <w:pPr>
          <w:tabs>
            <w:tab w:val="num" w:pos="1440"/>
          </w:tabs>
          <w:ind w:left="1440" w:hanging="360"/>
        </w:pPr>
        <w:rPr>
          <w:rFonts w:ascii="Symbol" w:hAnsi="Symbol" w:hint="default"/>
          <w:sz w:val="20"/>
        </w:rPr>
      </w:lvl>
    </w:lvlOverride>
  </w:num>
  <w:num w:numId="23">
    <w:abstractNumId w:val="10"/>
  </w:num>
  <w:num w:numId="24">
    <w:abstractNumId w:val="4"/>
  </w:num>
  <w:num w:numId="25">
    <w:abstractNumId w:val="8"/>
  </w:num>
  <w:num w:numId="26">
    <w:abstractNumId w:val="25"/>
  </w:num>
  <w:num w:numId="27">
    <w:abstractNumId w:val="3"/>
  </w:num>
  <w:num w:numId="28">
    <w:abstractNumId w:val="27"/>
  </w:num>
  <w:num w:numId="29">
    <w:abstractNumId w:val="22"/>
  </w:num>
  <w:num w:numId="30">
    <w:abstractNumId w:val="20"/>
  </w:num>
  <w:num w:numId="31">
    <w:abstractNumId w:val="13"/>
  </w:num>
  <w:num w:numId="32">
    <w:abstractNumId w:val="5"/>
  </w:num>
  <w:num w:numId="33">
    <w:abstractNumId w:val="26"/>
  </w:num>
  <w:num w:numId="34">
    <w:abstractNumId w:val="0"/>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7D29"/>
    <w:rsid w:val="000258A9"/>
    <w:rsid w:val="00027616"/>
    <w:rsid w:val="00027FDF"/>
    <w:rsid w:val="000300B9"/>
    <w:rsid w:val="00034046"/>
    <w:rsid w:val="000341F8"/>
    <w:rsid w:val="000342D3"/>
    <w:rsid w:val="00035563"/>
    <w:rsid w:val="00035707"/>
    <w:rsid w:val="000371F7"/>
    <w:rsid w:val="00042647"/>
    <w:rsid w:val="00042837"/>
    <w:rsid w:val="00042A60"/>
    <w:rsid w:val="00045B92"/>
    <w:rsid w:val="00046233"/>
    <w:rsid w:val="00047D87"/>
    <w:rsid w:val="000509AF"/>
    <w:rsid w:val="00050B62"/>
    <w:rsid w:val="000522D6"/>
    <w:rsid w:val="000546D4"/>
    <w:rsid w:val="00056243"/>
    <w:rsid w:val="0005645C"/>
    <w:rsid w:val="000600AF"/>
    <w:rsid w:val="000631DB"/>
    <w:rsid w:val="00066427"/>
    <w:rsid w:val="00066653"/>
    <w:rsid w:val="0007220E"/>
    <w:rsid w:val="0007556B"/>
    <w:rsid w:val="00083360"/>
    <w:rsid w:val="00083A61"/>
    <w:rsid w:val="0008628C"/>
    <w:rsid w:val="0009532E"/>
    <w:rsid w:val="00095995"/>
    <w:rsid w:val="00097B83"/>
    <w:rsid w:val="000A255A"/>
    <w:rsid w:val="000A33F9"/>
    <w:rsid w:val="000A4275"/>
    <w:rsid w:val="000A5B8C"/>
    <w:rsid w:val="000A6530"/>
    <w:rsid w:val="000A6775"/>
    <w:rsid w:val="000A7144"/>
    <w:rsid w:val="000A7304"/>
    <w:rsid w:val="000A79BE"/>
    <w:rsid w:val="000B174E"/>
    <w:rsid w:val="000B3A17"/>
    <w:rsid w:val="000B5FF7"/>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D7F"/>
    <w:rsid w:val="000D7F7C"/>
    <w:rsid w:val="000E6263"/>
    <w:rsid w:val="000E720A"/>
    <w:rsid w:val="000F1325"/>
    <w:rsid w:val="000F419C"/>
    <w:rsid w:val="000F6C54"/>
    <w:rsid w:val="00100009"/>
    <w:rsid w:val="00101592"/>
    <w:rsid w:val="00102062"/>
    <w:rsid w:val="00102438"/>
    <w:rsid w:val="00102F43"/>
    <w:rsid w:val="00103D56"/>
    <w:rsid w:val="00105473"/>
    <w:rsid w:val="00105D92"/>
    <w:rsid w:val="001070E4"/>
    <w:rsid w:val="0011078D"/>
    <w:rsid w:val="00110DF4"/>
    <w:rsid w:val="00114A9E"/>
    <w:rsid w:val="001164FE"/>
    <w:rsid w:val="001179E2"/>
    <w:rsid w:val="00117E8E"/>
    <w:rsid w:val="001219E1"/>
    <w:rsid w:val="00123AB0"/>
    <w:rsid w:val="00131E1E"/>
    <w:rsid w:val="00132E76"/>
    <w:rsid w:val="00134127"/>
    <w:rsid w:val="001356AE"/>
    <w:rsid w:val="00136657"/>
    <w:rsid w:val="00140823"/>
    <w:rsid w:val="00141BBA"/>
    <w:rsid w:val="00141EFF"/>
    <w:rsid w:val="0014236C"/>
    <w:rsid w:val="00142887"/>
    <w:rsid w:val="00144098"/>
    <w:rsid w:val="00144C28"/>
    <w:rsid w:val="00150551"/>
    <w:rsid w:val="0015117B"/>
    <w:rsid w:val="00151E33"/>
    <w:rsid w:val="001526EC"/>
    <w:rsid w:val="00152B6A"/>
    <w:rsid w:val="00153E9B"/>
    <w:rsid w:val="001546CC"/>
    <w:rsid w:val="00155014"/>
    <w:rsid w:val="001565AA"/>
    <w:rsid w:val="0015787A"/>
    <w:rsid w:val="00162B9C"/>
    <w:rsid w:val="0016773E"/>
    <w:rsid w:val="0017024A"/>
    <w:rsid w:val="00170264"/>
    <w:rsid w:val="00170A80"/>
    <w:rsid w:val="00170F44"/>
    <w:rsid w:val="00171405"/>
    <w:rsid w:val="0017287B"/>
    <w:rsid w:val="001736C1"/>
    <w:rsid w:val="001773C3"/>
    <w:rsid w:val="00177AFD"/>
    <w:rsid w:val="001801DA"/>
    <w:rsid w:val="00181980"/>
    <w:rsid w:val="0018396E"/>
    <w:rsid w:val="00190344"/>
    <w:rsid w:val="0019049B"/>
    <w:rsid w:val="0019360B"/>
    <w:rsid w:val="00195BB1"/>
    <w:rsid w:val="00197CBA"/>
    <w:rsid w:val="00197F70"/>
    <w:rsid w:val="001A2A8D"/>
    <w:rsid w:val="001A31D6"/>
    <w:rsid w:val="001A4861"/>
    <w:rsid w:val="001A5FE9"/>
    <w:rsid w:val="001A693B"/>
    <w:rsid w:val="001A7CC9"/>
    <w:rsid w:val="001B093C"/>
    <w:rsid w:val="001B1B51"/>
    <w:rsid w:val="001B2C8F"/>
    <w:rsid w:val="001B2DE0"/>
    <w:rsid w:val="001B4866"/>
    <w:rsid w:val="001B4F38"/>
    <w:rsid w:val="001B5ADD"/>
    <w:rsid w:val="001B5FB2"/>
    <w:rsid w:val="001B6471"/>
    <w:rsid w:val="001C1075"/>
    <w:rsid w:val="001C3EAD"/>
    <w:rsid w:val="001C7016"/>
    <w:rsid w:val="001C7376"/>
    <w:rsid w:val="001C76ED"/>
    <w:rsid w:val="001D3529"/>
    <w:rsid w:val="001D7DF5"/>
    <w:rsid w:val="001E0AB9"/>
    <w:rsid w:val="001E0FE3"/>
    <w:rsid w:val="001E1601"/>
    <w:rsid w:val="001E3953"/>
    <w:rsid w:val="001E3DD0"/>
    <w:rsid w:val="001E4A43"/>
    <w:rsid w:val="001F1812"/>
    <w:rsid w:val="001F2E01"/>
    <w:rsid w:val="001F7D33"/>
    <w:rsid w:val="002003C7"/>
    <w:rsid w:val="00201B09"/>
    <w:rsid w:val="00210076"/>
    <w:rsid w:val="00214511"/>
    <w:rsid w:val="00214AC0"/>
    <w:rsid w:val="00216FC9"/>
    <w:rsid w:val="002201C3"/>
    <w:rsid w:val="00220709"/>
    <w:rsid w:val="0022228D"/>
    <w:rsid w:val="002231FE"/>
    <w:rsid w:val="00230DB6"/>
    <w:rsid w:val="0023107D"/>
    <w:rsid w:val="002319D6"/>
    <w:rsid w:val="00232539"/>
    <w:rsid w:val="002335DB"/>
    <w:rsid w:val="00236B75"/>
    <w:rsid w:val="00237D33"/>
    <w:rsid w:val="00240689"/>
    <w:rsid w:val="00241013"/>
    <w:rsid w:val="00242C85"/>
    <w:rsid w:val="00243BD0"/>
    <w:rsid w:val="00245051"/>
    <w:rsid w:val="00246213"/>
    <w:rsid w:val="00250408"/>
    <w:rsid w:val="00250C8C"/>
    <w:rsid w:val="00254588"/>
    <w:rsid w:val="00254BA4"/>
    <w:rsid w:val="00256C7E"/>
    <w:rsid w:val="002576DB"/>
    <w:rsid w:val="00257711"/>
    <w:rsid w:val="002624CE"/>
    <w:rsid w:val="0026482E"/>
    <w:rsid w:val="002658A9"/>
    <w:rsid w:val="00265F65"/>
    <w:rsid w:val="002668FD"/>
    <w:rsid w:val="00271359"/>
    <w:rsid w:val="00272CDD"/>
    <w:rsid w:val="0027486F"/>
    <w:rsid w:val="002750F5"/>
    <w:rsid w:val="002756D2"/>
    <w:rsid w:val="002760E0"/>
    <w:rsid w:val="002811C6"/>
    <w:rsid w:val="00282579"/>
    <w:rsid w:val="00283EB4"/>
    <w:rsid w:val="00285A25"/>
    <w:rsid w:val="0028679F"/>
    <w:rsid w:val="002909EF"/>
    <w:rsid w:val="00294203"/>
    <w:rsid w:val="00294ECB"/>
    <w:rsid w:val="00295A64"/>
    <w:rsid w:val="00295BC0"/>
    <w:rsid w:val="00296472"/>
    <w:rsid w:val="00297ADA"/>
    <w:rsid w:val="002A0047"/>
    <w:rsid w:val="002A0D50"/>
    <w:rsid w:val="002A152D"/>
    <w:rsid w:val="002A266D"/>
    <w:rsid w:val="002A3DD5"/>
    <w:rsid w:val="002A410A"/>
    <w:rsid w:val="002A532D"/>
    <w:rsid w:val="002A6024"/>
    <w:rsid w:val="002A6F92"/>
    <w:rsid w:val="002B234A"/>
    <w:rsid w:val="002B2D27"/>
    <w:rsid w:val="002B386F"/>
    <w:rsid w:val="002B5F24"/>
    <w:rsid w:val="002C0339"/>
    <w:rsid w:val="002C0519"/>
    <w:rsid w:val="002C1F0A"/>
    <w:rsid w:val="002C2349"/>
    <w:rsid w:val="002C5C78"/>
    <w:rsid w:val="002C7EB9"/>
    <w:rsid w:val="002D29BB"/>
    <w:rsid w:val="002D4E8C"/>
    <w:rsid w:val="002E1DB2"/>
    <w:rsid w:val="002E5C4C"/>
    <w:rsid w:val="002F1A90"/>
    <w:rsid w:val="002F6413"/>
    <w:rsid w:val="003005DA"/>
    <w:rsid w:val="00304D3A"/>
    <w:rsid w:val="00310E30"/>
    <w:rsid w:val="00311802"/>
    <w:rsid w:val="00313742"/>
    <w:rsid w:val="003140F4"/>
    <w:rsid w:val="0031563A"/>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65100"/>
    <w:rsid w:val="003677B0"/>
    <w:rsid w:val="003705F3"/>
    <w:rsid w:val="003742A1"/>
    <w:rsid w:val="00375381"/>
    <w:rsid w:val="00375932"/>
    <w:rsid w:val="0037614C"/>
    <w:rsid w:val="003762A2"/>
    <w:rsid w:val="0038129E"/>
    <w:rsid w:val="00383335"/>
    <w:rsid w:val="0038385B"/>
    <w:rsid w:val="00383E1A"/>
    <w:rsid w:val="003854C3"/>
    <w:rsid w:val="00385CDD"/>
    <w:rsid w:val="00386720"/>
    <w:rsid w:val="003901BD"/>
    <w:rsid w:val="00392DE5"/>
    <w:rsid w:val="00393299"/>
    <w:rsid w:val="00393784"/>
    <w:rsid w:val="00395865"/>
    <w:rsid w:val="00396450"/>
    <w:rsid w:val="003A1D5F"/>
    <w:rsid w:val="003A27AA"/>
    <w:rsid w:val="003A2EC6"/>
    <w:rsid w:val="003A3C59"/>
    <w:rsid w:val="003A5245"/>
    <w:rsid w:val="003A5678"/>
    <w:rsid w:val="003A7382"/>
    <w:rsid w:val="003B5037"/>
    <w:rsid w:val="003B65EE"/>
    <w:rsid w:val="003B76BB"/>
    <w:rsid w:val="003B7ED6"/>
    <w:rsid w:val="003C240E"/>
    <w:rsid w:val="003C37EE"/>
    <w:rsid w:val="003C3893"/>
    <w:rsid w:val="003C4B9A"/>
    <w:rsid w:val="003C5397"/>
    <w:rsid w:val="003C5B39"/>
    <w:rsid w:val="003D2F21"/>
    <w:rsid w:val="003E1ADB"/>
    <w:rsid w:val="003E2F43"/>
    <w:rsid w:val="003E63F8"/>
    <w:rsid w:val="003E6666"/>
    <w:rsid w:val="003F213B"/>
    <w:rsid w:val="003F3FD4"/>
    <w:rsid w:val="003F44D6"/>
    <w:rsid w:val="003F60FB"/>
    <w:rsid w:val="003F698F"/>
    <w:rsid w:val="003F7038"/>
    <w:rsid w:val="00401094"/>
    <w:rsid w:val="00401242"/>
    <w:rsid w:val="00402950"/>
    <w:rsid w:val="004031CC"/>
    <w:rsid w:val="00406703"/>
    <w:rsid w:val="00407BC0"/>
    <w:rsid w:val="004105BC"/>
    <w:rsid w:val="00413F86"/>
    <w:rsid w:val="00414A59"/>
    <w:rsid w:val="0041510F"/>
    <w:rsid w:val="00415BA3"/>
    <w:rsid w:val="00420BBB"/>
    <w:rsid w:val="00420C29"/>
    <w:rsid w:val="00422DFD"/>
    <w:rsid w:val="00425D61"/>
    <w:rsid w:val="0042653B"/>
    <w:rsid w:val="00427593"/>
    <w:rsid w:val="00430A8E"/>
    <w:rsid w:val="00430CA4"/>
    <w:rsid w:val="00432C09"/>
    <w:rsid w:val="00432CB4"/>
    <w:rsid w:val="00433AB3"/>
    <w:rsid w:val="00436BCA"/>
    <w:rsid w:val="00437CFE"/>
    <w:rsid w:val="0044065F"/>
    <w:rsid w:val="00446BC4"/>
    <w:rsid w:val="00450A24"/>
    <w:rsid w:val="004539EE"/>
    <w:rsid w:val="0045779C"/>
    <w:rsid w:val="00463244"/>
    <w:rsid w:val="00465359"/>
    <w:rsid w:val="00465FD4"/>
    <w:rsid w:val="004674F2"/>
    <w:rsid w:val="00475F9E"/>
    <w:rsid w:val="004761C4"/>
    <w:rsid w:val="00480CEE"/>
    <w:rsid w:val="004841E4"/>
    <w:rsid w:val="00484AF9"/>
    <w:rsid w:val="0048624F"/>
    <w:rsid w:val="00486FC1"/>
    <w:rsid w:val="00490589"/>
    <w:rsid w:val="00494EEF"/>
    <w:rsid w:val="004959D8"/>
    <w:rsid w:val="00497094"/>
    <w:rsid w:val="004A0BD1"/>
    <w:rsid w:val="004A44C9"/>
    <w:rsid w:val="004B1B0B"/>
    <w:rsid w:val="004B2174"/>
    <w:rsid w:val="004B5020"/>
    <w:rsid w:val="004B5551"/>
    <w:rsid w:val="004B5BEA"/>
    <w:rsid w:val="004C3BA7"/>
    <w:rsid w:val="004D1A4F"/>
    <w:rsid w:val="004D4AB4"/>
    <w:rsid w:val="004D57FD"/>
    <w:rsid w:val="004D788B"/>
    <w:rsid w:val="004E06D1"/>
    <w:rsid w:val="004E1639"/>
    <w:rsid w:val="004E24E8"/>
    <w:rsid w:val="004E265D"/>
    <w:rsid w:val="004E2E0B"/>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144F"/>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25E1"/>
    <w:rsid w:val="0054272A"/>
    <w:rsid w:val="00543F66"/>
    <w:rsid w:val="00546267"/>
    <w:rsid w:val="00547B5E"/>
    <w:rsid w:val="00550EFF"/>
    <w:rsid w:val="00551309"/>
    <w:rsid w:val="005551EA"/>
    <w:rsid w:val="00555A01"/>
    <w:rsid w:val="005602E0"/>
    <w:rsid w:val="0056096D"/>
    <w:rsid w:val="005617F6"/>
    <w:rsid w:val="00567F9E"/>
    <w:rsid w:val="00570DC7"/>
    <w:rsid w:val="00571B54"/>
    <w:rsid w:val="005747BE"/>
    <w:rsid w:val="00576202"/>
    <w:rsid w:val="00577017"/>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4AC1"/>
    <w:rsid w:val="005C784B"/>
    <w:rsid w:val="005D5448"/>
    <w:rsid w:val="005D56C6"/>
    <w:rsid w:val="005D73E6"/>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2C39"/>
    <w:rsid w:val="00612D33"/>
    <w:rsid w:val="006142AF"/>
    <w:rsid w:val="006161D0"/>
    <w:rsid w:val="00616BDE"/>
    <w:rsid w:val="006207C1"/>
    <w:rsid w:val="00623C73"/>
    <w:rsid w:val="0062449E"/>
    <w:rsid w:val="00626C38"/>
    <w:rsid w:val="00627150"/>
    <w:rsid w:val="00632731"/>
    <w:rsid w:val="00634E62"/>
    <w:rsid w:val="006355B0"/>
    <w:rsid w:val="00635BB5"/>
    <w:rsid w:val="00635BDF"/>
    <w:rsid w:val="00636B5B"/>
    <w:rsid w:val="00636EB4"/>
    <w:rsid w:val="00640C73"/>
    <w:rsid w:val="00640CD6"/>
    <w:rsid w:val="00641856"/>
    <w:rsid w:val="00641BC2"/>
    <w:rsid w:val="006430AD"/>
    <w:rsid w:val="00646EC6"/>
    <w:rsid w:val="006524DA"/>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296A"/>
    <w:rsid w:val="00685F3C"/>
    <w:rsid w:val="006878C7"/>
    <w:rsid w:val="00690F12"/>
    <w:rsid w:val="0069245A"/>
    <w:rsid w:val="00697141"/>
    <w:rsid w:val="00697659"/>
    <w:rsid w:val="00697875"/>
    <w:rsid w:val="006A059A"/>
    <w:rsid w:val="006A1B57"/>
    <w:rsid w:val="006A208B"/>
    <w:rsid w:val="006A4AC6"/>
    <w:rsid w:val="006A72C0"/>
    <w:rsid w:val="006B2020"/>
    <w:rsid w:val="006B257B"/>
    <w:rsid w:val="006B3C9A"/>
    <w:rsid w:val="006B6208"/>
    <w:rsid w:val="006B7192"/>
    <w:rsid w:val="006C1C5A"/>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5ABF"/>
    <w:rsid w:val="006F5B6C"/>
    <w:rsid w:val="006F692A"/>
    <w:rsid w:val="006F7C5C"/>
    <w:rsid w:val="00701663"/>
    <w:rsid w:val="007053B6"/>
    <w:rsid w:val="0071521B"/>
    <w:rsid w:val="00715C77"/>
    <w:rsid w:val="007176BE"/>
    <w:rsid w:val="007208B9"/>
    <w:rsid w:val="0072104E"/>
    <w:rsid w:val="00721805"/>
    <w:rsid w:val="007258EE"/>
    <w:rsid w:val="007277A8"/>
    <w:rsid w:val="0072788A"/>
    <w:rsid w:val="00730AC1"/>
    <w:rsid w:val="0073319C"/>
    <w:rsid w:val="007346D5"/>
    <w:rsid w:val="00734794"/>
    <w:rsid w:val="007406DB"/>
    <w:rsid w:val="0074178C"/>
    <w:rsid w:val="0074353A"/>
    <w:rsid w:val="00744417"/>
    <w:rsid w:val="007473E3"/>
    <w:rsid w:val="00751759"/>
    <w:rsid w:val="00752090"/>
    <w:rsid w:val="00754655"/>
    <w:rsid w:val="00755BB4"/>
    <w:rsid w:val="007624AF"/>
    <w:rsid w:val="00767327"/>
    <w:rsid w:val="007726FC"/>
    <w:rsid w:val="00774CF3"/>
    <w:rsid w:val="00780D31"/>
    <w:rsid w:val="00783476"/>
    <w:rsid w:val="00783AA8"/>
    <w:rsid w:val="00787D70"/>
    <w:rsid w:val="0079086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4210"/>
    <w:rsid w:val="007B7FB0"/>
    <w:rsid w:val="007C21E0"/>
    <w:rsid w:val="007C5A5E"/>
    <w:rsid w:val="007C676F"/>
    <w:rsid w:val="007D6338"/>
    <w:rsid w:val="007D7DB3"/>
    <w:rsid w:val="007E25B6"/>
    <w:rsid w:val="007E36E9"/>
    <w:rsid w:val="007E5FE1"/>
    <w:rsid w:val="007F2D40"/>
    <w:rsid w:val="007F703B"/>
    <w:rsid w:val="00801569"/>
    <w:rsid w:val="008018E6"/>
    <w:rsid w:val="00803586"/>
    <w:rsid w:val="00803E4C"/>
    <w:rsid w:val="008055EE"/>
    <w:rsid w:val="00805D19"/>
    <w:rsid w:val="00806AD3"/>
    <w:rsid w:val="008076E8"/>
    <w:rsid w:val="00812644"/>
    <w:rsid w:val="00813297"/>
    <w:rsid w:val="00814681"/>
    <w:rsid w:val="00815BCE"/>
    <w:rsid w:val="00817337"/>
    <w:rsid w:val="00823B73"/>
    <w:rsid w:val="00824D40"/>
    <w:rsid w:val="008270CC"/>
    <w:rsid w:val="00830BB4"/>
    <w:rsid w:val="00831D2C"/>
    <w:rsid w:val="00832E6A"/>
    <w:rsid w:val="00833DA8"/>
    <w:rsid w:val="00835820"/>
    <w:rsid w:val="00836A53"/>
    <w:rsid w:val="008405C0"/>
    <w:rsid w:val="00842229"/>
    <w:rsid w:val="0084371D"/>
    <w:rsid w:val="00843F94"/>
    <w:rsid w:val="0084689D"/>
    <w:rsid w:val="008513FF"/>
    <w:rsid w:val="00854286"/>
    <w:rsid w:val="008562D2"/>
    <w:rsid w:val="00861051"/>
    <w:rsid w:val="00861302"/>
    <w:rsid w:val="00861336"/>
    <w:rsid w:val="00862119"/>
    <w:rsid w:val="008639AE"/>
    <w:rsid w:val="00863A00"/>
    <w:rsid w:val="00865168"/>
    <w:rsid w:val="00865790"/>
    <w:rsid w:val="008734F6"/>
    <w:rsid w:val="00873C1B"/>
    <w:rsid w:val="00877967"/>
    <w:rsid w:val="00883D76"/>
    <w:rsid w:val="00884F4E"/>
    <w:rsid w:val="00885F91"/>
    <w:rsid w:val="00886C08"/>
    <w:rsid w:val="0088735E"/>
    <w:rsid w:val="0089155E"/>
    <w:rsid w:val="008918EA"/>
    <w:rsid w:val="008950DA"/>
    <w:rsid w:val="0089625D"/>
    <w:rsid w:val="008971B2"/>
    <w:rsid w:val="008A02DF"/>
    <w:rsid w:val="008A4B74"/>
    <w:rsid w:val="008A7F6C"/>
    <w:rsid w:val="008B0C8D"/>
    <w:rsid w:val="008B246B"/>
    <w:rsid w:val="008B4B86"/>
    <w:rsid w:val="008B4E19"/>
    <w:rsid w:val="008B512D"/>
    <w:rsid w:val="008C1B91"/>
    <w:rsid w:val="008C3213"/>
    <w:rsid w:val="008C4C4D"/>
    <w:rsid w:val="008C624A"/>
    <w:rsid w:val="008D3921"/>
    <w:rsid w:val="008D40A6"/>
    <w:rsid w:val="008D4AFA"/>
    <w:rsid w:val="008D4F8D"/>
    <w:rsid w:val="008D6E60"/>
    <w:rsid w:val="008E0655"/>
    <w:rsid w:val="008E0D8C"/>
    <w:rsid w:val="008E3038"/>
    <w:rsid w:val="008E4E58"/>
    <w:rsid w:val="008E7BAD"/>
    <w:rsid w:val="008E7C14"/>
    <w:rsid w:val="008F127E"/>
    <w:rsid w:val="008F2D0E"/>
    <w:rsid w:val="008F3202"/>
    <w:rsid w:val="008F428D"/>
    <w:rsid w:val="008F62DF"/>
    <w:rsid w:val="00900408"/>
    <w:rsid w:val="009043E5"/>
    <w:rsid w:val="00905052"/>
    <w:rsid w:val="0090595B"/>
    <w:rsid w:val="00907606"/>
    <w:rsid w:val="0091288D"/>
    <w:rsid w:val="009135E1"/>
    <w:rsid w:val="00917132"/>
    <w:rsid w:val="00921457"/>
    <w:rsid w:val="00921A2E"/>
    <w:rsid w:val="00922848"/>
    <w:rsid w:val="00922FD2"/>
    <w:rsid w:val="009246FE"/>
    <w:rsid w:val="00926345"/>
    <w:rsid w:val="009303FF"/>
    <w:rsid w:val="0093242C"/>
    <w:rsid w:val="00932955"/>
    <w:rsid w:val="009329A7"/>
    <w:rsid w:val="00932A4A"/>
    <w:rsid w:val="0093344C"/>
    <w:rsid w:val="00933B13"/>
    <w:rsid w:val="00933C8E"/>
    <w:rsid w:val="0094158C"/>
    <w:rsid w:val="00941A72"/>
    <w:rsid w:val="00943CFB"/>
    <w:rsid w:val="00944932"/>
    <w:rsid w:val="00945F04"/>
    <w:rsid w:val="00947F95"/>
    <w:rsid w:val="009524F6"/>
    <w:rsid w:val="00953B1C"/>
    <w:rsid w:val="00954587"/>
    <w:rsid w:val="00956824"/>
    <w:rsid w:val="00957020"/>
    <w:rsid w:val="00957B46"/>
    <w:rsid w:val="0096039C"/>
    <w:rsid w:val="00964C81"/>
    <w:rsid w:val="009658FF"/>
    <w:rsid w:val="009659D9"/>
    <w:rsid w:val="00970308"/>
    <w:rsid w:val="00971773"/>
    <w:rsid w:val="009717E4"/>
    <w:rsid w:val="009718EB"/>
    <w:rsid w:val="009736DF"/>
    <w:rsid w:val="0097466D"/>
    <w:rsid w:val="009754E7"/>
    <w:rsid w:val="009779A3"/>
    <w:rsid w:val="0098050A"/>
    <w:rsid w:val="00980AD9"/>
    <w:rsid w:val="00980FD5"/>
    <w:rsid w:val="00985C09"/>
    <w:rsid w:val="009874D2"/>
    <w:rsid w:val="009902FC"/>
    <w:rsid w:val="0099105F"/>
    <w:rsid w:val="0099112B"/>
    <w:rsid w:val="0099193B"/>
    <w:rsid w:val="0099242D"/>
    <w:rsid w:val="009927EB"/>
    <w:rsid w:val="00995DC9"/>
    <w:rsid w:val="009A1E0C"/>
    <w:rsid w:val="009A225A"/>
    <w:rsid w:val="009A30E2"/>
    <w:rsid w:val="009A5CDD"/>
    <w:rsid w:val="009B41E3"/>
    <w:rsid w:val="009B6C99"/>
    <w:rsid w:val="009C0952"/>
    <w:rsid w:val="009C09B3"/>
    <w:rsid w:val="009C0E11"/>
    <w:rsid w:val="009C793A"/>
    <w:rsid w:val="009D0365"/>
    <w:rsid w:val="009D15BC"/>
    <w:rsid w:val="009D16C2"/>
    <w:rsid w:val="009D1832"/>
    <w:rsid w:val="009D2E30"/>
    <w:rsid w:val="009D7A62"/>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68EA"/>
    <w:rsid w:val="00A06F74"/>
    <w:rsid w:val="00A11010"/>
    <w:rsid w:val="00A12D64"/>
    <w:rsid w:val="00A16952"/>
    <w:rsid w:val="00A177B3"/>
    <w:rsid w:val="00A2288E"/>
    <w:rsid w:val="00A23FCF"/>
    <w:rsid w:val="00A26BA9"/>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488F"/>
    <w:rsid w:val="00A65EAC"/>
    <w:rsid w:val="00A67E64"/>
    <w:rsid w:val="00A70BA9"/>
    <w:rsid w:val="00A7145C"/>
    <w:rsid w:val="00A7196D"/>
    <w:rsid w:val="00A71B56"/>
    <w:rsid w:val="00A74089"/>
    <w:rsid w:val="00A82108"/>
    <w:rsid w:val="00A82DA1"/>
    <w:rsid w:val="00A82E0B"/>
    <w:rsid w:val="00A833D5"/>
    <w:rsid w:val="00A848B8"/>
    <w:rsid w:val="00A85AD2"/>
    <w:rsid w:val="00A86050"/>
    <w:rsid w:val="00A8764B"/>
    <w:rsid w:val="00A87C36"/>
    <w:rsid w:val="00A87E73"/>
    <w:rsid w:val="00A905AA"/>
    <w:rsid w:val="00A90F55"/>
    <w:rsid w:val="00A91A49"/>
    <w:rsid w:val="00A93188"/>
    <w:rsid w:val="00A962C9"/>
    <w:rsid w:val="00A97C9A"/>
    <w:rsid w:val="00A97E1B"/>
    <w:rsid w:val="00AA00E9"/>
    <w:rsid w:val="00AA1C61"/>
    <w:rsid w:val="00AA251E"/>
    <w:rsid w:val="00AA3451"/>
    <w:rsid w:val="00AA3B87"/>
    <w:rsid w:val="00AA42C7"/>
    <w:rsid w:val="00AA5A2A"/>
    <w:rsid w:val="00AB052B"/>
    <w:rsid w:val="00AB0643"/>
    <w:rsid w:val="00AB1286"/>
    <w:rsid w:val="00AB3572"/>
    <w:rsid w:val="00AB4412"/>
    <w:rsid w:val="00AB584F"/>
    <w:rsid w:val="00AB6B66"/>
    <w:rsid w:val="00AB74FD"/>
    <w:rsid w:val="00AC045C"/>
    <w:rsid w:val="00AC08A1"/>
    <w:rsid w:val="00AC224E"/>
    <w:rsid w:val="00AC3530"/>
    <w:rsid w:val="00AD1BE0"/>
    <w:rsid w:val="00AD1D50"/>
    <w:rsid w:val="00AD39F1"/>
    <w:rsid w:val="00AD5217"/>
    <w:rsid w:val="00AD7630"/>
    <w:rsid w:val="00AE0513"/>
    <w:rsid w:val="00AE4AE1"/>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109FB"/>
    <w:rsid w:val="00B11C1F"/>
    <w:rsid w:val="00B12DAD"/>
    <w:rsid w:val="00B13028"/>
    <w:rsid w:val="00B14EC3"/>
    <w:rsid w:val="00B17E4B"/>
    <w:rsid w:val="00B17EF7"/>
    <w:rsid w:val="00B20DEB"/>
    <w:rsid w:val="00B22B67"/>
    <w:rsid w:val="00B238C1"/>
    <w:rsid w:val="00B24973"/>
    <w:rsid w:val="00B30690"/>
    <w:rsid w:val="00B344D6"/>
    <w:rsid w:val="00B34B0D"/>
    <w:rsid w:val="00B417C8"/>
    <w:rsid w:val="00B42162"/>
    <w:rsid w:val="00B42848"/>
    <w:rsid w:val="00B51396"/>
    <w:rsid w:val="00B517A1"/>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6BDA"/>
    <w:rsid w:val="00B94559"/>
    <w:rsid w:val="00B94732"/>
    <w:rsid w:val="00B950CB"/>
    <w:rsid w:val="00B955FC"/>
    <w:rsid w:val="00B96E6D"/>
    <w:rsid w:val="00B9740B"/>
    <w:rsid w:val="00BA16D8"/>
    <w:rsid w:val="00BA2973"/>
    <w:rsid w:val="00BA2B77"/>
    <w:rsid w:val="00BA334A"/>
    <w:rsid w:val="00BA4E61"/>
    <w:rsid w:val="00BA5E6C"/>
    <w:rsid w:val="00BA74DA"/>
    <w:rsid w:val="00BA7FB3"/>
    <w:rsid w:val="00BB151A"/>
    <w:rsid w:val="00BB7785"/>
    <w:rsid w:val="00BC1375"/>
    <w:rsid w:val="00BC2F41"/>
    <w:rsid w:val="00BC3112"/>
    <w:rsid w:val="00BC35C3"/>
    <w:rsid w:val="00BC4887"/>
    <w:rsid w:val="00BC5397"/>
    <w:rsid w:val="00BD20A7"/>
    <w:rsid w:val="00BD393B"/>
    <w:rsid w:val="00BD5140"/>
    <w:rsid w:val="00BD5384"/>
    <w:rsid w:val="00BD5A80"/>
    <w:rsid w:val="00BD6110"/>
    <w:rsid w:val="00BE06EF"/>
    <w:rsid w:val="00BE2D9B"/>
    <w:rsid w:val="00BE3060"/>
    <w:rsid w:val="00BE3825"/>
    <w:rsid w:val="00BE6C90"/>
    <w:rsid w:val="00BE75BD"/>
    <w:rsid w:val="00BF1A1D"/>
    <w:rsid w:val="00BF2DDA"/>
    <w:rsid w:val="00BF4AF8"/>
    <w:rsid w:val="00BF5B4F"/>
    <w:rsid w:val="00BF75A2"/>
    <w:rsid w:val="00C01E23"/>
    <w:rsid w:val="00C025C7"/>
    <w:rsid w:val="00C03F30"/>
    <w:rsid w:val="00C04245"/>
    <w:rsid w:val="00C05B69"/>
    <w:rsid w:val="00C07676"/>
    <w:rsid w:val="00C0772D"/>
    <w:rsid w:val="00C10FB8"/>
    <w:rsid w:val="00C11D3D"/>
    <w:rsid w:val="00C11F06"/>
    <w:rsid w:val="00C14166"/>
    <w:rsid w:val="00C1475A"/>
    <w:rsid w:val="00C1615E"/>
    <w:rsid w:val="00C1766D"/>
    <w:rsid w:val="00C24ACC"/>
    <w:rsid w:val="00C26856"/>
    <w:rsid w:val="00C31039"/>
    <w:rsid w:val="00C32318"/>
    <w:rsid w:val="00C3676C"/>
    <w:rsid w:val="00C3685B"/>
    <w:rsid w:val="00C37349"/>
    <w:rsid w:val="00C42F11"/>
    <w:rsid w:val="00C435DF"/>
    <w:rsid w:val="00C43637"/>
    <w:rsid w:val="00C44A9B"/>
    <w:rsid w:val="00C4539F"/>
    <w:rsid w:val="00C45FA2"/>
    <w:rsid w:val="00C50026"/>
    <w:rsid w:val="00C552BB"/>
    <w:rsid w:val="00C55805"/>
    <w:rsid w:val="00C55CC0"/>
    <w:rsid w:val="00C570E4"/>
    <w:rsid w:val="00C57B40"/>
    <w:rsid w:val="00C57BC1"/>
    <w:rsid w:val="00C60081"/>
    <w:rsid w:val="00C62A8F"/>
    <w:rsid w:val="00C63A79"/>
    <w:rsid w:val="00C64013"/>
    <w:rsid w:val="00C709C1"/>
    <w:rsid w:val="00C712DB"/>
    <w:rsid w:val="00C71A78"/>
    <w:rsid w:val="00C732DA"/>
    <w:rsid w:val="00C75C83"/>
    <w:rsid w:val="00C763F5"/>
    <w:rsid w:val="00C7689C"/>
    <w:rsid w:val="00C8011A"/>
    <w:rsid w:val="00C80979"/>
    <w:rsid w:val="00C84A0F"/>
    <w:rsid w:val="00C84FEB"/>
    <w:rsid w:val="00C859C5"/>
    <w:rsid w:val="00C90BB2"/>
    <w:rsid w:val="00C93D94"/>
    <w:rsid w:val="00C96511"/>
    <w:rsid w:val="00C97316"/>
    <w:rsid w:val="00CA0EB4"/>
    <w:rsid w:val="00CA1817"/>
    <w:rsid w:val="00CA2E41"/>
    <w:rsid w:val="00CA35F5"/>
    <w:rsid w:val="00CA4044"/>
    <w:rsid w:val="00CB151E"/>
    <w:rsid w:val="00CB5743"/>
    <w:rsid w:val="00CB6F23"/>
    <w:rsid w:val="00CB7833"/>
    <w:rsid w:val="00CB7E05"/>
    <w:rsid w:val="00CC0D72"/>
    <w:rsid w:val="00CC1172"/>
    <w:rsid w:val="00CC22EF"/>
    <w:rsid w:val="00CC54D8"/>
    <w:rsid w:val="00CC64DC"/>
    <w:rsid w:val="00CC66F7"/>
    <w:rsid w:val="00CC77C2"/>
    <w:rsid w:val="00CC7F81"/>
    <w:rsid w:val="00CD2E97"/>
    <w:rsid w:val="00CE0456"/>
    <w:rsid w:val="00CE140A"/>
    <w:rsid w:val="00CE1AAF"/>
    <w:rsid w:val="00CE48B7"/>
    <w:rsid w:val="00CF0B7E"/>
    <w:rsid w:val="00CF0E40"/>
    <w:rsid w:val="00CF2F9E"/>
    <w:rsid w:val="00CF32BB"/>
    <w:rsid w:val="00CF529B"/>
    <w:rsid w:val="00D005F8"/>
    <w:rsid w:val="00D026F3"/>
    <w:rsid w:val="00D03E98"/>
    <w:rsid w:val="00D04301"/>
    <w:rsid w:val="00D05ABD"/>
    <w:rsid w:val="00D07A2F"/>
    <w:rsid w:val="00D10CE8"/>
    <w:rsid w:val="00D12F84"/>
    <w:rsid w:val="00D1465A"/>
    <w:rsid w:val="00D1644C"/>
    <w:rsid w:val="00D16E2D"/>
    <w:rsid w:val="00D207CE"/>
    <w:rsid w:val="00D227DD"/>
    <w:rsid w:val="00D25013"/>
    <w:rsid w:val="00D36B41"/>
    <w:rsid w:val="00D37F6F"/>
    <w:rsid w:val="00D461D9"/>
    <w:rsid w:val="00D5014D"/>
    <w:rsid w:val="00D51A6F"/>
    <w:rsid w:val="00D54746"/>
    <w:rsid w:val="00D54888"/>
    <w:rsid w:val="00D60ADC"/>
    <w:rsid w:val="00D62371"/>
    <w:rsid w:val="00D6381C"/>
    <w:rsid w:val="00D665A7"/>
    <w:rsid w:val="00D677EA"/>
    <w:rsid w:val="00D7032C"/>
    <w:rsid w:val="00D70783"/>
    <w:rsid w:val="00D70FF6"/>
    <w:rsid w:val="00D7139D"/>
    <w:rsid w:val="00D72FBF"/>
    <w:rsid w:val="00D76034"/>
    <w:rsid w:val="00D77F82"/>
    <w:rsid w:val="00D814BC"/>
    <w:rsid w:val="00D83568"/>
    <w:rsid w:val="00D837CE"/>
    <w:rsid w:val="00D838DE"/>
    <w:rsid w:val="00D8731E"/>
    <w:rsid w:val="00D939CF"/>
    <w:rsid w:val="00D939F0"/>
    <w:rsid w:val="00D948C3"/>
    <w:rsid w:val="00D95DEB"/>
    <w:rsid w:val="00DA0C1C"/>
    <w:rsid w:val="00DA5151"/>
    <w:rsid w:val="00DB32B9"/>
    <w:rsid w:val="00DB4521"/>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3BB2"/>
    <w:rsid w:val="00DF451F"/>
    <w:rsid w:val="00DF73B2"/>
    <w:rsid w:val="00DF7ECE"/>
    <w:rsid w:val="00DF7FE3"/>
    <w:rsid w:val="00E00E90"/>
    <w:rsid w:val="00E05709"/>
    <w:rsid w:val="00E06B1E"/>
    <w:rsid w:val="00E11536"/>
    <w:rsid w:val="00E11F32"/>
    <w:rsid w:val="00E12410"/>
    <w:rsid w:val="00E13830"/>
    <w:rsid w:val="00E1512B"/>
    <w:rsid w:val="00E2010B"/>
    <w:rsid w:val="00E238D9"/>
    <w:rsid w:val="00E244E3"/>
    <w:rsid w:val="00E2563B"/>
    <w:rsid w:val="00E2583E"/>
    <w:rsid w:val="00E3080D"/>
    <w:rsid w:val="00E32CEA"/>
    <w:rsid w:val="00E33E66"/>
    <w:rsid w:val="00E37EE6"/>
    <w:rsid w:val="00E40D90"/>
    <w:rsid w:val="00E41821"/>
    <w:rsid w:val="00E42A9F"/>
    <w:rsid w:val="00E44205"/>
    <w:rsid w:val="00E50700"/>
    <w:rsid w:val="00E5074B"/>
    <w:rsid w:val="00E52B61"/>
    <w:rsid w:val="00E53175"/>
    <w:rsid w:val="00E55C94"/>
    <w:rsid w:val="00E610A4"/>
    <w:rsid w:val="00E61C73"/>
    <w:rsid w:val="00E62DEF"/>
    <w:rsid w:val="00E66882"/>
    <w:rsid w:val="00E71028"/>
    <w:rsid w:val="00E71952"/>
    <w:rsid w:val="00E7235E"/>
    <w:rsid w:val="00E762AE"/>
    <w:rsid w:val="00E76431"/>
    <w:rsid w:val="00E76C7D"/>
    <w:rsid w:val="00E76D4C"/>
    <w:rsid w:val="00E8148B"/>
    <w:rsid w:val="00E828AA"/>
    <w:rsid w:val="00E847D4"/>
    <w:rsid w:val="00E859B2"/>
    <w:rsid w:val="00E928B5"/>
    <w:rsid w:val="00E93955"/>
    <w:rsid w:val="00EA35CC"/>
    <w:rsid w:val="00EA40DD"/>
    <w:rsid w:val="00EA437A"/>
    <w:rsid w:val="00EA7CCC"/>
    <w:rsid w:val="00EA7FE8"/>
    <w:rsid w:val="00EB014C"/>
    <w:rsid w:val="00EB04C1"/>
    <w:rsid w:val="00EB09FA"/>
    <w:rsid w:val="00EB124B"/>
    <w:rsid w:val="00EB1491"/>
    <w:rsid w:val="00EB1C5A"/>
    <w:rsid w:val="00EB2898"/>
    <w:rsid w:val="00EB671F"/>
    <w:rsid w:val="00EB6EC0"/>
    <w:rsid w:val="00EC0352"/>
    <w:rsid w:val="00EC07CE"/>
    <w:rsid w:val="00EC08EA"/>
    <w:rsid w:val="00EC0B78"/>
    <w:rsid w:val="00EC3E77"/>
    <w:rsid w:val="00EC51D5"/>
    <w:rsid w:val="00EC6B07"/>
    <w:rsid w:val="00ED21BC"/>
    <w:rsid w:val="00ED6DFF"/>
    <w:rsid w:val="00ED70D8"/>
    <w:rsid w:val="00ED782C"/>
    <w:rsid w:val="00ED7D35"/>
    <w:rsid w:val="00EE0ECE"/>
    <w:rsid w:val="00EE2082"/>
    <w:rsid w:val="00EE417E"/>
    <w:rsid w:val="00EE4EF3"/>
    <w:rsid w:val="00EE5843"/>
    <w:rsid w:val="00EF0BCD"/>
    <w:rsid w:val="00EF2554"/>
    <w:rsid w:val="00EF2845"/>
    <w:rsid w:val="00EF3A7F"/>
    <w:rsid w:val="00EF40A7"/>
    <w:rsid w:val="00EF462B"/>
    <w:rsid w:val="00EF62C5"/>
    <w:rsid w:val="00F0070D"/>
    <w:rsid w:val="00F03171"/>
    <w:rsid w:val="00F03CB4"/>
    <w:rsid w:val="00F07700"/>
    <w:rsid w:val="00F123A7"/>
    <w:rsid w:val="00F125FF"/>
    <w:rsid w:val="00F20A7C"/>
    <w:rsid w:val="00F20EB9"/>
    <w:rsid w:val="00F23384"/>
    <w:rsid w:val="00F2497D"/>
    <w:rsid w:val="00F25D9A"/>
    <w:rsid w:val="00F267FD"/>
    <w:rsid w:val="00F308A6"/>
    <w:rsid w:val="00F34A57"/>
    <w:rsid w:val="00F3545F"/>
    <w:rsid w:val="00F35A24"/>
    <w:rsid w:val="00F4061C"/>
    <w:rsid w:val="00F4101D"/>
    <w:rsid w:val="00F41446"/>
    <w:rsid w:val="00F41666"/>
    <w:rsid w:val="00F42729"/>
    <w:rsid w:val="00F45C89"/>
    <w:rsid w:val="00F51235"/>
    <w:rsid w:val="00F52603"/>
    <w:rsid w:val="00F53F72"/>
    <w:rsid w:val="00F55D1E"/>
    <w:rsid w:val="00F57265"/>
    <w:rsid w:val="00F60901"/>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6B1"/>
    <w:rsid w:val="00FA19D7"/>
    <w:rsid w:val="00FA3901"/>
    <w:rsid w:val="00FA4C82"/>
    <w:rsid w:val="00FA7912"/>
    <w:rsid w:val="00FB37D4"/>
    <w:rsid w:val="00FB4155"/>
    <w:rsid w:val="00FB43FA"/>
    <w:rsid w:val="00FB4BB3"/>
    <w:rsid w:val="00FB4C1B"/>
    <w:rsid w:val="00FB5058"/>
    <w:rsid w:val="00FB6BA8"/>
    <w:rsid w:val="00FC007A"/>
    <w:rsid w:val="00FC0965"/>
    <w:rsid w:val="00FC0E0E"/>
    <w:rsid w:val="00FC1DCD"/>
    <w:rsid w:val="00FC216C"/>
    <w:rsid w:val="00FD1887"/>
    <w:rsid w:val="00FD1A36"/>
    <w:rsid w:val="00FD327E"/>
    <w:rsid w:val="00FD470E"/>
    <w:rsid w:val="00FD5995"/>
    <w:rsid w:val="00FD65E3"/>
    <w:rsid w:val="00FD765C"/>
    <w:rsid w:val="00FE0E41"/>
    <w:rsid w:val="00FE2E88"/>
    <w:rsid w:val="00FE2EEE"/>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3BE1C7-DA20-46CB-9424-5E5D396C9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32</Pages>
  <Words>63603</Words>
  <Characters>379076</Characters>
  <Application>Microsoft Office Word</Application>
  <DocSecurity>0</DocSecurity>
  <Lines>6214</Lines>
  <Paragraphs>2049</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440630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4</cp:revision>
  <cp:lastPrinted>2016-02-29T00:36:00Z</cp:lastPrinted>
  <dcterms:created xsi:type="dcterms:W3CDTF">2017-01-01T21:11:00Z</dcterms:created>
  <dcterms:modified xsi:type="dcterms:W3CDTF">2017-01-01T21:14:00Z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